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A39" w:rsidRPr="00BE56E5" w:rsidRDefault="00AB4414" w:rsidP="00530D2F">
      <w:pPr>
        <w:pStyle w:val="ListParagraph"/>
        <w:numPr>
          <w:ilvl w:val="0"/>
          <w:numId w:val="12"/>
        </w:numPr>
        <w:rPr>
          <w:b/>
          <w:bCs/>
        </w:rPr>
      </w:pPr>
      <w:r w:rsidRPr="00BE56E5">
        <w:rPr>
          <w:b/>
          <w:bCs/>
        </w:rPr>
        <w:t>PURPOSE AND DESCRIPTION</w:t>
      </w:r>
    </w:p>
    <w:tbl>
      <w:tblPr>
        <w:tblW w:w="0" w:type="auto"/>
        <w:tblInd w:w="28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1800"/>
        <w:gridCol w:w="180"/>
        <w:gridCol w:w="1170"/>
        <w:gridCol w:w="630"/>
        <w:gridCol w:w="152"/>
        <w:gridCol w:w="208"/>
        <w:gridCol w:w="4140"/>
      </w:tblGrid>
      <w:tr w:rsidR="00F93A39" w:rsidRPr="00BE56E5" w:rsidTr="007D112B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Project ID</w:t>
            </w:r>
          </w:p>
        </w:tc>
        <w:tc>
          <w:tcPr>
            <w:tcW w:w="1980" w:type="dxa"/>
            <w:gridSpan w:val="2"/>
          </w:tcPr>
          <w:p w:rsidR="00F93A39" w:rsidRPr="00BE56E5" w:rsidRDefault="004A0316" w:rsidP="00F93A39">
            <w:pPr>
              <w:rPr>
                <w:lang w:val="en-GB"/>
              </w:rPr>
            </w:pPr>
            <w:r>
              <w:rPr>
                <w:lang w:val="en-GB"/>
              </w:rPr>
              <w:t>SGL15009</w:t>
            </w:r>
          </w:p>
        </w:tc>
        <w:tc>
          <w:tcPr>
            <w:tcW w:w="1952" w:type="dxa"/>
            <w:gridSpan w:val="3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Project Name</w:t>
            </w:r>
          </w:p>
        </w:tc>
        <w:tc>
          <w:tcPr>
            <w:tcW w:w="4348" w:type="dxa"/>
            <w:gridSpan w:val="2"/>
          </w:tcPr>
          <w:p w:rsidR="00F93A39" w:rsidRPr="00BE56E5" w:rsidRDefault="00942BB0" w:rsidP="00F93A39">
            <w:pPr>
              <w:rPr>
                <w:lang w:val="en-GB"/>
              </w:rPr>
            </w:pPr>
            <w:r>
              <w:rPr>
                <w:lang w:val="en-GB"/>
              </w:rPr>
              <w:t>Associate Portal</w:t>
            </w:r>
          </w:p>
        </w:tc>
        <w:bookmarkStart w:id="0" w:name="_GoBack"/>
        <w:bookmarkEnd w:id="0"/>
      </w:tr>
      <w:tr w:rsidR="00F93A39" w:rsidRPr="00BE56E5" w:rsidTr="008B6210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Use Case ID</w:t>
            </w:r>
          </w:p>
        </w:tc>
        <w:tc>
          <w:tcPr>
            <w:tcW w:w="8280" w:type="dxa"/>
            <w:gridSpan w:val="7"/>
          </w:tcPr>
          <w:p w:rsidR="00F93A39" w:rsidRPr="00BE56E5" w:rsidRDefault="00363F40" w:rsidP="00BF70C5">
            <w:pPr>
              <w:rPr>
                <w:lang w:val="en-GB"/>
              </w:rPr>
            </w:pPr>
            <w:r w:rsidRPr="001E2BCB">
              <w:rPr>
                <w:color w:val="000000" w:themeColor="text1"/>
                <w:lang w:val="en-GB"/>
              </w:rPr>
              <w:t xml:space="preserve">UC </w:t>
            </w:r>
            <w:r w:rsidR="00291E5B" w:rsidRPr="001E2BCB">
              <w:rPr>
                <w:color w:val="000000" w:themeColor="text1"/>
                <w:lang w:val="en-GB"/>
              </w:rPr>
              <w:t>–</w:t>
            </w:r>
            <w:r w:rsidR="000A284E" w:rsidRPr="001E2BCB">
              <w:rPr>
                <w:color w:val="000000" w:themeColor="text1"/>
                <w:lang w:val="en-GB"/>
              </w:rPr>
              <w:t>0</w:t>
            </w:r>
            <w:r w:rsidR="00BF70C5">
              <w:rPr>
                <w:color w:val="000000" w:themeColor="text1"/>
                <w:lang w:val="en-GB"/>
              </w:rPr>
              <w:t>20</w:t>
            </w:r>
          </w:p>
        </w:tc>
      </w:tr>
      <w:tr w:rsidR="00F93A39" w:rsidRPr="00BE56E5" w:rsidTr="008B6210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Use Case Name</w:t>
            </w:r>
          </w:p>
        </w:tc>
        <w:tc>
          <w:tcPr>
            <w:tcW w:w="8280" w:type="dxa"/>
            <w:gridSpan w:val="7"/>
          </w:tcPr>
          <w:p w:rsidR="00F93A39" w:rsidRPr="00BE56E5" w:rsidRDefault="005309B0" w:rsidP="009802E6">
            <w:pPr>
              <w:rPr>
                <w:lang w:val="en-GB"/>
              </w:rPr>
            </w:pPr>
            <w:r>
              <w:rPr>
                <w:lang w:val="en-GB"/>
              </w:rPr>
              <w:t xml:space="preserve">Associate </w:t>
            </w:r>
            <w:r w:rsidR="00BF70C5">
              <w:rPr>
                <w:color w:val="000000"/>
              </w:rPr>
              <w:t>Allocation</w:t>
            </w:r>
          </w:p>
        </w:tc>
      </w:tr>
      <w:tr w:rsidR="00F93A39" w:rsidRPr="00BE56E5" w:rsidTr="008B6210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Purpose/Goal</w:t>
            </w:r>
          </w:p>
        </w:tc>
        <w:tc>
          <w:tcPr>
            <w:tcW w:w="8280" w:type="dxa"/>
            <w:gridSpan w:val="7"/>
          </w:tcPr>
          <w:p w:rsidR="00F93A39" w:rsidRPr="00BE56E5" w:rsidRDefault="00BF70C5" w:rsidP="005309B0">
            <w:pPr>
              <w:rPr>
                <w:lang w:val="en-GB"/>
              </w:rPr>
            </w:pPr>
            <w:r>
              <w:rPr>
                <w:lang w:val="en-GB"/>
              </w:rPr>
              <w:t xml:space="preserve">To allocate </w:t>
            </w:r>
            <w:r w:rsidR="005309B0">
              <w:rPr>
                <w:lang w:val="en-GB"/>
              </w:rPr>
              <w:t xml:space="preserve">associates </w:t>
            </w:r>
            <w:r>
              <w:rPr>
                <w:lang w:val="en-GB"/>
              </w:rPr>
              <w:t xml:space="preserve">against </w:t>
            </w:r>
            <w:r w:rsidR="00462110">
              <w:rPr>
                <w:lang w:val="en-GB"/>
              </w:rPr>
              <w:t xml:space="preserve">Talent </w:t>
            </w:r>
            <w:r>
              <w:rPr>
                <w:lang w:val="en-GB"/>
              </w:rPr>
              <w:t>requisition for the open positions in a project.</w:t>
            </w:r>
          </w:p>
        </w:tc>
      </w:tr>
      <w:tr w:rsidR="00F93A39" w:rsidRPr="00BE56E5" w:rsidTr="008B6210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Description</w:t>
            </w:r>
          </w:p>
        </w:tc>
        <w:tc>
          <w:tcPr>
            <w:tcW w:w="8280" w:type="dxa"/>
            <w:gridSpan w:val="7"/>
          </w:tcPr>
          <w:p w:rsidR="006C2699" w:rsidRPr="00467875" w:rsidRDefault="005309B0" w:rsidP="003A51C6">
            <w:pPr>
              <w:rPr>
                <w:lang w:val="en-GB"/>
              </w:rPr>
            </w:pPr>
            <w:r>
              <w:rPr>
                <w:lang w:val="en-GB"/>
              </w:rPr>
              <w:t xml:space="preserve">Associate </w:t>
            </w:r>
            <w:r w:rsidR="00BF70C5" w:rsidRPr="00BF70C5">
              <w:rPr>
                <w:lang w:val="en-GB"/>
              </w:rPr>
              <w:t xml:space="preserve">allocation is a plan for using available </w:t>
            </w:r>
            <w:r>
              <w:rPr>
                <w:lang w:val="en-GB"/>
              </w:rPr>
              <w:t>associates</w:t>
            </w:r>
            <w:r w:rsidR="00BF70C5" w:rsidRPr="00BF70C5">
              <w:rPr>
                <w:lang w:val="en-GB"/>
              </w:rPr>
              <w:t xml:space="preserve">, </w:t>
            </w:r>
            <w:r w:rsidR="00BF70C5">
              <w:rPr>
                <w:lang w:val="en-GB"/>
              </w:rPr>
              <w:t>for an open position against an approved Talent Requisition.</w:t>
            </w:r>
            <w:r w:rsidR="00BF70C5" w:rsidRPr="00BF70C5">
              <w:rPr>
                <w:lang w:val="en-GB"/>
              </w:rPr>
              <w:t xml:space="preserve"> It is the process of allocating </w:t>
            </w:r>
            <w:r w:rsidR="003A51C6">
              <w:rPr>
                <w:lang w:val="en-GB"/>
              </w:rPr>
              <w:t xml:space="preserve">associates </w:t>
            </w:r>
            <w:r w:rsidR="00BF70C5" w:rsidRPr="00BF70C5">
              <w:rPr>
                <w:lang w:val="en-GB"/>
              </w:rPr>
              <w:t>among the various projects or business units.</w:t>
            </w:r>
          </w:p>
        </w:tc>
      </w:tr>
      <w:tr w:rsidR="00F93A39" w:rsidRPr="00BE56E5" w:rsidTr="008B6210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Actors</w:t>
            </w:r>
          </w:p>
        </w:tc>
        <w:tc>
          <w:tcPr>
            <w:tcW w:w="8280" w:type="dxa"/>
            <w:gridSpan w:val="7"/>
          </w:tcPr>
          <w:p w:rsidR="009576BE" w:rsidRPr="00533258" w:rsidRDefault="00BF70C5" w:rsidP="00BF70C5">
            <w:pPr>
              <w:pStyle w:val="ListParagraph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HR</w:t>
            </w:r>
            <w:r w:rsidR="00B37FFD">
              <w:rPr>
                <w:lang w:val="en-GB"/>
              </w:rPr>
              <w:t xml:space="preserve"> Manager</w:t>
            </w:r>
          </w:p>
        </w:tc>
      </w:tr>
      <w:tr w:rsidR="00F93A39" w:rsidRPr="00BE56E5" w:rsidTr="008B6210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Priority</w:t>
            </w:r>
          </w:p>
        </w:tc>
        <w:tc>
          <w:tcPr>
            <w:tcW w:w="1800" w:type="dxa"/>
          </w:tcPr>
          <w:p w:rsidR="00F93A39" w:rsidRPr="00BE56E5" w:rsidRDefault="00F93A39" w:rsidP="00533258">
            <w:pPr>
              <w:rPr>
                <w:lang w:val="en-GB"/>
              </w:rPr>
            </w:pPr>
            <w:r w:rsidRPr="00BE56E5">
              <w:rPr>
                <w:lang w:val="en-GB"/>
              </w:rPr>
              <w:t>High</w:t>
            </w:r>
          </w:p>
        </w:tc>
        <w:tc>
          <w:tcPr>
            <w:tcW w:w="1980" w:type="dxa"/>
            <w:gridSpan w:val="3"/>
          </w:tcPr>
          <w:p w:rsidR="00F93A39" w:rsidRPr="00BE56E5" w:rsidRDefault="00F93A39" w:rsidP="00F93A39">
            <w:pPr>
              <w:rPr>
                <w:lang w:val="en-GB"/>
              </w:rPr>
            </w:pPr>
            <w:r w:rsidRPr="00BE56E5">
              <w:rPr>
                <w:lang w:val="en-GB"/>
              </w:rPr>
              <w:t>Frequency of Use</w:t>
            </w:r>
          </w:p>
        </w:tc>
        <w:tc>
          <w:tcPr>
            <w:tcW w:w="4500" w:type="dxa"/>
            <w:gridSpan w:val="3"/>
          </w:tcPr>
          <w:p w:rsidR="00F93A39" w:rsidRPr="00BE56E5" w:rsidRDefault="00AC065B" w:rsidP="00D81D4D">
            <w:pPr>
              <w:rPr>
                <w:lang w:val="en-GB"/>
              </w:rPr>
            </w:pPr>
            <w:r>
              <w:rPr>
                <w:lang w:val="en-GB"/>
              </w:rPr>
              <w:t>On Demand</w:t>
            </w:r>
          </w:p>
        </w:tc>
      </w:tr>
      <w:tr w:rsidR="00F93A39" w:rsidRPr="00BE56E5" w:rsidTr="008B6210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Includes</w:t>
            </w:r>
          </w:p>
        </w:tc>
        <w:tc>
          <w:tcPr>
            <w:tcW w:w="8280" w:type="dxa"/>
            <w:gridSpan w:val="7"/>
          </w:tcPr>
          <w:p w:rsidR="00F93A39" w:rsidRPr="00BE56E5" w:rsidRDefault="00FF04A7" w:rsidP="00A278DA">
            <w:pPr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</w:tr>
      <w:tr w:rsidR="00F93A39" w:rsidRPr="00BE56E5" w:rsidTr="008B6210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Prepared By</w:t>
            </w:r>
          </w:p>
        </w:tc>
        <w:tc>
          <w:tcPr>
            <w:tcW w:w="3150" w:type="dxa"/>
            <w:gridSpan w:val="3"/>
          </w:tcPr>
          <w:p w:rsidR="00F93A39" w:rsidRPr="00BE56E5" w:rsidRDefault="00BF70C5" w:rsidP="00F93A39">
            <w:pPr>
              <w:rPr>
                <w:lang w:val="en-GB"/>
              </w:rPr>
            </w:pPr>
            <w:r>
              <w:rPr>
                <w:lang w:val="en-GB"/>
              </w:rPr>
              <w:t>Sarada Prasanna Nath</w:t>
            </w:r>
          </w:p>
        </w:tc>
        <w:tc>
          <w:tcPr>
            <w:tcW w:w="990" w:type="dxa"/>
            <w:gridSpan w:val="3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Date</w:t>
            </w:r>
          </w:p>
        </w:tc>
        <w:tc>
          <w:tcPr>
            <w:tcW w:w="4140" w:type="dxa"/>
          </w:tcPr>
          <w:p w:rsidR="00F93A39" w:rsidRPr="00BE56E5" w:rsidRDefault="00BF70C5" w:rsidP="00B37FFD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  <w:r w:rsidR="00A45915">
              <w:rPr>
                <w:lang w:val="en-GB"/>
              </w:rPr>
              <w:t>/</w:t>
            </w:r>
            <w:r>
              <w:rPr>
                <w:lang w:val="en-GB"/>
              </w:rPr>
              <w:t>07</w:t>
            </w:r>
            <w:r w:rsidR="00FF04A7">
              <w:rPr>
                <w:lang w:val="en-GB"/>
              </w:rPr>
              <w:t>/2016</w:t>
            </w:r>
          </w:p>
        </w:tc>
      </w:tr>
      <w:tr w:rsidR="00F93A39" w:rsidRPr="00BE56E5" w:rsidTr="008B6210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Reviewed By</w:t>
            </w:r>
          </w:p>
        </w:tc>
        <w:tc>
          <w:tcPr>
            <w:tcW w:w="3150" w:type="dxa"/>
            <w:gridSpan w:val="3"/>
          </w:tcPr>
          <w:p w:rsidR="00F93A39" w:rsidRPr="00BE56E5" w:rsidRDefault="00FD1E83" w:rsidP="00F93A39">
            <w:pPr>
              <w:rPr>
                <w:lang w:val="en-GB"/>
              </w:rPr>
            </w:pPr>
            <w:r>
              <w:rPr>
                <w:lang w:val="en-GB"/>
              </w:rPr>
              <w:t>Shivudu Maddi</w:t>
            </w:r>
          </w:p>
        </w:tc>
        <w:tc>
          <w:tcPr>
            <w:tcW w:w="990" w:type="dxa"/>
            <w:gridSpan w:val="3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Date</w:t>
            </w:r>
          </w:p>
        </w:tc>
        <w:tc>
          <w:tcPr>
            <w:tcW w:w="4140" w:type="dxa"/>
          </w:tcPr>
          <w:p w:rsidR="00F93A39" w:rsidRPr="00BE56E5" w:rsidRDefault="00FD1E83" w:rsidP="00F93A39">
            <w:pPr>
              <w:rPr>
                <w:lang w:val="en-GB"/>
              </w:rPr>
            </w:pPr>
            <w:r>
              <w:rPr>
                <w:lang w:val="en-GB"/>
              </w:rPr>
              <w:t>12/07/2016</w:t>
            </w:r>
          </w:p>
        </w:tc>
      </w:tr>
      <w:tr w:rsidR="00F93A39" w:rsidRPr="00BE56E5" w:rsidTr="008B6210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Last Updated By</w:t>
            </w:r>
          </w:p>
        </w:tc>
        <w:tc>
          <w:tcPr>
            <w:tcW w:w="3150" w:type="dxa"/>
            <w:gridSpan w:val="3"/>
          </w:tcPr>
          <w:p w:rsidR="00F93A39" w:rsidRPr="00BE56E5" w:rsidRDefault="00C92302" w:rsidP="00BF70C5">
            <w:pPr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</w:p>
        </w:tc>
        <w:tc>
          <w:tcPr>
            <w:tcW w:w="990" w:type="dxa"/>
            <w:gridSpan w:val="3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 xml:space="preserve">Date </w:t>
            </w:r>
          </w:p>
        </w:tc>
        <w:tc>
          <w:tcPr>
            <w:tcW w:w="4140" w:type="dxa"/>
          </w:tcPr>
          <w:p w:rsidR="00F93A39" w:rsidRPr="00BE56E5" w:rsidRDefault="00F93A39" w:rsidP="00F93A39">
            <w:pPr>
              <w:rPr>
                <w:lang w:val="en-GB"/>
              </w:rPr>
            </w:pPr>
          </w:p>
        </w:tc>
      </w:tr>
    </w:tbl>
    <w:p w:rsidR="00F93A39" w:rsidRDefault="00F93A39" w:rsidP="00F93A39"/>
    <w:p w:rsidR="00F93A39" w:rsidRPr="00BE56E5" w:rsidRDefault="00AB4414" w:rsidP="00530D2F">
      <w:pPr>
        <w:pStyle w:val="ListParagraph"/>
        <w:numPr>
          <w:ilvl w:val="0"/>
          <w:numId w:val="12"/>
        </w:numPr>
        <w:rPr>
          <w:b/>
          <w:bCs/>
        </w:rPr>
      </w:pPr>
      <w:r w:rsidRPr="00BE56E5">
        <w:rPr>
          <w:b/>
          <w:bCs/>
        </w:rPr>
        <w:t>TRIGGERS, PRE-CONDITIONS AND POST-CONDITIONS</w:t>
      </w:r>
    </w:p>
    <w:tbl>
      <w:tblPr>
        <w:tblW w:w="10170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90"/>
        <w:gridCol w:w="8280"/>
      </w:tblGrid>
      <w:tr w:rsidR="00F93A39" w:rsidRPr="00BE56E5" w:rsidTr="008B6210">
        <w:trPr>
          <w:trHeight w:val="334"/>
        </w:trPr>
        <w:tc>
          <w:tcPr>
            <w:tcW w:w="1890" w:type="dxa"/>
            <w:noWrap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Triggers</w:t>
            </w:r>
          </w:p>
        </w:tc>
        <w:tc>
          <w:tcPr>
            <w:tcW w:w="8280" w:type="dxa"/>
          </w:tcPr>
          <w:p w:rsidR="00F93A39" w:rsidRPr="00BE56E5" w:rsidRDefault="00B37697" w:rsidP="00CB0D39">
            <w:pPr>
              <w:rPr>
                <w:lang w:val="en-GB"/>
              </w:rPr>
            </w:pPr>
            <w:r>
              <w:rPr>
                <w:lang w:val="en-GB"/>
              </w:rPr>
              <w:t xml:space="preserve">      </w:t>
            </w:r>
            <w:r w:rsidR="00BF70C5">
              <w:rPr>
                <w:lang w:val="en-GB"/>
              </w:rPr>
              <w:t>When a Talent requisition is approved.</w:t>
            </w:r>
          </w:p>
        </w:tc>
      </w:tr>
      <w:tr w:rsidR="00F93A39" w:rsidRPr="00BE56E5" w:rsidTr="008B6210">
        <w:trPr>
          <w:trHeight w:val="334"/>
        </w:trPr>
        <w:tc>
          <w:tcPr>
            <w:tcW w:w="1890" w:type="dxa"/>
            <w:noWrap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Pre-Conditions</w:t>
            </w:r>
          </w:p>
        </w:tc>
        <w:tc>
          <w:tcPr>
            <w:tcW w:w="8280" w:type="dxa"/>
          </w:tcPr>
          <w:p w:rsidR="005674E5" w:rsidRDefault="005674E5" w:rsidP="00B37697">
            <w:pPr>
              <w:pStyle w:val="ListParagraph"/>
              <w:numPr>
                <w:ilvl w:val="0"/>
                <w:numId w:val="17"/>
              </w:numPr>
              <w:rPr>
                <w:lang w:val="en-GB"/>
              </w:rPr>
            </w:pPr>
            <w:r>
              <w:rPr>
                <w:lang w:val="en-GB"/>
              </w:rPr>
              <w:t>An approved requisition should be present</w:t>
            </w:r>
          </w:p>
          <w:p w:rsidR="00B37697" w:rsidRDefault="00B37697" w:rsidP="00B37697">
            <w:pPr>
              <w:pStyle w:val="ListParagraph"/>
              <w:numPr>
                <w:ilvl w:val="0"/>
                <w:numId w:val="17"/>
              </w:numPr>
              <w:rPr>
                <w:lang w:val="en-GB"/>
              </w:rPr>
            </w:pPr>
            <w:r>
              <w:rPr>
                <w:lang w:val="en-GB"/>
              </w:rPr>
              <w:t>The target project should exist in the organization for allocation.</w:t>
            </w:r>
            <w:r w:rsidDel="00232EB1">
              <w:rPr>
                <w:lang w:val="en-GB"/>
              </w:rPr>
              <w:t xml:space="preserve"> </w:t>
            </w:r>
          </w:p>
          <w:p w:rsidR="00B37697" w:rsidRDefault="005674E5" w:rsidP="00B37697">
            <w:pPr>
              <w:pStyle w:val="ListParagraph"/>
              <w:numPr>
                <w:ilvl w:val="0"/>
                <w:numId w:val="17"/>
              </w:numPr>
              <w:rPr>
                <w:lang w:val="en-GB"/>
              </w:rPr>
            </w:pPr>
            <w:r>
              <w:rPr>
                <w:lang w:val="en-GB"/>
              </w:rPr>
              <w:t>A program manager then a lead</w:t>
            </w:r>
            <w:r w:rsidR="00B37697">
              <w:rPr>
                <w:lang w:val="en-GB"/>
              </w:rPr>
              <w:t xml:space="preserve"> should be</w:t>
            </w:r>
            <w:r>
              <w:rPr>
                <w:lang w:val="en-GB"/>
              </w:rPr>
              <w:t xml:space="preserve"> assigned to the target project.</w:t>
            </w:r>
          </w:p>
          <w:p w:rsidR="000766C5" w:rsidRPr="000766C5" w:rsidRDefault="00A01C85" w:rsidP="005674E5">
            <w:pPr>
              <w:pStyle w:val="ListParagraph"/>
              <w:numPr>
                <w:ilvl w:val="0"/>
                <w:numId w:val="17"/>
              </w:numPr>
              <w:rPr>
                <w:lang w:val="en-GB"/>
              </w:rPr>
            </w:pPr>
            <w:r>
              <w:rPr>
                <w:lang w:val="en-GB"/>
              </w:rPr>
              <w:t xml:space="preserve">Associates </w:t>
            </w:r>
            <w:r w:rsidR="00B37697" w:rsidRPr="002457B9">
              <w:rPr>
                <w:lang w:val="en-GB"/>
              </w:rPr>
              <w:t>are present in t</w:t>
            </w:r>
            <w:r w:rsidR="005674E5" w:rsidRPr="002457B9">
              <w:rPr>
                <w:lang w:val="en-GB"/>
              </w:rPr>
              <w:t>he organization to be allocated.</w:t>
            </w:r>
          </w:p>
        </w:tc>
      </w:tr>
      <w:tr w:rsidR="00F93A39" w:rsidRPr="00BE56E5" w:rsidTr="008B6210">
        <w:trPr>
          <w:trHeight w:val="334"/>
        </w:trPr>
        <w:tc>
          <w:tcPr>
            <w:tcW w:w="1890" w:type="dxa"/>
            <w:noWrap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Post- Conditions</w:t>
            </w:r>
          </w:p>
        </w:tc>
        <w:tc>
          <w:tcPr>
            <w:tcW w:w="8280" w:type="dxa"/>
          </w:tcPr>
          <w:p w:rsidR="00F93A39" w:rsidRPr="0061326D" w:rsidRDefault="00B37697" w:rsidP="00946B74">
            <w:pPr>
              <w:pStyle w:val="ListParagraph"/>
              <w:numPr>
                <w:ilvl w:val="0"/>
                <w:numId w:val="35"/>
              </w:numPr>
              <w:rPr>
                <w:lang w:val="en-GB"/>
              </w:rPr>
            </w:pPr>
            <w:r>
              <w:rPr>
                <w:lang w:val="en-GB"/>
              </w:rPr>
              <w:t>A</w:t>
            </w:r>
            <w:r w:rsidR="00262E8E">
              <w:rPr>
                <w:lang w:val="en-GB"/>
              </w:rPr>
              <w:t xml:space="preserve"> notification should be sent a</w:t>
            </w:r>
            <w:r>
              <w:rPr>
                <w:lang w:val="en-GB"/>
              </w:rPr>
              <w:t xml:space="preserve">fter the </w:t>
            </w:r>
            <w:r w:rsidR="00946B74">
              <w:rPr>
                <w:lang w:val="en-GB"/>
              </w:rPr>
              <w:t xml:space="preserve">associates </w:t>
            </w:r>
            <w:r>
              <w:rPr>
                <w:lang w:val="en-GB"/>
              </w:rPr>
              <w:t>are allocated for that requisition, to the Associate, Lead, Competency Lead and Program Manager.</w:t>
            </w:r>
          </w:p>
        </w:tc>
      </w:tr>
    </w:tbl>
    <w:p w:rsidR="008235F9" w:rsidRPr="00BE56E5" w:rsidRDefault="008235F9" w:rsidP="00180A8C">
      <w:pPr>
        <w:pStyle w:val="ListParagraph"/>
        <w:rPr>
          <w:b/>
          <w:bCs/>
        </w:rPr>
      </w:pPr>
    </w:p>
    <w:p w:rsidR="00F93A39" w:rsidRPr="00745CF5" w:rsidRDefault="00AB4414" w:rsidP="00530D2F">
      <w:pPr>
        <w:pStyle w:val="ListParagraph"/>
        <w:numPr>
          <w:ilvl w:val="0"/>
          <w:numId w:val="12"/>
        </w:numPr>
        <w:rPr>
          <w:lang w:val="en-GB"/>
        </w:rPr>
      </w:pPr>
      <w:r w:rsidRPr="00745CF5">
        <w:rPr>
          <w:b/>
          <w:bCs/>
        </w:rPr>
        <w:t>NORMAL FLOW</w:t>
      </w:r>
    </w:p>
    <w:tbl>
      <w:tblPr>
        <w:tblStyle w:val="TableGrid"/>
        <w:tblW w:w="10563" w:type="dxa"/>
        <w:tblInd w:w="288" w:type="dxa"/>
        <w:tblLook w:val="04A0" w:firstRow="1" w:lastRow="0" w:firstColumn="1" w:lastColumn="0" w:noHBand="0" w:noVBand="1"/>
      </w:tblPr>
      <w:tblGrid>
        <w:gridCol w:w="3222"/>
        <w:gridCol w:w="4731"/>
        <w:gridCol w:w="2610"/>
      </w:tblGrid>
      <w:tr w:rsidR="00AE2A15" w:rsidRPr="00BE56E5" w:rsidTr="00490273">
        <w:trPr>
          <w:trHeight w:val="426"/>
        </w:trPr>
        <w:tc>
          <w:tcPr>
            <w:tcW w:w="3222" w:type="dxa"/>
          </w:tcPr>
          <w:p w:rsidR="00AE2A15" w:rsidDel="00232EB1" w:rsidRDefault="00AE2A15" w:rsidP="00AE2A15">
            <w:pPr>
              <w:pStyle w:val="ListParagraph"/>
              <w:rPr>
                <w:lang w:val="en-GB"/>
              </w:rPr>
            </w:pPr>
            <w:r>
              <w:rPr>
                <w:lang w:val="en-GB"/>
              </w:rPr>
              <w:t>Us</w:t>
            </w:r>
            <w:r w:rsidR="00845AAB">
              <w:rPr>
                <w:lang w:val="en-GB"/>
              </w:rPr>
              <w:t>er</w:t>
            </w:r>
          </w:p>
        </w:tc>
        <w:tc>
          <w:tcPr>
            <w:tcW w:w="4731" w:type="dxa"/>
          </w:tcPr>
          <w:p w:rsidR="00AE2A15" w:rsidDel="00232EB1" w:rsidRDefault="00AE2A15" w:rsidP="00AE2A15">
            <w:pPr>
              <w:pStyle w:val="ListParagraph"/>
              <w:rPr>
                <w:lang w:val="en-GB"/>
              </w:rPr>
            </w:pPr>
            <w:r>
              <w:rPr>
                <w:lang w:val="en-GB"/>
              </w:rPr>
              <w:t xml:space="preserve">System </w:t>
            </w:r>
          </w:p>
        </w:tc>
        <w:tc>
          <w:tcPr>
            <w:tcW w:w="2610" w:type="dxa"/>
          </w:tcPr>
          <w:p w:rsidR="00AE2A15" w:rsidDel="00232EB1" w:rsidRDefault="00AE2A15" w:rsidP="00AE2A15">
            <w:pPr>
              <w:pStyle w:val="ListParagraph"/>
              <w:rPr>
                <w:lang w:val="en-GB"/>
              </w:rPr>
            </w:pPr>
            <w:r>
              <w:rPr>
                <w:lang w:val="en-GB"/>
              </w:rPr>
              <w:t>Alternate flow</w:t>
            </w:r>
          </w:p>
        </w:tc>
      </w:tr>
      <w:tr w:rsidR="005D36F5" w:rsidRPr="00BE56E5" w:rsidTr="00490273">
        <w:trPr>
          <w:trHeight w:val="602"/>
        </w:trPr>
        <w:tc>
          <w:tcPr>
            <w:tcW w:w="3222" w:type="dxa"/>
          </w:tcPr>
          <w:p w:rsidR="00F80F90" w:rsidRPr="001C1E49" w:rsidRDefault="00B20F67" w:rsidP="00B20F67">
            <w:pPr>
              <w:pStyle w:val="ListParagraph"/>
              <w:numPr>
                <w:ilvl w:val="0"/>
                <w:numId w:val="18"/>
              </w:numPr>
            </w:pPr>
            <w:r>
              <w:t>User</w:t>
            </w:r>
            <w:r w:rsidRPr="001C1E49">
              <w:t xml:space="preserve"> </w:t>
            </w:r>
            <w:r>
              <w:t>c</w:t>
            </w:r>
            <w:r w:rsidRPr="001C1E49">
              <w:t xml:space="preserve">licks on </w:t>
            </w:r>
            <w:r>
              <w:t>Talent Management</w:t>
            </w:r>
            <w:r w:rsidRPr="001C1E49">
              <w:t xml:space="preserve"> Tab.</w:t>
            </w:r>
          </w:p>
        </w:tc>
        <w:tc>
          <w:tcPr>
            <w:tcW w:w="4731" w:type="dxa"/>
          </w:tcPr>
          <w:p w:rsidR="00131873" w:rsidRPr="001C1E49" w:rsidRDefault="00F80F90" w:rsidP="008A21BF">
            <w:pPr>
              <w:pStyle w:val="ListParagraph"/>
              <w:numPr>
                <w:ilvl w:val="0"/>
                <w:numId w:val="37"/>
              </w:numPr>
            </w:pPr>
            <w:r w:rsidRPr="00A55866">
              <w:rPr>
                <w:lang w:val="en-GB"/>
              </w:rPr>
              <w:t xml:space="preserve">System </w:t>
            </w:r>
            <w:r w:rsidR="008A21BF">
              <w:rPr>
                <w:lang w:val="en-GB"/>
              </w:rPr>
              <w:t>shows</w:t>
            </w:r>
            <w:r w:rsidRPr="00A55866">
              <w:rPr>
                <w:lang w:val="en-GB"/>
              </w:rPr>
              <w:t xml:space="preserve"> </w:t>
            </w:r>
            <w:r w:rsidR="00A01C85">
              <w:rPr>
                <w:lang w:val="en-GB"/>
              </w:rPr>
              <w:t xml:space="preserve">Associate </w:t>
            </w:r>
            <w:r w:rsidR="008A21BF">
              <w:rPr>
                <w:lang w:val="en-GB"/>
              </w:rPr>
              <w:t>Allocation</w:t>
            </w:r>
            <w:r w:rsidRPr="00A55866">
              <w:rPr>
                <w:lang w:val="en-GB"/>
              </w:rPr>
              <w:t xml:space="preserve"> menu option.</w:t>
            </w:r>
          </w:p>
        </w:tc>
        <w:tc>
          <w:tcPr>
            <w:tcW w:w="2610" w:type="dxa"/>
          </w:tcPr>
          <w:p w:rsidR="005D36F5" w:rsidRPr="00CB6F29" w:rsidDel="00232EB1" w:rsidRDefault="005D36F5" w:rsidP="0019622A">
            <w:pPr>
              <w:pStyle w:val="ListParagraph"/>
              <w:rPr>
                <w:lang w:val="en-GB"/>
              </w:rPr>
            </w:pPr>
          </w:p>
        </w:tc>
      </w:tr>
      <w:tr w:rsidR="00F80F90" w:rsidRPr="00BE56E5" w:rsidTr="00490273">
        <w:trPr>
          <w:trHeight w:val="602"/>
        </w:trPr>
        <w:tc>
          <w:tcPr>
            <w:tcW w:w="3222" w:type="dxa"/>
          </w:tcPr>
          <w:p w:rsidR="00F80F90" w:rsidRPr="001C1E49" w:rsidRDefault="00845AAB" w:rsidP="00314F7B">
            <w:pPr>
              <w:pStyle w:val="ListParagraph"/>
              <w:numPr>
                <w:ilvl w:val="0"/>
                <w:numId w:val="18"/>
              </w:numPr>
            </w:pPr>
            <w:r>
              <w:t>User</w:t>
            </w:r>
            <w:r w:rsidR="00F80F90" w:rsidRPr="001C1E49">
              <w:t xml:space="preserve"> </w:t>
            </w:r>
            <w:r>
              <w:t>c</w:t>
            </w:r>
            <w:r w:rsidR="00314F7B">
              <w:t>lick</w:t>
            </w:r>
            <w:r>
              <w:t>s</w:t>
            </w:r>
            <w:r w:rsidR="00314F7B">
              <w:t xml:space="preserve"> on </w:t>
            </w:r>
            <w:r w:rsidR="00A01C85">
              <w:rPr>
                <w:lang w:val="en-GB"/>
              </w:rPr>
              <w:t xml:space="preserve">Associate </w:t>
            </w:r>
            <w:r w:rsidR="008A21BF">
              <w:rPr>
                <w:lang w:val="en-GB"/>
              </w:rPr>
              <w:t>Allocation</w:t>
            </w:r>
            <w:r w:rsidR="00F80F90">
              <w:t xml:space="preserve"> menu.</w:t>
            </w:r>
          </w:p>
        </w:tc>
        <w:tc>
          <w:tcPr>
            <w:tcW w:w="4731" w:type="dxa"/>
          </w:tcPr>
          <w:p w:rsidR="00274E28" w:rsidRPr="008C0F86" w:rsidRDefault="00F80F90" w:rsidP="00FD229F">
            <w:pPr>
              <w:pStyle w:val="ListParagraph"/>
              <w:numPr>
                <w:ilvl w:val="0"/>
                <w:numId w:val="37"/>
              </w:numPr>
              <w:rPr>
                <w:lang w:val="en-GB"/>
              </w:rPr>
            </w:pPr>
            <w:r>
              <w:rPr>
                <w:lang w:val="en-GB"/>
              </w:rPr>
              <w:t xml:space="preserve">System </w:t>
            </w:r>
            <w:r w:rsidR="008A21BF">
              <w:rPr>
                <w:lang w:val="en-GB"/>
              </w:rPr>
              <w:t>shows</w:t>
            </w:r>
            <w:r>
              <w:rPr>
                <w:lang w:val="en-GB"/>
              </w:rPr>
              <w:t xml:space="preserve"> the </w:t>
            </w:r>
            <w:r w:rsidR="008A21BF">
              <w:rPr>
                <w:lang w:val="en-GB"/>
              </w:rPr>
              <w:t xml:space="preserve">list of </w:t>
            </w:r>
            <w:r w:rsidR="008C0F86">
              <w:rPr>
                <w:lang w:val="en-GB"/>
              </w:rPr>
              <w:t xml:space="preserve">approved </w:t>
            </w:r>
            <w:r w:rsidR="0099050A">
              <w:rPr>
                <w:lang w:val="en-GB"/>
              </w:rPr>
              <w:t>Talent Requisition</w:t>
            </w:r>
            <w:r w:rsidR="00C6384F">
              <w:rPr>
                <w:lang w:val="en-GB"/>
              </w:rPr>
              <w:t xml:space="preserve"> </w:t>
            </w:r>
            <w:r w:rsidR="008A21BF">
              <w:rPr>
                <w:lang w:val="en-GB"/>
              </w:rPr>
              <w:t xml:space="preserve">requests </w:t>
            </w:r>
            <w:r w:rsidR="008C0F86">
              <w:rPr>
                <w:lang w:val="en-GB"/>
              </w:rPr>
              <w:t>on the screen</w:t>
            </w:r>
            <w:r>
              <w:rPr>
                <w:lang w:val="en-GB"/>
              </w:rPr>
              <w:t>.</w:t>
            </w:r>
            <w:r w:rsidR="00FD229F">
              <w:rPr>
                <w:lang w:val="en-GB"/>
              </w:rPr>
              <w:t xml:space="preserve"> The Talent Requisitions allocation status are in open status. </w:t>
            </w:r>
          </w:p>
        </w:tc>
        <w:tc>
          <w:tcPr>
            <w:tcW w:w="2610" w:type="dxa"/>
          </w:tcPr>
          <w:p w:rsidR="00F80F90" w:rsidRPr="00CB6F29" w:rsidDel="00232EB1" w:rsidRDefault="00F80F90" w:rsidP="0019622A">
            <w:pPr>
              <w:pStyle w:val="ListParagraph"/>
              <w:rPr>
                <w:lang w:val="en-GB"/>
              </w:rPr>
            </w:pPr>
          </w:p>
        </w:tc>
      </w:tr>
      <w:tr w:rsidR="00AE2A15" w:rsidRPr="00BE56E5" w:rsidTr="00490273">
        <w:trPr>
          <w:trHeight w:val="426"/>
        </w:trPr>
        <w:tc>
          <w:tcPr>
            <w:tcW w:w="3222" w:type="dxa"/>
          </w:tcPr>
          <w:p w:rsidR="002D1DB1" w:rsidRPr="00A266F2" w:rsidRDefault="00146F41" w:rsidP="002D1DB1">
            <w:pPr>
              <w:pStyle w:val="ListParagraph"/>
              <w:numPr>
                <w:ilvl w:val="0"/>
                <w:numId w:val="18"/>
              </w:numPr>
              <w:rPr>
                <w:lang w:val="en-GB"/>
              </w:rPr>
            </w:pPr>
            <w:r>
              <w:rPr>
                <w:lang w:val="en-GB"/>
              </w:rPr>
              <w:lastRenderedPageBreak/>
              <w:t>User</w:t>
            </w:r>
            <w:r w:rsidR="002D1DB1" w:rsidRPr="00A266F2">
              <w:rPr>
                <w:lang w:val="en-GB"/>
              </w:rPr>
              <w:t xml:space="preserve"> </w:t>
            </w:r>
            <w:r w:rsidR="00A04E49">
              <w:rPr>
                <w:lang w:val="en-GB"/>
              </w:rPr>
              <w:t xml:space="preserve">clicks on </w:t>
            </w:r>
            <w:r w:rsidR="005D562A">
              <w:rPr>
                <w:lang w:val="en-GB"/>
              </w:rPr>
              <w:t>Detail</w:t>
            </w:r>
            <w:r w:rsidR="00A04E49">
              <w:rPr>
                <w:lang w:val="en-GB"/>
              </w:rPr>
              <w:t xml:space="preserve"> button</w:t>
            </w:r>
            <w:r w:rsidR="002D1DB1">
              <w:rPr>
                <w:lang w:val="en-GB"/>
              </w:rPr>
              <w:t xml:space="preserve"> </w:t>
            </w:r>
            <w:r w:rsidR="00A04E49">
              <w:rPr>
                <w:lang w:val="en-GB"/>
              </w:rPr>
              <w:t xml:space="preserve">to allocate </w:t>
            </w:r>
            <w:r w:rsidR="002B02BC">
              <w:rPr>
                <w:lang w:val="en-GB"/>
              </w:rPr>
              <w:t xml:space="preserve">associate </w:t>
            </w:r>
            <w:r w:rsidR="00A04E49">
              <w:rPr>
                <w:lang w:val="en-GB"/>
              </w:rPr>
              <w:t>for a</w:t>
            </w:r>
            <w:r w:rsidR="008C0F86">
              <w:rPr>
                <w:lang w:val="en-GB"/>
              </w:rPr>
              <w:t xml:space="preserve"> Talent Requisition</w:t>
            </w:r>
            <w:r w:rsidR="002D1DB1">
              <w:rPr>
                <w:lang w:val="en-GB"/>
              </w:rPr>
              <w:t xml:space="preserve"> </w:t>
            </w:r>
            <w:r w:rsidR="008C0F86">
              <w:rPr>
                <w:lang w:val="en-GB"/>
              </w:rPr>
              <w:t>from the displayed list</w:t>
            </w:r>
            <w:r w:rsidR="002D1DB1" w:rsidRPr="00A266F2">
              <w:rPr>
                <w:lang w:val="en-GB"/>
              </w:rPr>
              <w:t xml:space="preserve">. </w:t>
            </w:r>
          </w:p>
          <w:p w:rsidR="00AE2A15" w:rsidRPr="001C1E49" w:rsidDel="00232EB1" w:rsidRDefault="00AE2A15" w:rsidP="002D1DB1">
            <w:pPr>
              <w:pStyle w:val="ListParagraph"/>
              <w:ind w:left="360"/>
            </w:pPr>
          </w:p>
        </w:tc>
        <w:tc>
          <w:tcPr>
            <w:tcW w:w="4731" w:type="dxa"/>
          </w:tcPr>
          <w:p w:rsidR="001C1E49" w:rsidRPr="00A55866" w:rsidRDefault="001C1E49" w:rsidP="00A55866">
            <w:pPr>
              <w:pStyle w:val="ListParagraph"/>
              <w:numPr>
                <w:ilvl w:val="0"/>
                <w:numId w:val="37"/>
              </w:numPr>
              <w:rPr>
                <w:lang w:val="en-GB"/>
              </w:rPr>
            </w:pPr>
            <w:r w:rsidRPr="00A55866">
              <w:rPr>
                <w:lang w:val="en-GB"/>
              </w:rPr>
              <w:t xml:space="preserve">System </w:t>
            </w:r>
            <w:r w:rsidR="00A04E49">
              <w:rPr>
                <w:lang w:val="en-GB"/>
              </w:rPr>
              <w:t xml:space="preserve">shows the </w:t>
            </w:r>
            <w:r w:rsidR="002B02BC">
              <w:rPr>
                <w:lang w:val="en-GB"/>
              </w:rPr>
              <w:t xml:space="preserve">Associate </w:t>
            </w:r>
            <w:r w:rsidR="00A04E49">
              <w:rPr>
                <w:lang w:val="en-GB"/>
              </w:rPr>
              <w:t>Allocation</w:t>
            </w:r>
            <w:r w:rsidRPr="00A55866">
              <w:rPr>
                <w:lang w:val="en-GB"/>
              </w:rPr>
              <w:t xml:space="preserve"> screen.</w:t>
            </w:r>
          </w:p>
          <w:p w:rsidR="001C1E49" w:rsidRPr="00A55866" w:rsidRDefault="001C1E49" w:rsidP="00A55866">
            <w:pPr>
              <w:pStyle w:val="ListParagraph"/>
              <w:numPr>
                <w:ilvl w:val="0"/>
                <w:numId w:val="37"/>
              </w:numPr>
              <w:rPr>
                <w:lang w:val="en-GB"/>
              </w:rPr>
            </w:pPr>
            <w:r w:rsidRPr="00A55866">
              <w:rPr>
                <w:lang w:val="en-GB"/>
              </w:rPr>
              <w:t xml:space="preserve">System </w:t>
            </w:r>
            <w:r w:rsidR="00A04E49">
              <w:rPr>
                <w:lang w:val="en-GB"/>
              </w:rPr>
              <w:t>shows</w:t>
            </w:r>
            <w:r w:rsidRPr="00A55866">
              <w:rPr>
                <w:lang w:val="en-GB"/>
              </w:rPr>
              <w:t xml:space="preserve"> below UI controls </w:t>
            </w:r>
            <w:r w:rsidR="00A04E49">
              <w:rPr>
                <w:lang w:val="en-GB"/>
              </w:rPr>
              <w:t xml:space="preserve">in the </w:t>
            </w:r>
            <w:r w:rsidR="002A2893">
              <w:rPr>
                <w:lang w:val="en-GB"/>
              </w:rPr>
              <w:t xml:space="preserve">Associate </w:t>
            </w:r>
            <w:r w:rsidR="00A04E49">
              <w:rPr>
                <w:lang w:val="en-GB"/>
              </w:rPr>
              <w:t>Allocation</w:t>
            </w:r>
            <w:r w:rsidR="00A04E49" w:rsidRPr="00A55866">
              <w:rPr>
                <w:lang w:val="en-GB"/>
              </w:rPr>
              <w:t xml:space="preserve"> </w:t>
            </w:r>
            <w:r w:rsidRPr="00A55866">
              <w:rPr>
                <w:lang w:val="en-GB"/>
              </w:rPr>
              <w:t>screen.</w:t>
            </w:r>
          </w:p>
          <w:p w:rsidR="00A04E49" w:rsidRDefault="00A04E49" w:rsidP="0055768D">
            <w:pPr>
              <w:pStyle w:val="ListParagraph"/>
              <w:numPr>
                <w:ilvl w:val="1"/>
                <w:numId w:val="28"/>
              </w:numPr>
            </w:pPr>
            <w:r>
              <w:t>TR Number: System shows the selected Talent Requisition number.</w:t>
            </w:r>
          </w:p>
          <w:p w:rsidR="001C1E49" w:rsidRDefault="002D1DB1" w:rsidP="0055768D">
            <w:pPr>
              <w:pStyle w:val="ListParagraph"/>
              <w:numPr>
                <w:ilvl w:val="1"/>
                <w:numId w:val="28"/>
              </w:numPr>
            </w:pPr>
            <w:r>
              <w:t>Department</w:t>
            </w:r>
            <w:r w:rsidR="0098774E">
              <w:t>.</w:t>
            </w:r>
          </w:p>
          <w:p w:rsidR="001C1E49" w:rsidRDefault="002D1DB1" w:rsidP="0055768D">
            <w:pPr>
              <w:pStyle w:val="ListParagraph"/>
              <w:numPr>
                <w:ilvl w:val="1"/>
                <w:numId w:val="28"/>
              </w:numPr>
            </w:pPr>
            <w:r>
              <w:t>Project Type</w:t>
            </w:r>
            <w:r w:rsidR="0098774E">
              <w:t>.</w:t>
            </w:r>
          </w:p>
          <w:p w:rsidR="00B568B2" w:rsidRPr="001C1E49" w:rsidRDefault="002D1DB1" w:rsidP="0055768D">
            <w:pPr>
              <w:pStyle w:val="ListParagraph"/>
              <w:numPr>
                <w:ilvl w:val="1"/>
                <w:numId w:val="28"/>
              </w:numPr>
            </w:pPr>
            <w:r>
              <w:t>Project</w:t>
            </w:r>
            <w:r w:rsidR="0098774E">
              <w:t>.</w:t>
            </w:r>
          </w:p>
          <w:p w:rsidR="00B568B2" w:rsidRDefault="00E03423" w:rsidP="0055768D">
            <w:pPr>
              <w:pStyle w:val="ListParagraph"/>
              <w:numPr>
                <w:ilvl w:val="1"/>
                <w:numId w:val="28"/>
              </w:numPr>
            </w:pPr>
            <w:r>
              <w:t>No of Positions</w:t>
            </w:r>
            <w:r w:rsidR="00B568B2">
              <w:t>.</w:t>
            </w:r>
          </w:p>
          <w:p w:rsidR="00B568B2" w:rsidRDefault="0098774E" w:rsidP="0055768D">
            <w:pPr>
              <w:pStyle w:val="ListParagraph"/>
              <w:numPr>
                <w:ilvl w:val="1"/>
                <w:numId w:val="28"/>
              </w:numPr>
            </w:pPr>
            <w:r>
              <w:t>Role.</w:t>
            </w:r>
          </w:p>
          <w:p w:rsidR="0098774E" w:rsidRDefault="0098774E" w:rsidP="0055768D">
            <w:pPr>
              <w:pStyle w:val="ListParagraph"/>
              <w:numPr>
                <w:ilvl w:val="1"/>
                <w:numId w:val="28"/>
              </w:numPr>
            </w:pPr>
            <w:r>
              <w:t>Allocated Position.</w:t>
            </w:r>
          </w:p>
          <w:p w:rsidR="0098774E" w:rsidRDefault="0098774E" w:rsidP="0055768D">
            <w:pPr>
              <w:pStyle w:val="ListParagraph"/>
              <w:numPr>
                <w:ilvl w:val="1"/>
                <w:numId w:val="28"/>
              </w:numPr>
            </w:pPr>
            <w:r>
              <w:t>Remaining Position.</w:t>
            </w:r>
          </w:p>
          <w:p w:rsidR="00C16724" w:rsidRPr="00CE4BBF" w:rsidDel="00232EB1" w:rsidRDefault="0098774E" w:rsidP="0098774E">
            <w:pPr>
              <w:pStyle w:val="ListParagraph"/>
              <w:numPr>
                <w:ilvl w:val="1"/>
                <w:numId w:val="28"/>
              </w:numPr>
            </w:pPr>
            <w:r>
              <w:t>View Matching Profiles button.</w:t>
            </w:r>
          </w:p>
        </w:tc>
        <w:tc>
          <w:tcPr>
            <w:tcW w:w="2610" w:type="dxa"/>
          </w:tcPr>
          <w:p w:rsidR="00AE2A15" w:rsidRPr="00CB6F29" w:rsidDel="00232EB1" w:rsidRDefault="00AE2A15" w:rsidP="00D368C3">
            <w:pPr>
              <w:pStyle w:val="ListParagraph"/>
              <w:rPr>
                <w:lang w:val="en-GB"/>
              </w:rPr>
            </w:pPr>
          </w:p>
        </w:tc>
      </w:tr>
      <w:tr w:rsidR="00AE2A15" w:rsidRPr="00BE56E5" w:rsidTr="00490273">
        <w:trPr>
          <w:trHeight w:val="426"/>
        </w:trPr>
        <w:tc>
          <w:tcPr>
            <w:tcW w:w="3222" w:type="dxa"/>
          </w:tcPr>
          <w:p w:rsidR="00AE2A15" w:rsidRPr="00CB6F29" w:rsidDel="00232EB1" w:rsidRDefault="00D90639" w:rsidP="00C16724">
            <w:pPr>
              <w:pStyle w:val="ListParagraph"/>
              <w:numPr>
                <w:ilvl w:val="0"/>
                <w:numId w:val="18"/>
              </w:numPr>
              <w:rPr>
                <w:lang w:val="en-GB"/>
              </w:rPr>
            </w:pPr>
            <w:r>
              <w:rPr>
                <w:lang w:val="en-GB"/>
              </w:rPr>
              <w:lastRenderedPageBreak/>
              <w:t>User</w:t>
            </w:r>
            <w:r w:rsidRPr="00A266F2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clicks on </w:t>
            </w:r>
            <w:r>
              <w:t xml:space="preserve">View Matching Profiles </w:t>
            </w:r>
            <w:r>
              <w:rPr>
                <w:lang w:val="en-GB"/>
              </w:rPr>
              <w:t>button.</w:t>
            </w:r>
          </w:p>
        </w:tc>
        <w:tc>
          <w:tcPr>
            <w:tcW w:w="4731" w:type="dxa"/>
          </w:tcPr>
          <w:p w:rsidR="00AE2A15" w:rsidRDefault="00490273" w:rsidP="00D90639">
            <w:pPr>
              <w:pStyle w:val="ListParagraph"/>
              <w:numPr>
                <w:ilvl w:val="0"/>
                <w:numId w:val="37"/>
              </w:numPr>
              <w:rPr>
                <w:lang w:val="en-GB"/>
              </w:rPr>
            </w:pPr>
            <w:r>
              <w:rPr>
                <w:lang w:val="en-GB"/>
              </w:rPr>
              <w:t>S</w:t>
            </w:r>
            <w:r w:rsidR="00276915">
              <w:rPr>
                <w:lang w:val="en-GB"/>
              </w:rPr>
              <w:t xml:space="preserve">ystem </w:t>
            </w:r>
            <w:r w:rsidR="00D90639">
              <w:rPr>
                <w:lang w:val="en-GB"/>
              </w:rPr>
              <w:t xml:space="preserve">gets and shows all the list of </w:t>
            </w:r>
            <w:r w:rsidR="00462110">
              <w:rPr>
                <w:lang w:val="en-GB"/>
              </w:rPr>
              <w:t>Associate</w:t>
            </w:r>
            <w:r w:rsidR="00D90639">
              <w:rPr>
                <w:lang w:val="en-GB"/>
              </w:rPr>
              <w:t xml:space="preserve"> based on the role, skills</w:t>
            </w:r>
            <w:r w:rsidR="00C87030">
              <w:rPr>
                <w:lang w:val="en-GB"/>
              </w:rPr>
              <w:t xml:space="preserve"> </w:t>
            </w:r>
            <w:r w:rsidR="00D90639">
              <w:rPr>
                <w:lang w:val="en-GB"/>
              </w:rPr>
              <w:t>and p</w:t>
            </w:r>
            <w:r w:rsidR="00C16724">
              <w:rPr>
                <w:lang w:val="en-GB"/>
              </w:rPr>
              <w:t>roject</w:t>
            </w:r>
            <w:r>
              <w:rPr>
                <w:lang w:val="en-GB"/>
              </w:rPr>
              <w:t xml:space="preserve"> </w:t>
            </w:r>
            <w:r w:rsidR="00D90639">
              <w:rPr>
                <w:lang w:val="en-GB"/>
              </w:rPr>
              <w:t xml:space="preserve">for </w:t>
            </w:r>
            <w:r w:rsidR="002A2893">
              <w:rPr>
                <w:lang w:val="en-GB"/>
              </w:rPr>
              <w:t xml:space="preserve">associate </w:t>
            </w:r>
            <w:r w:rsidR="00D90639">
              <w:rPr>
                <w:lang w:val="en-GB"/>
              </w:rPr>
              <w:t>allocation</w:t>
            </w:r>
            <w:r w:rsidR="007D4DE4">
              <w:rPr>
                <w:lang w:val="en-GB"/>
              </w:rPr>
              <w:t>.</w:t>
            </w:r>
          </w:p>
          <w:p w:rsidR="00D90639" w:rsidRDefault="00D90639" w:rsidP="00D90639">
            <w:pPr>
              <w:pStyle w:val="ListParagraph"/>
              <w:numPr>
                <w:ilvl w:val="0"/>
                <w:numId w:val="37"/>
              </w:numPr>
              <w:rPr>
                <w:lang w:val="en-GB"/>
              </w:rPr>
            </w:pPr>
            <w:r>
              <w:rPr>
                <w:lang w:val="en-GB"/>
              </w:rPr>
              <w:t xml:space="preserve">By default system shows list of </w:t>
            </w:r>
            <w:r w:rsidR="00462110">
              <w:rPr>
                <w:lang w:val="en-GB"/>
              </w:rPr>
              <w:t>Associate</w:t>
            </w:r>
            <w:r>
              <w:rPr>
                <w:lang w:val="en-GB"/>
              </w:rPr>
              <w:t>s from Talent pool project.</w:t>
            </w:r>
          </w:p>
          <w:p w:rsidR="003F638C" w:rsidRPr="00A55866" w:rsidRDefault="003F638C" w:rsidP="003F638C">
            <w:pPr>
              <w:pStyle w:val="ListParagraph"/>
              <w:numPr>
                <w:ilvl w:val="0"/>
                <w:numId w:val="37"/>
              </w:numPr>
              <w:rPr>
                <w:lang w:val="en-GB"/>
              </w:rPr>
            </w:pPr>
            <w:r w:rsidRPr="00A55866">
              <w:rPr>
                <w:lang w:val="en-GB"/>
              </w:rPr>
              <w:t xml:space="preserve">System </w:t>
            </w:r>
            <w:r>
              <w:rPr>
                <w:lang w:val="en-GB"/>
              </w:rPr>
              <w:t>shows</w:t>
            </w:r>
            <w:r w:rsidRPr="00A55866">
              <w:rPr>
                <w:lang w:val="en-GB"/>
              </w:rPr>
              <w:t xml:space="preserve"> below UI controls </w:t>
            </w:r>
            <w:r>
              <w:rPr>
                <w:lang w:val="en-GB"/>
              </w:rPr>
              <w:t xml:space="preserve">after </w:t>
            </w:r>
            <w:r>
              <w:t xml:space="preserve">View Matching Profiles </w:t>
            </w:r>
            <w:r>
              <w:rPr>
                <w:lang w:val="en-GB"/>
              </w:rPr>
              <w:t xml:space="preserve">button click, in the </w:t>
            </w:r>
            <w:r w:rsidR="002A2893">
              <w:rPr>
                <w:lang w:val="en-GB"/>
              </w:rPr>
              <w:t xml:space="preserve">Associate </w:t>
            </w:r>
            <w:r>
              <w:rPr>
                <w:lang w:val="en-GB"/>
              </w:rPr>
              <w:t>Allocation</w:t>
            </w:r>
            <w:r w:rsidRPr="00A55866">
              <w:rPr>
                <w:lang w:val="en-GB"/>
              </w:rPr>
              <w:t xml:space="preserve"> screen.</w:t>
            </w:r>
          </w:p>
          <w:p w:rsidR="003F638C" w:rsidRDefault="003F638C" w:rsidP="003F638C">
            <w:pPr>
              <w:pStyle w:val="ListParagraph"/>
              <w:numPr>
                <w:ilvl w:val="1"/>
                <w:numId w:val="28"/>
              </w:numPr>
            </w:pPr>
            <w:r>
              <w:t>Associate Name.</w:t>
            </w:r>
          </w:p>
          <w:p w:rsidR="003F638C" w:rsidRDefault="003F638C" w:rsidP="003F638C">
            <w:pPr>
              <w:pStyle w:val="ListParagraph"/>
              <w:numPr>
                <w:ilvl w:val="1"/>
                <w:numId w:val="28"/>
              </w:numPr>
            </w:pPr>
            <w:r>
              <w:t>Reporting Manager: System gets the target project lead and competency leads list and shows in the drop down. By default target project lead will be selected.</w:t>
            </w:r>
          </w:p>
          <w:p w:rsidR="003F638C" w:rsidRDefault="003F638C" w:rsidP="003F638C">
            <w:pPr>
              <w:pStyle w:val="ListParagraph"/>
              <w:numPr>
                <w:ilvl w:val="1"/>
                <w:numId w:val="28"/>
              </w:numPr>
            </w:pPr>
            <w:r>
              <w:t>Allocation%: System shows four option as 100,75,50,25.</w:t>
            </w:r>
          </w:p>
          <w:p w:rsidR="003F638C" w:rsidRDefault="003F638C" w:rsidP="003F638C">
            <w:pPr>
              <w:pStyle w:val="ListParagraph"/>
              <w:numPr>
                <w:ilvl w:val="1"/>
                <w:numId w:val="28"/>
              </w:numPr>
            </w:pPr>
            <w:r>
              <w:t>Billable %: System allows to enter percentage of billability of an Associate while allocating.</w:t>
            </w:r>
          </w:p>
          <w:p w:rsidR="003F638C" w:rsidRDefault="003F638C" w:rsidP="003F638C">
            <w:pPr>
              <w:pStyle w:val="ListParagraph"/>
              <w:numPr>
                <w:ilvl w:val="1"/>
                <w:numId w:val="28"/>
              </w:numPr>
            </w:pPr>
            <w:r>
              <w:t xml:space="preserve">IsCritical : Radio button to specify that the Associate is critical </w:t>
            </w:r>
            <w:r w:rsidR="00567019">
              <w:t>or not.</w:t>
            </w:r>
          </w:p>
          <w:p w:rsidR="00567019" w:rsidRDefault="00567019" w:rsidP="00567019">
            <w:pPr>
              <w:pStyle w:val="ListParagraph"/>
              <w:numPr>
                <w:ilvl w:val="1"/>
                <w:numId w:val="28"/>
              </w:numPr>
            </w:pPr>
            <w:r>
              <w:t>Effective Date: System shows a calendar control to provide effective date to capture allocation effective date.</w:t>
            </w:r>
          </w:p>
          <w:p w:rsidR="003F638C" w:rsidRPr="00567019" w:rsidRDefault="00FD229F" w:rsidP="00155607">
            <w:pPr>
              <w:pStyle w:val="ListParagraph"/>
              <w:numPr>
                <w:ilvl w:val="1"/>
                <w:numId w:val="28"/>
              </w:numPr>
              <w:rPr>
                <w:lang w:val="en-GB"/>
              </w:rPr>
            </w:pPr>
            <w:r>
              <w:t>Allocate</w:t>
            </w:r>
            <w:r w:rsidR="00567019">
              <w:t xml:space="preserve"> Button:</w:t>
            </w:r>
            <w:r w:rsidR="00567019" w:rsidRPr="00567019">
              <w:rPr>
                <w:lang w:val="en-GB"/>
              </w:rPr>
              <w:t xml:space="preserve"> System shows </w:t>
            </w:r>
            <w:r>
              <w:t xml:space="preserve">Allocate </w:t>
            </w:r>
            <w:r w:rsidR="00567019" w:rsidRPr="00567019">
              <w:rPr>
                <w:lang w:val="en-GB"/>
              </w:rPr>
              <w:t xml:space="preserve">button to allocate </w:t>
            </w:r>
            <w:r>
              <w:rPr>
                <w:lang w:val="en-GB"/>
              </w:rPr>
              <w:t>the selected Associates</w:t>
            </w:r>
            <w:r w:rsidR="00567019" w:rsidRPr="00567019">
              <w:rPr>
                <w:lang w:val="en-GB"/>
              </w:rPr>
              <w:t xml:space="preserve"> to the target project.</w:t>
            </w:r>
          </w:p>
          <w:p w:rsidR="00D90639" w:rsidRPr="00CB6F29" w:rsidDel="00232EB1" w:rsidRDefault="00D90639" w:rsidP="00567019">
            <w:pPr>
              <w:pStyle w:val="ListParagraph"/>
              <w:numPr>
                <w:ilvl w:val="0"/>
                <w:numId w:val="37"/>
              </w:numPr>
              <w:rPr>
                <w:lang w:val="en-GB"/>
              </w:rPr>
            </w:pPr>
            <w:r>
              <w:rPr>
                <w:lang w:val="en-GB"/>
              </w:rPr>
              <w:t xml:space="preserve">System provides search functionality to further filter the list of </w:t>
            </w:r>
            <w:r w:rsidR="00462110">
              <w:rPr>
                <w:lang w:val="en-GB"/>
              </w:rPr>
              <w:t>Associate</w:t>
            </w:r>
            <w:r>
              <w:rPr>
                <w:lang w:val="en-GB"/>
              </w:rPr>
              <w:t>s by changing the project name, skills.</w:t>
            </w:r>
          </w:p>
        </w:tc>
        <w:tc>
          <w:tcPr>
            <w:tcW w:w="2610" w:type="dxa"/>
          </w:tcPr>
          <w:p w:rsidR="00AE2A15" w:rsidRPr="00CB6F29" w:rsidDel="00232EB1" w:rsidRDefault="00AE2A15" w:rsidP="00D368C3">
            <w:pPr>
              <w:pStyle w:val="ListParagraph"/>
              <w:rPr>
                <w:lang w:val="en-GB"/>
              </w:rPr>
            </w:pPr>
          </w:p>
        </w:tc>
      </w:tr>
      <w:tr w:rsidR="00AE2A15" w:rsidRPr="00BE56E5" w:rsidTr="00490273">
        <w:trPr>
          <w:trHeight w:val="426"/>
        </w:trPr>
        <w:tc>
          <w:tcPr>
            <w:tcW w:w="3222" w:type="dxa"/>
          </w:tcPr>
          <w:p w:rsidR="00AE2A15" w:rsidRPr="007D4DE4" w:rsidDel="00232EB1" w:rsidRDefault="00204872" w:rsidP="00D90639">
            <w:pPr>
              <w:pStyle w:val="ListParagraph"/>
              <w:numPr>
                <w:ilvl w:val="0"/>
                <w:numId w:val="18"/>
              </w:numPr>
              <w:rPr>
                <w:lang w:val="en-GB"/>
              </w:rPr>
            </w:pPr>
            <w:r w:rsidRPr="00204872">
              <w:rPr>
                <w:b/>
                <w:lang w:val="en-GB"/>
              </w:rPr>
              <w:t>Extended</w:t>
            </w:r>
            <w:r w:rsidR="001031CA">
              <w:rPr>
                <w:b/>
                <w:lang w:val="en-GB"/>
              </w:rPr>
              <w:t xml:space="preserve"> Flow</w:t>
            </w:r>
            <w:r w:rsidRPr="00204872">
              <w:rPr>
                <w:b/>
                <w:lang w:val="en-GB"/>
              </w:rPr>
              <w:t>:</w:t>
            </w:r>
            <w:r>
              <w:rPr>
                <w:lang w:val="en-GB"/>
              </w:rPr>
              <w:t xml:space="preserve"> </w:t>
            </w:r>
            <w:r w:rsidR="00D90639">
              <w:rPr>
                <w:lang w:val="en-GB"/>
              </w:rPr>
              <w:t>User selects another project and clicks on Search button</w:t>
            </w:r>
            <w:r w:rsidR="003F638C">
              <w:rPr>
                <w:lang w:val="en-GB"/>
              </w:rPr>
              <w:t>.</w:t>
            </w:r>
          </w:p>
        </w:tc>
        <w:tc>
          <w:tcPr>
            <w:tcW w:w="4731" w:type="dxa"/>
          </w:tcPr>
          <w:p w:rsidR="00D90639" w:rsidRDefault="00D90639" w:rsidP="00D90639">
            <w:pPr>
              <w:pStyle w:val="ListParagraph"/>
              <w:numPr>
                <w:ilvl w:val="0"/>
                <w:numId w:val="37"/>
              </w:numPr>
              <w:rPr>
                <w:lang w:val="en-GB"/>
              </w:rPr>
            </w:pPr>
            <w:r>
              <w:rPr>
                <w:lang w:val="en-GB"/>
              </w:rPr>
              <w:t xml:space="preserve">System gets and shows all the list of </w:t>
            </w:r>
            <w:r w:rsidR="00462110">
              <w:rPr>
                <w:lang w:val="en-GB"/>
              </w:rPr>
              <w:t>Associate</w:t>
            </w:r>
            <w:r>
              <w:rPr>
                <w:lang w:val="en-GB"/>
              </w:rPr>
              <w:t xml:space="preserve"> based on the skills and </w:t>
            </w:r>
            <w:r w:rsidR="003F638C">
              <w:rPr>
                <w:lang w:val="en-GB"/>
              </w:rPr>
              <w:t xml:space="preserve">selected </w:t>
            </w:r>
            <w:r>
              <w:rPr>
                <w:lang w:val="en-GB"/>
              </w:rPr>
              <w:t xml:space="preserve">project for </w:t>
            </w:r>
            <w:r w:rsidR="00067E77">
              <w:rPr>
                <w:lang w:val="en-GB"/>
              </w:rPr>
              <w:t xml:space="preserve">associate </w:t>
            </w:r>
            <w:r>
              <w:rPr>
                <w:lang w:val="en-GB"/>
              </w:rPr>
              <w:t>allocation.</w:t>
            </w:r>
          </w:p>
          <w:p w:rsidR="00AE2A15" w:rsidRPr="002C3C34" w:rsidDel="00232EB1" w:rsidRDefault="00AE2A15" w:rsidP="00D90639">
            <w:pPr>
              <w:pStyle w:val="ListParagraph"/>
              <w:rPr>
                <w:lang w:val="en-GB"/>
              </w:rPr>
            </w:pPr>
          </w:p>
        </w:tc>
        <w:tc>
          <w:tcPr>
            <w:tcW w:w="2610" w:type="dxa"/>
          </w:tcPr>
          <w:p w:rsidR="00AE2A15" w:rsidRPr="00CB6F29" w:rsidDel="00232EB1" w:rsidRDefault="00AE2A15" w:rsidP="00D368C3">
            <w:pPr>
              <w:pStyle w:val="ListParagraph"/>
              <w:rPr>
                <w:lang w:val="en-GB"/>
              </w:rPr>
            </w:pPr>
          </w:p>
        </w:tc>
      </w:tr>
      <w:tr w:rsidR="00AE2A15" w:rsidRPr="00BE56E5" w:rsidTr="00490273">
        <w:trPr>
          <w:trHeight w:val="426"/>
        </w:trPr>
        <w:tc>
          <w:tcPr>
            <w:tcW w:w="3222" w:type="dxa"/>
          </w:tcPr>
          <w:p w:rsidR="00AE2A15" w:rsidRPr="00D73663" w:rsidDel="00232EB1" w:rsidRDefault="00BA6D80" w:rsidP="003F638C">
            <w:pPr>
              <w:pStyle w:val="ListParagraph"/>
              <w:numPr>
                <w:ilvl w:val="0"/>
                <w:numId w:val="18"/>
              </w:numPr>
              <w:rPr>
                <w:lang w:val="en-GB"/>
              </w:rPr>
            </w:pPr>
            <w:r>
              <w:rPr>
                <w:lang w:val="en-GB"/>
              </w:rPr>
              <w:lastRenderedPageBreak/>
              <w:t>Selects Reporting Manager</w:t>
            </w:r>
            <w:r w:rsidR="003F638C">
              <w:rPr>
                <w:lang w:val="en-GB"/>
              </w:rPr>
              <w:t>.</w:t>
            </w:r>
          </w:p>
        </w:tc>
        <w:tc>
          <w:tcPr>
            <w:tcW w:w="4731" w:type="dxa"/>
          </w:tcPr>
          <w:p w:rsidR="00AE2A15" w:rsidRPr="00D73663" w:rsidDel="00232EB1" w:rsidRDefault="00D73663" w:rsidP="00BA6D80">
            <w:pPr>
              <w:pStyle w:val="ListParagraph"/>
              <w:numPr>
                <w:ilvl w:val="0"/>
                <w:numId w:val="37"/>
              </w:numPr>
              <w:rPr>
                <w:lang w:val="en-GB"/>
              </w:rPr>
            </w:pPr>
            <w:r w:rsidRPr="00D73663">
              <w:rPr>
                <w:lang w:val="en-GB"/>
              </w:rPr>
              <w:t xml:space="preserve">System allows </w:t>
            </w:r>
            <w:r w:rsidR="007E6D12">
              <w:rPr>
                <w:lang w:val="en-GB"/>
              </w:rPr>
              <w:t xml:space="preserve">to </w:t>
            </w:r>
            <w:r w:rsidR="00BA6D80">
              <w:rPr>
                <w:lang w:val="en-GB"/>
              </w:rPr>
              <w:t xml:space="preserve">select the lead of the target project and competency leads (if the Associate is above G3 grade </w:t>
            </w:r>
            <w:r w:rsidR="00B5752B">
              <w:rPr>
                <w:lang w:val="en-GB"/>
              </w:rPr>
              <w:t>the reporting</w:t>
            </w:r>
            <w:r w:rsidR="00BA6D80">
              <w:rPr>
                <w:lang w:val="en-GB"/>
              </w:rPr>
              <w:t xml:space="preserve"> manager may not be t</w:t>
            </w:r>
            <w:r w:rsidR="00B5752B">
              <w:rPr>
                <w:lang w:val="en-GB"/>
              </w:rPr>
              <w:t>he lead</w:t>
            </w:r>
            <w:r w:rsidR="00BA6D80">
              <w:rPr>
                <w:lang w:val="en-GB"/>
              </w:rPr>
              <w:t>).</w:t>
            </w:r>
          </w:p>
        </w:tc>
        <w:tc>
          <w:tcPr>
            <w:tcW w:w="2610" w:type="dxa"/>
          </w:tcPr>
          <w:p w:rsidR="00AE2A15" w:rsidRPr="00D368C3" w:rsidDel="00232EB1" w:rsidRDefault="00AE2A15" w:rsidP="00D368C3">
            <w:pPr>
              <w:ind w:left="360"/>
              <w:rPr>
                <w:lang w:val="en-GB"/>
              </w:rPr>
            </w:pPr>
          </w:p>
        </w:tc>
      </w:tr>
      <w:tr w:rsidR="00AE2A15" w:rsidRPr="00BE56E5" w:rsidTr="00490273">
        <w:trPr>
          <w:trHeight w:val="426"/>
        </w:trPr>
        <w:tc>
          <w:tcPr>
            <w:tcW w:w="3222" w:type="dxa"/>
          </w:tcPr>
          <w:p w:rsidR="00AE2A15" w:rsidRPr="00D73663" w:rsidDel="00232EB1" w:rsidRDefault="00D73663" w:rsidP="00B5752B">
            <w:pPr>
              <w:pStyle w:val="ListParagraph"/>
              <w:numPr>
                <w:ilvl w:val="0"/>
                <w:numId w:val="18"/>
              </w:numPr>
              <w:rPr>
                <w:lang w:val="en-GB"/>
              </w:rPr>
            </w:pPr>
            <w:r w:rsidRPr="00D73663">
              <w:rPr>
                <w:lang w:val="en-GB"/>
              </w:rPr>
              <w:t>Select</w:t>
            </w:r>
            <w:r w:rsidR="00B5752B">
              <w:rPr>
                <w:lang w:val="en-GB"/>
              </w:rPr>
              <w:t>s</w:t>
            </w:r>
            <w:r w:rsidRPr="00D73663">
              <w:rPr>
                <w:lang w:val="en-GB"/>
              </w:rPr>
              <w:t xml:space="preserve"> </w:t>
            </w:r>
            <w:r w:rsidR="00B5752B">
              <w:rPr>
                <w:lang w:val="en-GB"/>
              </w:rPr>
              <w:t>Allocation %</w:t>
            </w:r>
          </w:p>
        </w:tc>
        <w:tc>
          <w:tcPr>
            <w:tcW w:w="4731" w:type="dxa"/>
          </w:tcPr>
          <w:p w:rsidR="00AE2A15" w:rsidRPr="00EB130D" w:rsidDel="00232EB1" w:rsidRDefault="00EB130D" w:rsidP="00B5752B">
            <w:pPr>
              <w:pStyle w:val="ListParagraph"/>
              <w:numPr>
                <w:ilvl w:val="0"/>
                <w:numId w:val="37"/>
              </w:numPr>
              <w:rPr>
                <w:lang w:val="en-GB"/>
              </w:rPr>
            </w:pPr>
            <w:r w:rsidRPr="00EB130D">
              <w:rPr>
                <w:lang w:val="en-GB"/>
              </w:rPr>
              <w:t>System allows</w:t>
            </w:r>
            <w:r w:rsidR="007E6D12">
              <w:rPr>
                <w:lang w:val="en-GB"/>
              </w:rPr>
              <w:t xml:space="preserve"> to</w:t>
            </w:r>
            <w:r w:rsidR="00B5752B">
              <w:rPr>
                <w:lang w:val="en-GB"/>
              </w:rPr>
              <w:t xml:space="preserve"> select </w:t>
            </w:r>
            <w:r w:rsidR="00B5752B">
              <w:t xml:space="preserve">four option as 100, 75, 50, 25 </w:t>
            </w:r>
            <w:r w:rsidR="00B5752B">
              <w:rPr>
                <w:lang w:val="en-GB"/>
              </w:rPr>
              <w:t>(This is to restrict more than 4 allocation for an Associate).</w:t>
            </w:r>
          </w:p>
        </w:tc>
        <w:tc>
          <w:tcPr>
            <w:tcW w:w="2610" w:type="dxa"/>
          </w:tcPr>
          <w:p w:rsidR="00AE2A15" w:rsidRPr="00051E7D" w:rsidDel="00232EB1" w:rsidRDefault="00AE2A15" w:rsidP="00D368C3">
            <w:pPr>
              <w:rPr>
                <w:lang w:val="en-GB"/>
              </w:rPr>
            </w:pPr>
          </w:p>
        </w:tc>
      </w:tr>
      <w:tr w:rsidR="00AE2A15" w:rsidRPr="00BE56E5" w:rsidTr="00490273">
        <w:trPr>
          <w:trHeight w:val="426"/>
        </w:trPr>
        <w:tc>
          <w:tcPr>
            <w:tcW w:w="3222" w:type="dxa"/>
          </w:tcPr>
          <w:p w:rsidR="00AE2A15" w:rsidRPr="00EB130D" w:rsidRDefault="00420DC1" w:rsidP="00B5752B">
            <w:pPr>
              <w:pStyle w:val="ListParagraph"/>
              <w:numPr>
                <w:ilvl w:val="0"/>
                <w:numId w:val="18"/>
              </w:numPr>
              <w:rPr>
                <w:lang w:val="en-GB"/>
              </w:rPr>
            </w:pPr>
            <w:r>
              <w:rPr>
                <w:lang w:val="en-GB"/>
              </w:rPr>
              <w:t>Enters</w:t>
            </w:r>
            <w:r w:rsidR="00B5752B" w:rsidRPr="002E4692">
              <w:rPr>
                <w:lang w:val="en-GB"/>
              </w:rPr>
              <w:t xml:space="preserve"> </w:t>
            </w:r>
            <w:r w:rsidR="00B5752B">
              <w:rPr>
                <w:lang w:val="en-GB"/>
              </w:rPr>
              <w:t>Billable %</w:t>
            </w:r>
          </w:p>
        </w:tc>
        <w:tc>
          <w:tcPr>
            <w:tcW w:w="4731" w:type="dxa"/>
          </w:tcPr>
          <w:p w:rsidR="00AE2A15" w:rsidRPr="00EB130D" w:rsidDel="00232EB1" w:rsidRDefault="00B5752B" w:rsidP="00B5752B">
            <w:pPr>
              <w:pStyle w:val="ListParagraph"/>
              <w:numPr>
                <w:ilvl w:val="0"/>
                <w:numId w:val="37"/>
              </w:numPr>
              <w:rPr>
                <w:lang w:val="en-GB"/>
              </w:rPr>
            </w:pPr>
            <w:r w:rsidRPr="002E4692">
              <w:rPr>
                <w:lang w:val="en-GB"/>
              </w:rPr>
              <w:t xml:space="preserve">System allows </w:t>
            </w:r>
            <w:r>
              <w:rPr>
                <w:lang w:val="en-GB"/>
              </w:rPr>
              <w:t>to enter billable percentage as mentioned in the TR.</w:t>
            </w:r>
          </w:p>
        </w:tc>
        <w:tc>
          <w:tcPr>
            <w:tcW w:w="2610" w:type="dxa"/>
          </w:tcPr>
          <w:p w:rsidR="00AE2A15" w:rsidRPr="00CB6F29" w:rsidDel="00232EB1" w:rsidRDefault="00AE2A15" w:rsidP="00D368C3">
            <w:pPr>
              <w:pStyle w:val="ListParagraph"/>
              <w:rPr>
                <w:lang w:val="en-GB"/>
              </w:rPr>
            </w:pPr>
          </w:p>
        </w:tc>
      </w:tr>
      <w:tr w:rsidR="00420DC1" w:rsidRPr="00BE56E5" w:rsidTr="00490273">
        <w:trPr>
          <w:trHeight w:val="426"/>
        </w:trPr>
        <w:tc>
          <w:tcPr>
            <w:tcW w:w="3222" w:type="dxa"/>
          </w:tcPr>
          <w:p w:rsidR="00420DC1" w:rsidRPr="002E4692" w:rsidRDefault="00420DC1" w:rsidP="00420DC1">
            <w:pPr>
              <w:pStyle w:val="ListParagraph"/>
              <w:numPr>
                <w:ilvl w:val="0"/>
                <w:numId w:val="18"/>
              </w:numPr>
              <w:rPr>
                <w:lang w:val="en-GB"/>
              </w:rPr>
            </w:pPr>
            <w:r>
              <w:rPr>
                <w:lang w:val="en-GB"/>
              </w:rPr>
              <w:t>Checks IsCritical</w:t>
            </w:r>
          </w:p>
        </w:tc>
        <w:tc>
          <w:tcPr>
            <w:tcW w:w="4731" w:type="dxa"/>
          </w:tcPr>
          <w:p w:rsidR="00420DC1" w:rsidRPr="002E4692" w:rsidRDefault="00420DC1" w:rsidP="00AD32E6">
            <w:pPr>
              <w:pStyle w:val="ListParagraph"/>
              <w:numPr>
                <w:ilvl w:val="0"/>
                <w:numId w:val="37"/>
              </w:numPr>
              <w:rPr>
                <w:lang w:val="en-GB"/>
              </w:rPr>
            </w:pPr>
            <w:r>
              <w:rPr>
                <w:lang w:val="en-GB"/>
              </w:rPr>
              <w:t xml:space="preserve">System </w:t>
            </w:r>
            <w:r w:rsidR="00831452">
              <w:rPr>
                <w:lang w:val="en-GB"/>
              </w:rPr>
              <w:t>allows to mark</w:t>
            </w:r>
            <w:r>
              <w:rPr>
                <w:lang w:val="en-GB"/>
              </w:rPr>
              <w:t xml:space="preserve"> the Associate </w:t>
            </w:r>
            <w:r w:rsidR="00831452">
              <w:rPr>
                <w:lang w:val="en-GB"/>
              </w:rPr>
              <w:t xml:space="preserve">as </w:t>
            </w:r>
            <w:r>
              <w:rPr>
                <w:lang w:val="en-GB"/>
              </w:rPr>
              <w:t>critical</w:t>
            </w:r>
            <w:r w:rsidR="00831452">
              <w:rPr>
                <w:lang w:val="en-GB"/>
              </w:rPr>
              <w:t xml:space="preserve"> </w:t>
            </w:r>
            <w:r w:rsidR="00AD32E6">
              <w:rPr>
                <w:lang w:val="en-GB"/>
              </w:rPr>
              <w:t>associate</w:t>
            </w:r>
            <w:r w:rsidR="00AB61AE">
              <w:rPr>
                <w:lang w:val="en-GB"/>
              </w:rPr>
              <w:t>.</w:t>
            </w:r>
          </w:p>
        </w:tc>
        <w:tc>
          <w:tcPr>
            <w:tcW w:w="2610" w:type="dxa"/>
          </w:tcPr>
          <w:p w:rsidR="00420DC1" w:rsidRPr="00CB6F29" w:rsidDel="00232EB1" w:rsidRDefault="00420DC1" w:rsidP="00D368C3">
            <w:pPr>
              <w:pStyle w:val="ListParagraph"/>
              <w:rPr>
                <w:lang w:val="en-GB"/>
              </w:rPr>
            </w:pPr>
          </w:p>
        </w:tc>
      </w:tr>
      <w:tr w:rsidR="00236D2E" w:rsidRPr="00BE56E5" w:rsidTr="00490273">
        <w:trPr>
          <w:trHeight w:val="426"/>
        </w:trPr>
        <w:tc>
          <w:tcPr>
            <w:tcW w:w="3222" w:type="dxa"/>
          </w:tcPr>
          <w:p w:rsidR="00236D2E" w:rsidRPr="00CB6F29" w:rsidRDefault="00B5752B" w:rsidP="006E193B">
            <w:pPr>
              <w:pStyle w:val="ListParagraph"/>
              <w:numPr>
                <w:ilvl w:val="0"/>
                <w:numId w:val="18"/>
              </w:numPr>
              <w:rPr>
                <w:lang w:val="en-GB"/>
              </w:rPr>
            </w:pPr>
            <w:r>
              <w:rPr>
                <w:lang w:val="en-GB"/>
              </w:rPr>
              <w:t xml:space="preserve">Selects Effective </w:t>
            </w:r>
            <w:r w:rsidRPr="00EB130D">
              <w:rPr>
                <w:lang w:val="en-GB"/>
              </w:rPr>
              <w:t>Date</w:t>
            </w:r>
          </w:p>
        </w:tc>
        <w:tc>
          <w:tcPr>
            <w:tcW w:w="4731" w:type="dxa"/>
          </w:tcPr>
          <w:p w:rsidR="00F3077B" w:rsidRPr="002F060D" w:rsidRDefault="00B5752B" w:rsidP="00B5752B">
            <w:pPr>
              <w:pStyle w:val="ListParagraph"/>
              <w:numPr>
                <w:ilvl w:val="0"/>
                <w:numId w:val="37"/>
              </w:numPr>
              <w:rPr>
                <w:lang w:val="en-GB"/>
              </w:rPr>
            </w:pPr>
            <w:r w:rsidRPr="00EB130D">
              <w:rPr>
                <w:lang w:val="en-GB"/>
              </w:rPr>
              <w:t xml:space="preserve">System allows </w:t>
            </w:r>
            <w:r>
              <w:rPr>
                <w:lang w:val="en-GB"/>
              </w:rPr>
              <w:t xml:space="preserve">to </w:t>
            </w:r>
            <w:r w:rsidRPr="00EB130D">
              <w:rPr>
                <w:lang w:val="en-GB"/>
              </w:rPr>
              <w:t xml:space="preserve">selecting date only which is greater than </w:t>
            </w:r>
            <w:r>
              <w:rPr>
                <w:lang w:val="en-GB"/>
              </w:rPr>
              <w:t>or equal to</w:t>
            </w:r>
            <w:r w:rsidRPr="00EB130D">
              <w:rPr>
                <w:lang w:val="en-GB"/>
              </w:rPr>
              <w:t xml:space="preserve"> current date.</w:t>
            </w:r>
          </w:p>
        </w:tc>
        <w:tc>
          <w:tcPr>
            <w:tcW w:w="2610" w:type="dxa"/>
          </w:tcPr>
          <w:p w:rsidR="00236D2E" w:rsidRPr="00CB6F29" w:rsidDel="00232EB1" w:rsidRDefault="00236D2E" w:rsidP="00D368C3">
            <w:pPr>
              <w:pStyle w:val="ListParagraph"/>
              <w:rPr>
                <w:lang w:val="en-GB"/>
              </w:rPr>
            </w:pPr>
          </w:p>
        </w:tc>
      </w:tr>
      <w:tr w:rsidR="003A2B2C" w:rsidRPr="00BE56E5" w:rsidTr="00490273">
        <w:trPr>
          <w:trHeight w:val="426"/>
        </w:trPr>
        <w:tc>
          <w:tcPr>
            <w:tcW w:w="3222" w:type="dxa"/>
          </w:tcPr>
          <w:p w:rsidR="003A2B2C" w:rsidRPr="00EB130D" w:rsidRDefault="00B5752B" w:rsidP="004D557E">
            <w:pPr>
              <w:pStyle w:val="ListParagraph"/>
              <w:numPr>
                <w:ilvl w:val="0"/>
                <w:numId w:val="18"/>
              </w:numPr>
              <w:rPr>
                <w:lang w:val="en-GB"/>
              </w:rPr>
            </w:pPr>
            <w:r>
              <w:rPr>
                <w:lang w:val="en-GB"/>
              </w:rPr>
              <w:lastRenderedPageBreak/>
              <w:t>Clicks</w:t>
            </w:r>
            <w:r w:rsidR="009657D7">
              <w:rPr>
                <w:lang w:val="en-GB"/>
              </w:rPr>
              <w:t xml:space="preserve"> on</w:t>
            </w:r>
            <w:r>
              <w:rPr>
                <w:lang w:val="en-GB"/>
              </w:rPr>
              <w:t xml:space="preserve"> A</w:t>
            </w:r>
            <w:r w:rsidR="004D557E">
              <w:rPr>
                <w:lang w:val="en-GB"/>
              </w:rPr>
              <w:t>llocate</w:t>
            </w:r>
            <w:r>
              <w:rPr>
                <w:lang w:val="en-GB"/>
              </w:rPr>
              <w:t xml:space="preserve"> Button</w:t>
            </w:r>
          </w:p>
        </w:tc>
        <w:tc>
          <w:tcPr>
            <w:tcW w:w="4731" w:type="dxa"/>
          </w:tcPr>
          <w:p w:rsidR="007A541E" w:rsidRDefault="00703544" w:rsidP="00B5752B">
            <w:pPr>
              <w:pStyle w:val="ListParagraph"/>
              <w:numPr>
                <w:ilvl w:val="0"/>
                <w:numId w:val="37"/>
              </w:numPr>
              <w:rPr>
                <w:lang w:val="en-GB"/>
              </w:rPr>
            </w:pPr>
            <w:r w:rsidRPr="002E4692">
              <w:rPr>
                <w:lang w:val="en-GB"/>
              </w:rPr>
              <w:t xml:space="preserve">System </w:t>
            </w:r>
            <w:r w:rsidR="00B5752B">
              <w:rPr>
                <w:lang w:val="en-GB"/>
              </w:rPr>
              <w:t>allocates that Associate to the ta</w:t>
            </w:r>
            <w:r w:rsidR="009657D7">
              <w:rPr>
                <w:lang w:val="en-GB"/>
              </w:rPr>
              <w:t>r</w:t>
            </w:r>
            <w:r w:rsidR="00B5752B">
              <w:rPr>
                <w:lang w:val="en-GB"/>
              </w:rPr>
              <w:t>get project on the selected Effective Date</w:t>
            </w:r>
            <w:r w:rsidR="009657D7">
              <w:rPr>
                <w:lang w:val="en-GB"/>
              </w:rPr>
              <w:t>.</w:t>
            </w:r>
          </w:p>
          <w:p w:rsidR="004D557E" w:rsidRDefault="004D557E" w:rsidP="00B5752B">
            <w:pPr>
              <w:pStyle w:val="ListParagraph"/>
              <w:numPr>
                <w:ilvl w:val="0"/>
                <w:numId w:val="37"/>
              </w:numPr>
              <w:rPr>
                <w:lang w:val="en-GB"/>
              </w:rPr>
            </w:pPr>
            <w:r>
              <w:rPr>
                <w:lang w:val="en-GB"/>
              </w:rPr>
              <w:t xml:space="preserve">System saves all the allocation related data (Associate Name, Project Name, </w:t>
            </w:r>
            <w:r w:rsidR="00204872">
              <w:rPr>
                <w:lang w:val="en-GB"/>
              </w:rPr>
              <w:t>and Reporting</w:t>
            </w:r>
            <w:r>
              <w:rPr>
                <w:lang w:val="en-GB"/>
              </w:rPr>
              <w:t xml:space="preserve"> Manager, Allocation %, Billable % and effective date information) for future reference.</w:t>
            </w:r>
          </w:p>
          <w:p w:rsidR="004D557E" w:rsidRDefault="004D557E" w:rsidP="00B5752B">
            <w:pPr>
              <w:pStyle w:val="ListParagraph"/>
              <w:numPr>
                <w:ilvl w:val="0"/>
                <w:numId w:val="37"/>
              </w:numPr>
              <w:rPr>
                <w:lang w:val="en-GB"/>
              </w:rPr>
            </w:pPr>
            <w:r>
              <w:rPr>
                <w:lang w:val="en-GB"/>
              </w:rPr>
              <w:t xml:space="preserve">System checks whether for an Associate is </w:t>
            </w:r>
            <w:r w:rsidR="000E79DB">
              <w:rPr>
                <w:lang w:val="en-GB"/>
              </w:rPr>
              <w:t>there any role change. If role is changed then system triggers KRA assignment process.</w:t>
            </w:r>
          </w:p>
          <w:p w:rsidR="009657D7" w:rsidRDefault="009657D7" w:rsidP="00B5752B">
            <w:pPr>
              <w:pStyle w:val="ListParagraph"/>
              <w:numPr>
                <w:ilvl w:val="0"/>
                <w:numId w:val="37"/>
              </w:numPr>
              <w:rPr>
                <w:lang w:val="en-GB"/>
              </w:rPr>
            </w:pPr>
            <w:r>
              <w:rPr>
                <w:lang w:val="en-GB"/>
              </w:rPr>
              <w:t xml:space="preserve">System triggers </w:t>
            </w:r>
            <w:r w:rsidR="004D557E">
              <w:rPr>
                <w:lang w:val="en-GB"/>
              </w:rPr>
              <w:t xml:space="preserve">an </w:t>
            </w:r>
            <w:r>
              <w:rPr>
                <w:lang w:val="en-GB"/>
              </w:rPr>
              <w:t>email notification to the concerned person</w:t>
            </w:r>
            <w:r w:rsidR="004D557E">
              <w:rPr>
                <w:lang w:val="en-GB"/>
              </w:rPr>
              <w:t>s</w:t>
            </w:r>
            <w:r>
              <w:rPr>
                <w:lang w:val="en-GB"/>
              </w:rPr>
              <w:t xml:space="preserve"> (Associate, Competency Lead, </w:t>
            </w:r>
            <w:r w:rsidRPr="00CB6F29">
              <w:rPr>
                <w:lang w:val="en-GB"/>
              </w:rPr>
              <w:t>Program Manager</w:t>
            </w:r>
            <w:r>
              <w:rPr>
                <w:lang w:val="en-GB"/>
              </w:rPr>
              <w:t>, Department Head and HR Manager).</w:t>
            </w:r>
          </w:p>
          <w:p w:rsidR="004D557E" w:rsidRDefault="004D557E" w:rsidP="004D557E">
            <w:pPr>
              <w:pStyle w:val="ListParagraph"/>
              <w:numPr>
                <w:ilvl w:val="0"/>
                <w:numId w:val="37"/>
              </w:numPr>
              <w:rPr>
                <w:lang w:val="en-GB"/>
              </w:rPr>
            </w:pPr>
            <w:r>
              <w:rPr>
                <w:lang w:val="en-GB"/>
              </w:rPr>
              <w:t>System gets the remaining position and filled position so far and shows the updated status of the TR</w:t>
            </w:r>
            <w:r w:rsidR="00F723D5">
              <w:rPr>
                <w:lang w:val="en-GB"/>
              </w:rPr>
              <w:t xml:space="preserve"> as partially filled on the screen</w:t>
            </w:r>
            <w:r>
              <w:rPr>
                <w:lang w:val="en-GB"/>
              </w:rPr>
              <w:t>.</w:t>
            </w:r>
          </w:p>
          <w:p w:rsidR="004D557E" w:rsidRDefault="004D557E" w:rsidP="004D557E">
            <w:pPr>
              <w:pStyle w:val="ListParagraph"/>
              <w:numPr>
                <w:ilvl w:val="0"/>
                <w:numId w:val="37"/>
              </w:numPr>
              <w:rPr>
                <w:lang w:val="en-GB"/>
              </w:rPr>
            </w:pPr>
            <w:r>
              <w:rPr>
                <w:lang w:val="en-GB"/>
              </w:rPr>
              <w:t>If TR is completely filled than it will not be shown any more in the TR list to be allocated.</w:t>
            </w:r>
          </w:p>
          <w:p w:rsidR="000E79DB" w:rsidRPr="00443FE8" w:rsidRDefault="000E79DB" w:rsidP="000E79DB">
            <w:pPr>
              <w:pStyle w:val="ListParagraph"/>
              <w:numPr>
                <w:ilvl w:val="0"/>
                <w:numId w:val="37"/>
              </w:numPr>
              <w:rPr>
                <w:lang w:val="en-GB"/>
              </w:rPr>
            </w:pPr>
            <w:r>
              <w:rPr>
                <w:lang w:val="en-GB"/>
              </w:rPr>
              <w:t>If the TR is partially filled then the normal flow will be repeated till closure of the TR.</w:t>
            </w:r>
          </w:p>
        </w:tc>
        <w:tc>
          <w:tcPr>
            <w:tcW w:w="2610" w:type="dxa"/>
          </w:tcPr>
          <w:p w:rsidR="003A2B2C" w:rsidRPr="00CB6F29" w:rsidDel="00232EB1" w:rsidRDefault="003A2B2C" w:rsidP="00D368C3">
            <w:pPr>
              <w:pStyle w:val="ListParagraph"/>
              <w:rPr>
                <w:lang w:val="en-GB"/>
              </w:rPr>
            </w:pPr>
          </w:p>
        </w:tc>
      </w:tr>
    </w:tbl>
    <w:p w:rsidR="005E3460" w:rsidRDefault="005E3460" w:rsidP="00BE56E5">
      <w:pPr>
        <w:pStyle w:val="ListParagraph"/>
        <w:rPr>
          <w:b/>
          <w:bCs/>
        </w:rPr>
      </w:pPr>
    </w:p>
    <w:p w:rsidR="00BF64FB" w:rsidRPr="00BE56E5" w:rsidRDefault="00BF64FB" w:rsidP="00BE56E5">
      <w:pPr>
        <w:pStyle w:val="ListParagraph"/>
        <w:rPr>
          <w:b/>
          <w:bCs/>
        </w:rPr>
      </w:pPr>
    </w:p>
    <w:p w:rsidR="00F93A39" w:rsidRPr="00BE56E5" w:rsidRDefault="00AB4414" w:rsidP="00530D2F">
      <w:pPr>
        <w:pStyle w:val="ListParagraph"/>
        <w:numPr>
          <w:ilvl w:val="0"/>
          <w:numId w:val="12"/>
        </w:numPr>
        <w:rPr>
          <w:b/>
          <w:bCs/>
        </w:rPr>
      </w:pPr>
      <w:r w:rsidRPr="00BE56E5">
        <w:rPr>
          <w:b/>
          <w:bCs/>
        </w:rPr>
        <w:t>ALTERNATIVE FLOW</w:t>
      </w:r>
    </w:p>
    <w:tbl>
      <w:tblPr>
        <w:tblW w:w="10162" w:type="dxa"/>
        <w:tblInd w:w="28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62"/>
      </w:tblGrid>
      <w:tr w:rsidR="00F93A39" w:rsidRPr="00BE56E5" w:rsidTr="008B6210">
        <w:trPr>
          <w:trHeight w:val="722"/>
        </w:trPr>
        <w:tc>
          <w:tcPr>
            <w:tcW w:w="10162" w:type="dxa"/>
            <w:shd w:val="clear" w:color="auto" w:fill="FFFFFF" w:themeFill="background1"/>
            <w:vAlign w:val="center"/>
          </w:tcPr>
          <w:p w:rsidR="009657D7" w:rsidRDefault="009657D7" w:rsidP="009657D7">
            <w:pPr>
              <w:rPr>
                <w:b/>
                <w:lang w:val="en-GB"/>
              </w:rPr>
            </w:pPr>
            <w:r w:rsidRPr="004B1BD6">
              <w:rPr>
                <w:b/>
                <w:lang w:val="en-GB"/>
              </w:rPr>
              <w:t xml:space="preserve">Alt </w:t>
            </w:r>
            <w:r>
              <w:rPr>
                <w:b/>
                <w:lang w:val="en-GB"/>
              </w:rPr>
              <w:t xml:space="preserve">1: </w:t>
            </w:r>
          </w:p>
          <w:p w:rsidR="009657D7" w:rsidRDefault="009657D7" w:rsidP="009657D7">
            <w:pPr>
              <w:pStyle w:val="ListParagraph"/>
              <w:numPr>
                <w:ilvl w:val="0"/>
                <w:numId w:val="43"/>
              </w:numPr>
              <w:rPr>
                <w:lang w:val="en-GB"/>
              </w:rPr>
            </w:pPr>
            <w:r w:rsidRPr="004B1BD6">
              <w:rPr>
                <w:lang w:val="en-GB"/>
              </w:rPr>
              <w:t>There is no matching profile found for an approved job</w:t>
            </w:r>
            <w:r>
              <w:rPr>
                <w:lang w:val="en-GB"/>
              </w:rPr>
              <w:t xml:space="preserve">/vacancy/ </w:t>
            </w:r>
            <w:r w:rsidR="007C4C1E">
              <w:rPr>
                <w:lang w:val="en-GB"/>
              </w:rPr>
              <w:t>Talent</w:t>
            </w:r>
            <w:r w:rsidRPr="004B1BD6">
              <w:rPr>
                <w:lang w:val="en-GB"/>
              </w:rPr>
              <w:t xml:space="preserve"> Requisition request.</w:t>
            </w:r>
          </w:p>
          <w:p w:rsidR="009657D7" w:rsidRDefault="009657D7" w:rsidP="009657D7">
            <w:pPr>
              <w:pStyle w:val="ListParagraph"/>
              <w:numPr>
                <w:ilvl w:val="0"/>
                <w:numId w:val="43"/>
              </w:numPr>
              <w:rPr>
                <w:lang w:val="en-GB"/>
              </w:rPr>
            </w:pPr>
            <w:r>
              <w:rPr>
                <w:lang w:val="en-GB"/>
              </w:rPr>
              <w:t xml:space="preserve">HR Manager tags this </w:t>
            </w:r>
            <w:r w:rsidR="007C4C1E">
              <w:rPr>
                <w:lang w:val="en-GB"/>
              </w:rPr>
              <w:t>Talent</w:t>
            </w:r>
            <w:r w:rsidRPr="004B1BD6">
              <w:rPr>
                <w:lang w:val="en-GB"/>
              </w:rPr>
              <w:t xml:space="preserve"> Requisition </w:t>
            </w:r>
            <w:r>
              <w:rPr>
                <w:lang w:val="en-GB"/>
              </w:rPr>
              <w:t>with TA (Talent Acquisition) tag</w:t>
            </w:r>
            <w:r w:rsidRPr="004B1BD6">
              <w:rPr>
                <w:lang w:val="en-GB"/>
              </w:rPr>
              <w:t>.</w:t>
            </w:r>
          </w:p>
          <w:p w:rsidR="009657D7" w:rsidRDefault="009657D7" w:rsidP="009657D7">
            <w:pPr>
              <w:pStyle w:val="ListParagraph"/>
              <w:numPr>
                <w:ilvl w:val="0"/>
                <w:numId w:val="43"/>
              </w:numPr>
              <w:rPr>
                <w:lang w:val="en-GB"/>
              </w:rPr>
            </w:pPr>
            <w:r>
              <w:rPr>
                <w:lang w:val="en-GB"/>
              </w:rPr>
              <w:t>This triggers Talent Acquisition process to start.</w:t>
            </w:r>
            <w:r w:rsidR="002457B9">
              <w:rPr>
                <w:lang w:val="en-GB"/>
              </w:rPr>
              <w:t>(TBD)</w:t>
            </w:r>
          </w:p>
          <w:p w:rsidR="00C749EA" w:rsidRPr="00B06606" w:rsidRDefault="00C749EA" w:rsidP="009657D7">
            <w:pPr>
              <w:pStyle w:val="ListParagraph"/>
              <w:rPr>
                <w:lang w:val="en-GB"/>
              </w:rPr>
            </w:pPr>
          </w:p>
        </w:tc>
      </w:tr>
    </w:tbl>
    <w:p w:rsidR="00F93A39" w:rsidRPr="00BE56E5" w:rsidRDefault="00F93A39" w:rsidP="00F93A39">
      <w:pPr>
        <w:rPr>
          <w:lang w:val="en-GB"/>
        </w:rPr>
      </w:pPr>
    </w:p>
    <w:p w:rsidR="000F1CA0" w:rsidRDefault="000F1CA0" w:rsidP="000F1CA0">
      <w:pPr>
        <w:pStyle w:val="ListParagraph"/>
        <w:rPr>
          <w:b/>
          <w:bCs/>
        </w:rPr>
      </w:pPr>
    </w:p>
    <w:p w:rsidR="000F1CA0" w:rsidRDefault="000F1CA0" w:rsidP="000F1CA0">
      <w:pPr>
        <w:pStyle w:val="ListParagraph"/>
        <w:rPr>
          <w:b/>
          <w:bCs/>
        </w:rPr>
      </w:pPr>
    </w:p>
    <w:p w:rsidR="00F93A39" w:rsidRPr="00BE56E5" w:rsidRDefault="00AB4414" w:rsidP="00530D2F">
      <w:pPr>
        <w:pStyle w:val="ListParagraph"/>
        <w:numPr>
          <w:ilvl w:val="0"/>
          <w:numId w:val="12"/>
        </w:numPr>
        <w:rPr>
          <w:b/>
          <w:bCs/>
        </w:rPr>
      </w:pPr>
      <w:r w:rsidRPr="00BE56E5">
        <w:rPr>
          <w:b/>
          <w:bCs/>
        </w:rPr>
        <w:t>EXCEPTIONS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0170"/>
      </w:tblGrid>
      <w:tr w:rsidR="00204872" w:rsidRPr="00BE56E5" w:rsidTr="008B6210">
        <w:tc>
          <w:tcPr>
            <w:tcW w:w="10170" w:type="dxa"/>
          </w:tcPr>
          <w:p w:rsidR="00F93A39" w:rsidRPr="00BE56E5" w:rsidRDefault="009657D7" w:rsidP="00BB4430">
            <w:pPr>
              <w:rPr>
                <w:lang w:val="en-GB"/>
              </w:rPr>
            </w:pPr>
            <w:r>
              <w:rPr>
                <w:lang w:val="en-GB"/>
              </w:rPr>
              <w:t>For the associates who are above G3 and G4, their Reporting manager may or may not be the Lead of the allocated project.</w:t>
            </w:r>
          </w:p>
        </w:tc>
      </w:tr>
    </w:tbl>
    <w:p w:rsidR="00F93A39" w:rsidRPr="00BE56E5" w:rsidRDefault="00F93A39" w:rsidP="00F93A39">
      <w:pPr>
        <w:rPr>
          <w:b/>
          <w:bCs/>
        </w:rPr>
      </w:pPr>
    </w:p>
    <w:p w:rsidR="00F93A39" w:rsidRPr="00BE56E5" w:rsidRDefault="00AB4414" w:rsidP="00530D2F">
      <w:pPr>
        <w:pStyle w:val="ListParagraph"/>
        <w:numPr>
          <w:ilvl w:val="0"/>
          <w:numId w:val="12"/>
        </w:numPr>
        <w:rPr>
          <w:b/>
          <w:bCs/>
        </w:rPr>
      </w:pPr>
      <w:r w:rsidRPr="00BE56E5">
        <w:rPr>
          <w:b/>
          <w:bCs/>
        </w:rPr>
        <w:t xml:space="preserve">BUSINESS RULES 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0170"/>
      </w:tblGrid>
      <w:tr w:rsidR="009657D7" w:rsidRPr="00BE56E5" w:rsidTr="008B6210">
        <w:tc>
          <w:tcPr>
            <w:tcW w:w="10170" w:type="dxa"/>
          </w:tcPr>
          <w:p w:rsidR="009657D7" w:rsidRDefault="009657D7" w:rsidP="009657D7">
            <w:pPr>
              <w:pStyle w:val="ListParagraph"/>
              <w:numPr>
                <w:ilvl w:val="0"/>
                <w:numId w:val="15"/>
              </w:numPr>
              <w:rPr>
                <w:lang w:val="en-GB"/>
              </w:rPr>
            </w:pPr>
            <w:r>
              <w:rPr>
                <w:lang w:val="en-GB"/>
              </w:rPr>
              <w:t>System should allow four types of shared allocation.</w:t>
            </w:r>
          </w:p>
          <w:p w:rsidR="009657D7" w:rsidRDefault="009657D7" w:rsidP="009657D7">
            <w:pPr>
              <w:pStyle w:val="ListParagraph"/>
              <w:rPr>
                <w:lang w:val="en-GB"/>
              </w:rPr>
            </w:pPr>
            <w:r>
              <w:rPr>
                <w:lang w:val="en-GB"/>
              </w:rPr>
              <w:t>For Example, 100%,75%,50%,25%</w:t>
            </w:r>
          </w:p>
          <w:p w:rsidR="009657D7" w:rsidRDefault="009657D7" w:rsidP="009657D7">
            <w:pPr>
              <w:pStyle w:val="ListParagraph"/>
              <w:rPr>
                <w:lang w:val="en-GB"/>
              </w:rPr>
            </w:pPr>
            <w:r>
              <w:rPr>
                <w:lang w:val="en-GB"/>
              </w:rPr>
              <w:t>Shared allocation should not exceed 100% for an associate.</w:t>
            </w:r>
          </w:p>
          <w:p w:rsidR="009657D7" w:rsidRDefault="009657D7" w:rsidP="009657D7">
            <w:pPr>
              <w:pStyle w:val="ListParagraph"/>
              <w:numPr>
                <w:ilvl w:val="0"/>
                <w:numId w:val="15"/>
              </w:numPr>
              <w:rPr>
                <w:lang w:val="en-GB"/>
              </w:rPr>
            </w:pPr>
            <w:r>
              <w:rPr>
                <w:lang w:val="en-GB"/>
              </w:rPr>
              <w:t>Allocation should be against the role.</w:t>
            </w:r>
          </w:p>
          <w:p w:rsidR="009657D7" w:rsidRDefault="009657D7" w:rsidP="009657D7">
            <w:pPr>
              <w:pStyle w:val="ListParagraph"/>
              <w:numPr>
                <w:ilvl w:val="0"/>
                <w:numId w:val="15"/>
              </w:numPr>
              <w:rPr>
                <w:lang w:val="en-GB"/>
              </w:rPr>
            </w:pPr>
            <w:r>
              <w:rPr>
                <w:lang w:val="en-GB"/>
              </w:rPr>
              <w:t>Date of Allocation is current date and effective allocation date is current or future date.</w:t>
            </w:r>
          </w:p>
          <w:p w:rsidR="009657D7" w:rsidRDefault="009657D7" w:rsidP="009657D7">
            <w:pPr>
              <w:pStyle w:val="ListParagraph"/>
              <w:numPr>
                <w:ilvl w:val="0"/>
                <w:numId w:val="15"/>
              </w:numPr>
              <w:rPr>
                <w:lang w:val="en-GB"/>
              </w:rPr>
            </w:pPr>
            <w:r>
              <w:rPr>
                <w:lang w:val="en-GB"/>
              </w:rPr>
              <w:t>Allocation should be done by HR Manager.</w:t>
            </w:r>
          </w:p>
          <w:p w:rsidR="004571F0" w:rsidRPr="00CF6713" w:rsidRDefault="009657D7" w:rsidP="009657D7">
            <w:pPr>
              <w:pStyle w:val="ListParagraph"/>
              <w:numPr>
                <w:ilvl w:val="0"/>
                <w:numId w:val="15"/>
              </w:numPr>
              <w:rPr>
                <w:lang w:val="en-GB"/>
              </w:rPr>
            </w:pPr>
            <w:r>
              <w:rPr>
                <w:lang w:val="en-GB"/>
              </w:rPr>
              <w:t>KRA assignment is triggered when the role is changed for an associate after allocation.</w:t>
            </w:r>
          </w:p>
        </w:tc>
      </w:tr>
    </w:tbl>
    <w:p w:rsidR="00BB4430" w:rsidRPr="00BE56E5" w:rsidRDefault="00BB4430" w:rsidP="00F93A39">
      <w:pPr>
        <w:rPr>
          <w:b/>
          <w:bCs/>
        </w:rPr>
      </w:pPr>
    </w:p>
    <w:p w:rsidR="00F93A39" w:rsidRPr="00BE56E5" w:rsidRDefault="00AB4414" w:rsidP="00530D2F">
      <w:pPr>
        <w:pStyle w:val="ListParagraph"/>
        <w:numPr>
          <w:ilvl w:val="0"/>
          <w:numId w:val="12"/>
        </w:numPr>
        <w:rPr>
          <w:b/>
          <w:bCs/>
        </w:rPr>
      </w:pPr>
      <w:r w:rsidRPr="00BE56E5">
        <w:rPr>
          <w:b/>
          <w:bCs/>
        </w:rPr>
        <w:t>SPECIAL REQUIREMENTS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0170"/>
      </w:tblGrid>
      <w:tr w:rsidR="00B2243F" w:rsidRPr="00BE56E5" w:rsidTr="008B6210">
        <w:tc>
          <w:tcPr>
            <w:tcW w:w="10170" w:type="dxa"/>
          </w:tcPr>
          <w:p w:rsidR="00F93A39" w:rsidRPr="00BE56E5" w:rsidRDefault="00BB4430" w:rsidP="00BB4430">
            <w:pPr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</w:tr>
    </w:tbl>
    <w:p w:rsidR="00F93A39" w:rsidRDefault="00F93A39" w:rsidP="00F93A39">
      <w:pPr>
        <w:rPr>
          <w:lang w:val="en-GB"/>
        </w:rPr>
      </w:pPr>
    </w:p>
    <w:p w:rsidR="007458CA" w:rsidRPr="00BE56E5" w:rsidRDefault="007458CA" w:rsidP="00F93A39">
      <w:pPr>
        <w:rPr>
          <w:lang w:val="en-GB"/>
        </w:rPr>
      </w:pPr>
    </w:p>
    <w:p w:rsidR="00F93A39" w:rsidRPr="00BE56E5" w:rsidRDefault="00AB4414" w:rsidP="00530D2F">
      <w:pPr>
        <w:pStyle w:val="ListParagraph"/>
        <w:numPr>
          <w:ilvl w:val="0"/>
          <w:numId w:val="12"/>
        </w:numPr>
        <w:rPr>
          <w:b/>
          <w:bCs/>
        </w:rPr>
      </w:pPr>
      <w:r w:rsidRPr="00BE56E5">
        <w:rPr>
          <w:b/>
          <w:bCs/>
        </w:rPr>
        <w:t>ASSUMPTIONS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0170"/>
      </w:tblGrid>
      <w:tr w:rsidR="00D46DA2" w:rsidRPr="00BE56E5" w:rsidTr="008B6210">
        <w:tc>
          <w:tcPr>
            <w:tcW w:w="10170" w:type="dxa"/>
          </w:tcPr>
          <w:p w:rsidR="00250976" w:rsidRPr="00250976" w:rsidRDefault="00250976" w:rsidP="00F723D5">
            <w:pPr>
              <w:pStyle w:val="ListParagraph"/>
              <w:rPr>
                <w:lang w:val="en-GB"/>
              </w:rPr>
            </w:pPr>
          </w:p>
        </w:tc>
      </w:tr>
    </w:tbl>
    <w:p w:rsidR="00F93A39" w:rsidRPr="00BE56E5" w:rsidRDefault="00F93A39" w:rsidP="00F93A39">
      <w:pPr>
        <w:rPr>
          <w:b/>
          <w:bCs/>
        </w:rPr>
      </w:pPr>
    </w:p>
    <w:p w:rsidR="00F93A39" w:rsidRPr="00BE56E5" w:rsidRDefault="00AB4414" w:rsidP="00530D2F">
      <w:pPr>
        <w:pStyle w:val="ListParagraph"/>
        <w:numPr>
          <w:ilvl w:val="0"/>
          <w:numId w:val="12"/>
        </w:numPr>
        <w:rPr>
          <w:b/>
          <w:bCs/>
        </w:rPr>
      </w:pPr>
      <w:r w:rsidRPr="00BE56E5">
        <w:rPr>
          <w:b/>
          <w:bCs/>
        </w:rPr>
        <w:t>NOTES AND ISSUES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0170"/>
      </w:tblGrid>
      <w:tr w:rsidR="004E3EA2" w:rsidRPr="00BE56E5" w:rsidTr="008B6210">
        <w:tc>
          <w:tcPr>
            <w:tcW w:w="10170" w:type="dxa"/>
          </w:tcPr>
          <w:p w:rsidR="00F93A39" w:rsidRPr="00BE56E5" w:rsidRDefault="00942BB0" w:rsidP="00BB4430">
            <w:pPr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</w:tr>
    </w:tbl>
    <w:p w:rsidR="00F93A39" w:rsidRPr="00BE56E5" w:rsidRDefault="00F93A39" w:rsidP="00F93A39">
      <w:pPr>
        <w:rPr>
          <w:lang w:val="en-GB"/>
        </w:rPr>
      </w:pPr>
    </w:p>
    <w:p w:rsidR="00F93A39" w:rsidRPr="00BE56E5" w:rsidRDefault="00AB4414" w:rsidP="00530D2F">
      <w:pPr>
        <w:pStyle w:val="ListParagraph"/>
        <w:numPr>
          <w:ilvl w:val="0"/>
          <w:numId w:val="12"/>
        </w:numPr>
        <w:rPr>
          <w:b/>
          <w:bCs/>
        </w:rPr>
      </w:pPr>
      <w:r w:rsidRPr="00BE56E5">
        <w:rPr>
          <w:b/>
          <w:bCs/>
        </w:rPr>
        <w:t>ACCEPTANCE CRITERIA AND TESTS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0170"/>
      </w:tblGrid>
      <w:tr w:rsidR="00A90CE6" w:rsidRPr="00BE56E5" w:rsidTr="008B6210">
        <w:tc>
          <w:tcPr>
            <w:tcW w:w="10170" w:type="dxa"/>
          </w:tcPr>
          <w:p w:rsidR="009657D7" w:rsidRDefault="009657D7" w:rsidP="009657D7">
            <w:pPr>
              <w:pStyle w:val="ListParagraph"/>
              <w:numPr>
                <w:ilvl w:val="0"/>
                <w:numId w:val="14"/>
              </w:numPr>
              <w:rPr>
                <w:lang w:val="en-GB"/>
              </w:rPr>
            </w:pPr>
            <w:r>
              <w:rPr>
                <w:lang w:val="en-GB"/>
              </w:rPr>
              <w:t xml:space="preserve">If all the open position for a requisition is filled then that </w:t>
            </w:r>
            <w:r w:rsidR="00160AA8">
              <w:rPr>
                <w:lang w:val="en-GB"/>
              </w:rPr>
              <w:t xml:space="preserve">Talent </w:t>
            </w:r>
            <w:r>
              <w:rPr>
                <w:lang w:val="en-GB"/>
              </w:rPr>
              <w:t>requisition will be closed.</w:t>
            </w:r>
          </w:p>
          <w:p w:rsidR="009657D7" w:rsidRDefault="009657D7" w:rsidP="009657D7">
            <w:pPr>
              <w:pStyle w:val="ListParagraph"/>
              <w:numPr>
                <w:ilvl w:val="0"/>
                <w:numId w:val="14"/>
              </w:numPr>
              <w:rPr>
                <w:lang w:val="en-GB"/>
              </w:rPr>
            </w:pPr>
            <w:r>
              <w:rPr>
                <w:lang w:val="en-GB"/>
              </w:rPr>
              <w:t xml:space="preserve">If it is partially fulfilled, then the </w:t>
            </w:r>
            <w:r w:rsidR="00160AA8">
              <w:rPr>
                <w:lang w:val="en-GB"/>
              </w:rPr>
              <w:t xml:space="preserve">Talent </w:t>
            </w:r>
            <w:r>
              <w:rPr>
                <w:lang w:val="en-GB"/>
              </w:rPr>
              <w:t>requisition still will be available for allocation.</w:t>
            </w:r>
          </w:p>
          <w:p w:rsidR="007B013D" w:rsidRPr="007B013D" w:rsidRDefault="009657D7" w:rsidP="009657D7">
            <w:pPr>
              <w:pStyle w:val="ListParagraph"/>
              <w:numPr>
                <w:ilvl w:val="0"/>
                <w:numId w:val="14"/>
              </w:numPr>
              <w:rPr>
                <w:lang w:val="en-GB"/>
              </w:rPr>
            </w:pPr>
            <w:r>
              <w:rPr>
                <w:lang w:val="en-GB"/>
              </w:rPr>
              <w:t xml:space="preserve">System should send a notification to the concerned person (Associate, Competency Lead, </w:t>
            </w:r>
            <w:r w:rsidRPr="00CB6F29">
              <w:rPr>
                <w:lang w:val="en-GB"/>
              </w:rPr>
              <w:t>Program Manager</w:t>
            </w:r>
            <w:r>
              <w:rPr>
                <w:lang w:val="en-GB"/>
              </w:rPr>
              <w:t>, Department Head and HR Manager) on allocation completion.</w:t>
            </w:r>
          </w:p>
        </w:tc>
      </w:tr>
    </w:tbl>
    <w:p w:rsidR="00DF052E" w:rsidRDefault="00DF052E" w:rsidP="00DC40FB">
      <w:pPr>
        <w:rPr>
          <w:lang w:val="en-GB"/>
        </w:rPr>
      </w:pPr>
    </w:p>
    <w:p w:rsidR="007B013D" w:rsidRPr="00DC40FB" w:rsidRDefault="007B013D" w:rsidP="00DC40FB">
      <w:pPr>
        <w:rPr>
          <w:lang w:val="en-GB"/>
        </w:rPr>
      </w:pPr>
    </w:p>
    <w:sectPr w:rsidR="007B013D" w:rsidRPr="00DC40FB" w:rsidSect="00606AF8">
      <w:headerReference w:type="default" r:id="rId11"/>
      <w:footerReference w:type="default" r:id="rId12"/>
      <w:pgSz w:w="11907" w:h="16839" w:code="9"/>
      <w:pgMar w:top="1080" w:right="562" w:bottom="72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06F" w:rsidRDefault="00D3106F">
      <w:r>
        <w:separator/>
      </w:r>
    </w:p>
  </w:endnote>
  <w:endnote w:type="continuationSeparator" w:id="0">
    <w:p w:rsidR="00D3106F" w:rsidRDefault="00D310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 Headline">
    <w:altName w:val="Trebuchet MS"/>
    <w:charset w:val="00"/>
    <w:family w:val="swiss"/>
    <w:pitch w:val="variable"/>
    <w:sig w:usb0="A00000AF" w:usb1="5000205B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6210" w:rsidRPr="00AA546A" w:rsidRDefault="009B7CF6" w:rsidP="00606AF8">
    <w:pPr>
      <w:framePr w:wrap="around" w:vAnchor="text" w:hAnchor="page" w:x="10711" w:y="-3"/>
      <w:tabs>
        <w:tab w:val="left" w:pos="540"/>
        <w:tab w:val="center" w:pos="4320"/>
        <w:tab w:val="right" w:pos="8640"/>
      </w:tabs>
      <w:spacing w:line="276" w:lineRule="auto"/>
      <w:ind w:left="270" w:right="90"/>
      <w:contextualSpacing/>
      <w:rPr>
        <w:rFonts w:eastAsia="MS Mincho"/>
        <w:color w:val="889147"/>
        <w:sz w:val="18"/>
        <w:szCs w:val="18"/>
      </w:rPr>
    </w:pPr>
    <w:r w:rsidRPr="00AA546A">
      <w:rPr>
        <w:rFonts w:eastAsia="MS Mincho"/>
        <w:color w:val="889147"/>
        <w:sz w:val="18"/>
        <w:szCs w:val="18"/>
      </w:rPr>
      <w:fldChar w:fldCharType="begin"/>
    </w:r>
    <w:r w:rsidR="008B6210" w:rsidRPr="00AA546A">
      <w:rPr>
        <w:rFonts w:eastAsia="MS Mincho"/>
        <w:color w:val="889147"/>
        <w:sz w:val="18"/>
        <w:szCs w:val="18"/>
      </w:rPr>
      <w:instrText xml:space="preserve">PAGE  </w:instrText>
    </w:r>
    <w:r w:rsidRPr="00AA546A">
      <w:rPr>
        <w:rFonts w:eastAsia="MS Mincho"/>
        <w:color w:val="889147"/>
        <w:sz w:val="18"/>
        <w:szCs w:val="18"/>
      </w:rPr>
      <w:fldChar w:fldCharType="separate"/>
    </w:r>
    <w:r w:rsidR="003625F1">
      <w:rPr>
        <w:rFonts w:eastAsia="MS Mincho"/>
        <w:noProof/>
        <w:color w:val="889147"/>
        <w:sz w:val="18"/>
        <w:szCs w:val="18"/>
      </w:rPr>
      <w:t>1</w:t>
    </w:r>
    <w:r w:rsidRPr="00AA546A">
      <w:rPr>
        <w:rFonts w:eastAsia="MS Mincho"/>
        <w:color w:val="889147"/>
        <w:sz w:val="18"/>
        <w:szCs w:val="18"/>
      </w:rPr>
      <w:fldChar w:fldCharType="end"/>
    </w:r>
  </w:p>
  <w:p w:rsidR="008B6210" w:rsidRPr="00CB7210" w:rsidRDefault="00D3106F" w:rsidP="00606AF8">
    <w:r>
      <w:rPr>
        <w:rFonts w:eastAsia="MS Mincho"/>
        <w:b/>
        <w:noProof/>
        <w:color w:val="889147"/>
        <w:sz w:val="16"/>
        <w:szCs w:val="16"/>
        <w:lang w:val="en-IN"/>
      </w:rPr>
      <w:pict>
        <v:line id="Straight Connector 12" o:spid="_x0000_s2049" style="position:absolute;z-index:251684352;visibility:visible;mso-width-relative:margin" from="-57.75pt,-6.95pt" to="586.5pt,-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" strokecolor="#7f7f7f"/>
      </w:pict>
    </w:r>
    <w:r w:rsidR="008B6210" w:rsidRPr="00D13173">
      <w:rPr>
        <w:rFonts w:eastAsia="MS Mincho"/>
        <w:b/>
        <w:noProof/>
        <w:color w:val="889147"/>
        <w:sz w:val="16"/>
        <w:szCs w:val="16"/>
        <w:lang w:eastAsia="en-US"/>
      </w:rPr>
      <w:t>SGMS/D</w:t>
    </w:r>
    <w:r w:rsidR="008B6210">
      <w:rPr>
        <w:rFonts w:eastAsia="MS Mincho"/>
        <w:b/>
        <w:noProof/>
        <w:color w:val="889147"/>
        <w:sz w:val="16"/>
        <w:szCs w:val="16"/>
        <w:lang w:eastAsia="en-US"/>
      </w:rPr>
      <w:t>EV</w:t>
    </w:r>
    <w:r w:rsidR="008B6210" w:rsidRPr="00D13173">
      <w:rPr>
        <w:rFonts w:eastAsia="MS Mincho"/>
        <w:b/>
        <w:noProof/>
        <w:color w:val="889147"/>
        <w:sz w:val="16"/>
        <w:szCs w:val="16"/>
        <w:lang w:eastAsia="en-US"/>
      </w:rPr>
      <w:t>/TEM/0</w:t>
    </w:r>
    <w:r w:rsidR="008B6210">
      <w:rPr>
        <w:rFonts w:eastAsia="MS Mincho"/>
        <w:b/>
        <w:noProof/>
        <w:color w:val="889147"/>
        <w:sz w:val="16"/>
        <w:szCs w:val="16"/>
        <w:lang w:eastAsia="en-US"/>
      </w:rPr>
      <w:t>8</w:t>
    </w:r>
    <w:r w:rsidR="008B6210" w:rsidRPr="00CB7210">
      <w:rPr>
        <w:rFonts w:eastAsia="MS Mincho"/>
        <w:color w:val="889147"/>
        <w:sz w:val="16"/>
        <w:szCs w:val="16"/>
      </w:rPr>
      <w:t xml:space="preserve">SENECAGLOBAL </w:t>
    </w:r>
    <w:r w:rsidR="008B6210">
      <w:rPr>
        <w:rFonts w:eastAsia="MS Mincho"/>
        <w:color w:val="889147"/>
        <w:sz w:val="16"/>
        <w:szCs w:val="16"/>
      </w:rPr>
      <w:t xml:space="preserve">PROPRIETARY AND </w:t>
    </w:r>
    <w:r w:rsidR="008B6210" w:rsidRPr="00CB7210">
      <w:rPr>
        <w:rFonts w:eastAsia="MS Mincho"/>
        <w:color w:val="889147"/>
        <w:sz w:val="16"/>
        <w:szCs w:val="16"/>
      </w:rPr>
      <w:t>CONFIDENTIAL</w:t>
    </w:r>
    <w:r w:rsidR="008B6210">
      <w:rPr>
        <w:rFonts w:eastAsia="MS Mincho"/>
        <w:color w:val="889147"/>
        <w:sz w:val="16"/>
        <w:szCs w:val="16"/>
      </w:rPr>
      <w:t>INFORMATION                  VER.NO:2.0</w:t>
    </w:r>
  </w:p>
  <w:p w:rsidR="008B6210" w:rsidRPr="000F17A8" w:rsidRDefault="008B6210" w:rsidP="00B568B2">
    <w:pPr>
      <w:pStyle w:val="Footer"/>
      <w:tabs>
        <w:tab w:val="clear" w:pos="4320"/>
        <w:tab w:val="clear" w:pos="8640"/>
        <w:tab w:val="left" w:pos="6564"/>
      </w:tabs>
      <w:rPr>
        <w:szCs w:val="16"/>
      </w:rPr>
    </w:pPr>
    <w:r>
      <w:rPr>
        <w:szCs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06F" w:rsidRDefault="00D3106F">
      <w:r>
        <w:separator/>
      </w:r>
    </w:p>
  </w:footnote>
  <w:footnote w:type="continuationSeparator" w:id="0">
    <w:p w:rsidR="00D3106F" w:rsidRDefault="00D310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6210" w:rsidRPr="006E1815" w:rsidRDefault="008B6210" w:rsidP="00FB0A12">
    <w:pPr>
      <w:rPr>
        <w:rFonts w:ascii="Co Headline" w:hAnsi="Co Headline"/>
        <w:b/>
        <w:i/>
        <w:sz w:val="32"/>
        <w:szCs w:val="32"/>
      </w:rPr>
    </w:pPr>
    <w:r w:rsidRPr="00AA546A">
      <w:rPr>
        <w:rFonts w:eastAsia="MS Mincho"/>
        <w:noProof/>
        <w:lang w:eastAsia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208915</wp:posOffset>
          </wp:positionH>
          <wp:positionV relativeFrom="paragraph">
            <wp:posOffset>-349250</wp:posOffset>
          </wp:positionV>
          <wp:extent cx="1609725" cy="950595"/>
          <wp:effectExtent l="0" t="0" r="9525" b="190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G_LogotypeCMYK-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9725" cy="950595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ve="http://schemas.openxmlformats.org/markup-compatibility/2006"/>
                    </a:ext>
                  </a:extLst>
                </pic:spPr>
              </pic:pic>
            </a:graphicData>
          </a:graphic>
        </wp:anchor>
      </w:drawing>
    </w:r>
    <w:r w:rsidR="00D3106F">
      <w:rPr>
        <w:rFonts w:ascii="Co Headline" w:hAnsi="Co Headline"/>
        <w:b/>
        <w:i/>
        <w:noProof/>
        <w:sz w:val="32"/>
        <w:szCs w:val="32"/>
        <w:lang w:val="en-I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2050" type="#_x0000_t202" style="position:absolute;margin-left:160.25pt;margin-top:-.75pt;width:359.5pt;height:26.75pt;z-index:251657216;visibility:visible;mso-height-percent:200;mso-position-horizontal-relative:text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" filled="f" stroked="f">
          <v:textbox style="mso-fit-shape-to-text:t">
            <w:txbxContent>
              <w:p w:rsidR="008B6210" w:rsidRPr="00B40243" w:rsidRDefault="003625F1" w:rsidP="00606AF8">
                <w:pPr>
                  <w:jc w:val="right"/>
                  <w:rPr>
                    <w:sz w:val="14"/>
                    <w:szCs w:val="40"/>
                    <w:lang w:val="en-IN"/>
                  </w:rPr>
                </w:pPr>
                <w:r>
                  <w:rPr>
                    <w:lang w:val="en-GB"/>
                  </w:rPr>
                  <w:t>Associate</w:t>
                </w:r>
                <w:r>
                  <w:rPr>
                    <w:lang w:val="en-GB"/>
                  </w:rPr>
                  <w:t xml:space="preserve"> Allocation</w:t>
                </w:r>
              </w:p>
            </w:txbxContent>
          </v:textbox>
        </v:shape>
      </w:pict>
    </w:r>
  </w:p>
  <w:p w:rsidR="008B6210" w:rsidRDefault="008B6210" w:rsidP="00FB0A12">
    <w:pPr>
      <w:pStyle w:val="Header"/>
      <w:tabs>
        <w:tab w:val="clear" w:pos="4320"/>
        <w:tab w:val="clear" w:pos="8640"/>
        <w:tab w:val="left" w:pos="2745"/>
      </w:tabs>
    </w:pPr>
    <w:r>
      <w:tab/>
    </w:r>
    <w:r>
      <w:tab/>
    </w:r>
    <w:r>
      <w:tab/>
    </w:r>
    <w:r>
      <w:tab/>
    </w:r>
    <w:r>
      <w:tab/>
    </w:r>
  </w:p>
  <w:p w:rsidR="008B6210" w:rsidRDefault="008B621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AC469D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158459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18EC4C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84655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9548BD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AB2570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D44912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C6ADE9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A38CD4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CD88B4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C129A"/>
    <w:multiLevelType w:val="hybridMultilevel"/>
    <w:tmpl w:val="A6B4FA1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047F3D9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0AE65918"/>
    <w:multiLevelType w:val="multilevel"/>
    <w:tmpl w:val="6C4276AA"/>
    <w:lvl w:ilvl="0">
      <w:start w:val="8"/>
      <w:numFmt w:val="decimal"/>
      <w:lvlText w:val="%1."/>
      <w:lvlJc w:val="left"/>
      <w:pPr>
        <w:ind w:left="735" w:hanging="735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35" w:hanging="735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)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)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)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)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)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)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117E3B82"/>
    <w:multiLevelType w:val="hybridMultilevel"/>
    <w:tmpl w:val="27AAE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35D1A1A"/>
    <w:multiLevelType w:val="hybridMultilevel"/>
    <w:tmpl w:val="10CA50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496761"/>
    <w:multiLevelType w:val="multilevel"/>
    <w:tmpl w:val="3C9489D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1D212135"/>
    <w:multiLevelType w:val="multilevel"/>
    <w:tmpl w:val="3C9489D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208C5D12"/>
    <w:multiLevelType w:val="multilevel"/>
    <w:tmpl w:val="AD620B7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21347E0D"/>
    <w:multiLevelType w:val="hybridMultilevel"/>
    <w:tmpl w:val="59ACA056"/>
    <w:lvl w:ilvl="0" w:tplc="4009000F">
      <w:start w:val="1"/>
      <w:numFmt w:val="decimal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57827DF"/>
    <w:multiLevelType w:val="hybridMultilevel"/>
    <w:tmpl w:val="979A94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F9482D"/>
    <w:multiLevelType w:val="multilevel"/>
    <w:tmpl w:val="3D126000"/>
    <w:lvl w:ilvl="0">
      <w:start w:val="8"/>
      <w:numFmt w:val="decimal"/>
      <w:lvlText w:val="%1."/>
      <w:lvlJc w:val="left"/>
      <w:pPr>
        <w:ind w:left="735" w:hanging="735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35" w:hanging="735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)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)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)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)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)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)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293E6CB4"/>
    <w:multiLevelType w:val="multilevel"/>
    <w:tmpl w:val="C9E635EA"/>
    <w:lvl w:ilvl="0">
      <w:start w:val="1"/>
      <w:numFmt w:val="decimal"/>
      <w:lvlText w:val="%1)"/>
      <w:lvlJc w:val="left"/>
      <w:pPr>
        <w:ind w:left="360" w:hanging="360"/>
      </w:pPr>
      <w:rPr>
        <w:rFonts w:ascii="Arial" w:eastAsia="Times New Roman" w:hAnsi="Arial" w:cs="Arial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2FA91044"/>
    <w:multiLevelType w:val="multilevel"/>
    <w:tmpl w:val="75D2586C"/>
    <w:lvl w:ilvl="0">
      <w:start w:val="8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37075930"/>
    <w:multiLevelType w:val="hybridMultilevel"/>
    <w:tmpl w:val="420E9D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E344B3"/>
    <w:multiLevelType w:val="hybridMultilevel"/>
    <w:tmpl w:val="7540A3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EB4878"/>
    <w:multiLevelType w:val="hybridMultilevel"/>
    <w:tmpl w:val="F10051F6"/>
    <w:lvl w:ilvl="0" w:tplc="F024402A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C66628"/>
    <w:multiLevelType w:val="multilevel"/>
    <w:tmpl w:val="AE125586"/>
    <w:lvl w:ilvl="0">
      <w:start w:val="1"/>
      <w:numFmt w:val="decimal"/>
      <w:pStyle w:val="ProcessTableNumber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ProcessTableNumber2"/>
      <w:suff w:val="space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Restart w:val="0"/>
      <w:suff w:val="space"/>
      <w:lvlText w:val="%2.%1.%3"/>
      <w:lvlJc w:val="left"/>
      <w:pPr>
        <w:ind w:left="144" w:hanging="144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44" w:hanging="43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16"/>
        </w:tabs>
        <w:ind w:left="71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60"/>
        </w:tabs>
        <w:ind w:left="86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04"/>
        </w:tabs>
        <w:ind w:left="100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48"/>
        </w:tabs>
        <w:ind w:left="11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92"/>
        </w:tabs>
        <w:ind w:left="1292" w:hanging="1584"/>
      </w:pPr>
      <w:rPr>
        <w:rFonts w:hint="default"/>
      </w:rPr>
    </w:lvl>
  </w:abstractNum>
  <w:abstractNum w:abstractNumId="27" w15:restartNumberingAfterBreak="0">
    <w:nsid w:val="40C80716"/>
    <w:multiLevelType w:val="hybridMultilevel"/>
    <w:tmpl w:val="D826CC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47070A"/>
    <w:multiLevelType w:val="hybridMultilevel"/>
    <w:tmpl w:val="8D1CE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0A37E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 w15:restartNumberingAfterBreak="0">
    <w:nsid w:val="4A1002BD"/>
    <w:multiLevelType w:val="hybridMultilevel"/>
    <w:tmpl w:val="86004E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D51EB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4EE14E10"/>
    <w:multiLevelType w:val="hybridMultilevel"/>
    <w:tmpl w:val="090426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966F8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4FE42EA1"/>
    <w:multiLevelType w:val="hybridMultilevel"/>
    <w:tmpl w:val="3CE0CE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27A66F9"/>
    <w:multiLevelType w:val="hybridMultilevel"/>
    <w:tmpl w:val="3A60F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28E5DB5"/>
    <w:multiLevelType w:val="hybridMultilevel"/>
    <w:tmpl w:val="720469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54B904E5"/>
    <w:multiLevelType w:val="hybridMultilevel"/>
    <w:tmpl w:val="D3561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2F0DC9"/>
    <w:multiLevelType w:val="multilevel"/>
    <w:tmpl w:val="C9E635EA"/>
    <w:lvl w:ilvl="0">
      <w:start w:val="1"/>
      <w:numFmt w:val="decimal"/>
      <w:lvlText w:val="%1)"/>
      <w:lvlJc w:val="left"/>
      <w:pPr>
        <w:ind w:left="360" w:hanging="360"/>
      </w:pPr>
      <w:rPr>
        <w:rFonts w:ascii="Arial" w:eastAsia="Times New Roman" w:hAnsi="Arial" w:cs="Arial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5E860C96"/>
    <w:multiLevelType w:val="hybridMultilevel"/>
    <w:tmpl w:val="1D84A572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4026E95"/>
    <w:multiLevelType w:val="hybridMultilevel"/>
    <w:tmpl w:val="33F6BC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542665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2" w15:restartNumberingAfterBreak="0">
    <w:nsid w:val="6590242D"/>
    <w:multiLevelType w:val="multilevel"/>
    <w:tmpl w:val="C9E635EA"/>
    <w:lvl w:ilvl="0">
      <w:start w:val="1"/>
      <w:numFmt w:val="decimal"/>
      <w:lvlText w:val="%1)"/>
      <w:lvlJc w:val="left"/>
      <w:pPr>
        <w:ind w:left="360" w:hanging="360"/>
      </w:pPr>
      <w:rPr>
        <w:rFonts w:ascii="Arial" w:eastAsia="Times New Roman" w:hAnsi="Arial" w:cs="Arial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3" w15:restartNumberingAfterBreak="0">
    <w:nsid w:val="6B0B5F3F"/>
    <w:multiLevelType w:val="multilevel"/>
    <w:tmpl w:val="9DE28EC8"/>
    <w:lvl w:ilvl="0">
      <w:start w:val="8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6BCD6E50"/>
    <w:multiLevelType w:val="hybridMultilevel"/>
    <w:tmpl w:val="A75ADC4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6EBD17C2"/>
    <w:multiLevelType w:val="hybridMultilevel"/>
    <w:tmpl w:val="0D828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586BF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6"/>
  </w:num>
  <w:num w:numId="12">
    <w:abstractNumId w:val="13"/>
  </w:num>
  <w:num w:numId="13">
    <w:abstractNumId w:val="35"/>
  </w:num>
  <w:num w:numId="14">
    <w:abstractNumId w:val="25"/>
  </w:num>
  <w:num w:numId="15">
    <w:abstractNumId w:val="27"/>
  </w:num>
  <w:num w:numId="16">
    <w:abstractNumId w:val="14"/>
  </w:num>
  <w:num w:numId="17">
    <w:abstractNumId w:val="10"/>
  </w:num>
  <w:num w:numId="18">
    <w:abstractNumId w:val="46"/>
  </w:num>
  <w:num w:numId="19">
    <w:abstractNumId w:val="28"/>
  </w:num>
  <w:num w:numId="20">
    <w:abstractNumId w:val="22"/>
  </w:num>
  <w:num w:numId="21">
    <w:abstractNumId w:val="43"/>
  </w:num>
  <w:num w:numId="22">
    <w:abstractNumId w:val="20"/>
  </w:num>
  <w:num w:numId="23">
    <w:abstractNumId w:val="12"/>
  </w:num>
  <w:num w:numId="24">
    <w:abstractNumId w:val="18"/>
  </w:num>
  <w:num w:numId="25">
    <w:abstractNumId w:val="16"/>
  </w:num>
  <w:num w:numId="26">
    <w:abstractNumId w:val="15"/>
  </w:num>
  <w:num w:numId="27">
    <w:abstractNumId w:val="29"/>
  </w:num>
  <w:num w:numId="28">
    <w:abstractNumId w:val="33"/>
  </w:num>
  <w:num w:numId="29">
    <w:abstractNumId w:val="11"/>
  </w:num>
  <w:num w:numId="30">
    <w:abstractNumId w:val="31"/>
  </w:num>
  <w:num w:numId="31">
    <w:abstractNumId w:val="17"/>
  </w:num>
  <w:num w:numId="32">
    <w:abstractNumId w:val="21"/>
  </w:num>
  <w:num w:numId="33">
    <w:abstractNumId w:val="36"/>
  </w:num>
  <w:num w:numId="34">
    <w:abstractNumId w:val="32"/>
  </w:num>
  <w:num w:numId="35">
    <w:abstractNumId w:val="24"/>
  </w:num>
  <w:num w:numId="36">
    <w:abstractNumId w:val="45"/>
  </w:num>
  <w:num w:numId="37">
    <w:abstractNumId w:val="23"/>
  </w:num>
  <w:num w:numId="38">
    <w:abstractNumId w:val="38"/>
  </w:num>
  <w:num w:numId="39">
    <w:abstractNumId w:val="42"/>
  </w:num>
  <w:num w:numId="40">
    <w:abstractNumId w:val="39"/>
  </w:num>
  <w:num w:numId="41">
    <w:abstractNumId w:val="44"/>
  </w:num>
  <w:num w:numId="42">
    <w:abstractNumId w:val="30"/>
  </w:num>
  <w:num w:numId="43">
    <w:abstractNumId w:val="34"/>
  </w:num>
  <w:num w:numId="44">
    <w:abstractNumId w:val="19"/>
  </w:num>
  <w:num w:numId="45">
    <w:abstractNumId w:val="40"/>
  </w:num>
  <w:num w:numId="46">
    <w:abstractNumId w:val="41"/>
  </w:num>
  <w:num w:numId="47">
    <w:abstractNumId w:val="37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32BE5"/>
    <w:rsid w:val="0000017D"/>
    <w:rsid w:val="00010978"/>
    <w:rsid w:val="000218C7"/>
    <w:rsid w:val="00023BFD"/>
    <w:rsid w:val="0002469C"/>
    <w:rsid w:val="00032072"/>
    <w:rsid w:val="0003688D"/>
    <w:rsid w:val="000439E0"/>
    <w:rsid w:val="00043BC1"/>
    <w:rsid w:val="00045DDF"/>
    <w:rsid w:val="00051E7D"/>
    <w:rsid w:val="00057D4B"/>
    <w:rsid w:val="00060BFE"/>
    <w:rsid w:val="00064014"/>
    <w:rsid w:val="000650A4"/>
    <w:rsid w:val="00067E77"/>
    <w:rsid w:val="000713E5"/>
    <w:rsid w:val="00075CF9"/>
    <w:rsid w:val="000766C5"/>
    <w:rsid w:val="0008191D"/>
    <w:rsid w:val="00081CA3"/>
    <w:rsid w:val="00083206"/>
    <w:rsid w:val="000864BC"/>
    <w:rsid w:val="000869CB"/>
    <w:rsid w:val="000870AA"/>
    <w:rsid w:val="00087F7C"/>
    <w:rsid w:val="00095201"/>
    <w:rsid w:val="000A1425"/>
    <w:rsid w:val="000A284E"/>
    <w:rsid w:val="000B2598"/>
    <w:rsid w:val="000B345F"/>
    <w:rsid w:val="000B53D8"/>
    <w:rsid w:val="000C12E2"/>
    <w:rsid w:val="000C357B"/>
    <w:rsid w:val="000C766F"/>
    <w:rsid w:val="000C7C8D"/>
    <w:rsid w:val="000D0F3E"/>
    <w:rsid w:val="000D4C2F"/>
    <w:rsid w:val="000D688A"/>
    <w:rsid w:val="000E22DB"/>
    <w:rsid w:val="000E504D"/>
    <w:rsid w:val="000E79DB"/>
    <w:rsid w:val="000F007E"/>
    <w:rsid w:val="000F11CC"/>
    <w:rsid w:val="000F17A8"/>
    <w:rsid w:val="000F1CA0"/>
    <w:rsid w:val="000F63A7"/>
    <w:rsid w:val="00101057"/>
    <w:rsid w:val="001031CA"/>
    <w:rsid w:val="00106B57"/>
    <w:rsid w:val="0010791A"/>
    <w:rsid w:val="00110970"/>
    <w:rsid w:val="00110B16"/>
    <w:rsid w:val="00111820"/>
    <w:rsid w:val="00111A4C"/>
    <w:rsid w:val="00114AC7"/>
    <w:rsid w:val="00114FC7"/>
    <w:rsid w:val="0011739E"/>
    <w:rsid w:val="00120F18"/>
    <w:rsid w:val="001252B8"/>
    <w:rsid w:val="00131873"/>
    <w:rsid w:val="00137A0E"/>
    <w:rsid w:val="00140FFF"/>
    <w:rsid w:val="00141472"/>
    <w:rsid w:val="00146F41"/>
    <w:rsid w:val="00150318"/>
    <w:rsid w:val="00160AA8"/>
    <w:rsid w:val="00165829"/>
    <w:rsid w:val="00170B57"/>
    <w:rsid w:val="00171C98"/>
    <w:rsid w:val="00172BCA"/>
    <w:rsid w:val="00176322"/>
    <w:rsid w:val="0017707C"/>
    <w:rsid w:val="00180A8C"/>
    <w:rsid w:val="00182A9B"/>
    <w:rsid w:val="0019114B"/>
    <w:rsid w:val="001918FE"/>
    <w:rsid w:val="0019622A"/>
    <w:rsid w:val="001B3ACF"/>
    <w:rsid w:val="001B3ED6"/>
    <w:rsid w:val="001B5CB0"/>
    <w:rsid w:val="001C05C6"/>
    <w:rsid w:val="001C1E49"/>
    <w:rsid w:val="001C37EA"/>
    <w:rsid w:val="001C7215"/>
    <w:rsid w:val="001E2BCB"/>
    <w:rsid w:val="001F0223"/>
    <w:rsid w:val="001F109A"/>
    <w:rsid w:val="001F1C7C"/>
    <w:rsid w:val="001F2056"/>
    <w:rsid w:val="001F3E1D"/>
    <w:rsid w:val="001F4BB8"/>
    <w:rsid w:val="001F4F43"/>
    <w:rsid w:val="00200642"/>
    <w:rsid w:val="00203070"/>
    <w:rsid w:val="002036E0"/>
    <w:rsid w:val="00204872"/>
    <w:rsid w:val="0020567B"/>
    <w:rsid w:val="002063BF"/>
    <w:rsid w:val="00207D1B"/>
    <w:rsid w:val="00210CE0"/>
    <w:rsid w:val="00212092"/>
    <w:rsid w:val="00212C38"/>
    <w:rsid w:val="00213859"/>
    <w:rsid w:val="00216B1C"/>
    <w:rsid w:val="00220BEA"/>
    <w:rsid w:val="002231C7"/>
    <w:rsid w:val="002321FD"/>
    <w:rsid w:val="00232EB1"/>
    <w:rsid w:val="00236779"/>
    <w:rsid w:val="00236D2E"/>
    <w:rsid w:val="00240840"/>
    <w:rsid w:val="002457B9"/>
    <w:rsid w:val="00245B8D"/>
    <w:rsid w:val="00250976"/>
    <w:rsid w:val="00252039"/>
    <w:rsid w:val="00262E8E"/>
    <w:rsid w:val="002662C9"/>
    <w:rsid w:val="00267503"/>
    <w:rsid w:val="00274E28"/>
    <w:rsid w:val="00276915"/>
    <w:rsid w:val="00276D92"/>
    <w:rsid w:val="00276EFF"/>
    <w:rsid w:val="002839F5"/>
    <w:rsid w:val="00290278"/>
    <w:rsid w:val="00291E5B"/>
    <w:rsid w:val="00294274"/>
    <w:rsid w:val="002A27F6"/>
    <w:rsid w:val="002A2893"/>
    <w:rsid w:val="002B02BC"/>
    <w:rsid w:val="002B78D0"/>
    <w:rsid w:val="002C3128"/>
    <w:rsid w:val="002C3C34"/>
    <w:rsid w:val="002C400F"/>
    <w:rsid w:val="002D09B1"/>
    <w:rsid w:val="002D1B86"/>
    <w:rsid w:val="002D1DB1"/>
    <w:rsid w:val="002D5C3D"/>
    <w:rsid w:val="002E1DCD"/>
    <w:rsid w:val="002E218F"/>
    <w:rsid w:val="002E3E0E"/>
    <w:rsid w:val="002E432E"/>
    <w:rsid w:val="002E4536"/>
    <w:rsid w:val="002E4DED"/>
    <w:rsid w:val="002E603E"/>
    <w:rsid w:val="002E7374"/>
    <w:rsid w:val="002F060D"/>
    <w:rsid w:val="002F28F0"/>
    <w:rsid w:val="002F6E32"/>
    <w:rsid w:val="00300936"/>
    <w:rsid w:val="00307835"/>
    <w:rsid w:val="00312C24"/>
    <w:rsid w:val="00314392"/>
    <w:rsid w:val="00314F7B"/>
    <w:rsid w:val="00321566"/>
    <w:rsid w:val="0032288E"/>
    <w:rsid w:val="003249D4"/>
    <w:rsid w:val="00333A62"/>
    <w:rsid w:val="00335D0D"/>
    <w:rsid w:val="00340044"/>
    <w:rsid w:val="00343636"/>
    <w:rsid w:val="00345DE2"/>
    <w:rsid w:val="0035574D"/>
    <w:rsid w:val="003625F1"/>
    <w:rsid w:val="00363F40"/>
    <w:rsid w:val="003675BB"/>
    <w:rsid w:val="0037508E"/>
    <w:rsid w:val="00380C2F"/>
    <w:rsid w:val="00381D57"/>
    <w:rsid w:val="003879FC"/>
    <w:rsid w:val="00387C5F"/>
    <w:rsid w:val="0039463D"/>
    <w:rsid w:val="003A0EBB"/>
    <w:rsid w:val="003A2B2C"/>
    <w:rsid w:val="003A416A"/>
    <w:rsid w:val="003A51C6"/>
    <w:rsid w:val="003A7987"/>
    <w:rsid w:val="003B16E3"/>
    <w:rsid w:val="003B6454"/>
    <w:rsid w:val="003C31E7"/>
    <w:rsid w:val="003C3C19"/>
    <w:rsid w:val="003C431B"/>
    <w:rsid w:val="003C6BB2"/>
    <w:rsid w:val="003C6F7A"/>
    <w:rsid w:val="003D3D64"/>
    <w:rsid w:val="003E2F73"/>
    <w:rsid w:val="003E3065"/>
    <w:rsid w:val="003E3711"/>
    <w:rsid w:val="003F0D45"/>
    <w:rsid w:val="003F612A"/>
    <w:rsid w:val="003F638C"/>
    <w:rsid w:val="004028E9"/>
    <w:rsid w:val="004156BD"/>
    <w:rsid w:val="0041599C"/>
    <w:rsid w:val="00415B45"/>
    <w:rsid w:val="00416AD8"/>
    <w:rsid w:val="004171F9"/>
    <w:rsid w:val="00420C50"/>
    <w:rsid w:val="00420DC1"/>
    <w:rsid w:val="00423E3B"/>
    <w:rsid w:val="004263D1"/>
    <w:rsid w:val="00432CD9"/>
    <w:rsid w:val="00436D94"/>
    <w:rsid w:val="00441091"/>
    <w:rsid w:val="00443A55"/>
    <w:rsid w:val="00443FE8"/>
    <w:rsid w:val="00444D59"/>
    <w:rsid w:val="00453FDF"/>
    <w:rsid w:val="004571F0"/>
    <w:rsid w:val="00462110"/>
    <w:rsid w:val="004671D8"/>
    <w:rsid w:val="00467875"/>
    <w:rsid w:val="00470460"/>
    <w:rsid w:val="00474A8B"/>
    <w:rsid w:val="00475F5E"/>
    <w:rsid w:val="00477E52"/>
    <w:rsid w:val="0048177B"/>
    <w:rsid w:val="004823CE"/>
    <w:rsid w:val="004825BC"/>
    <w:rsid w:val="004846A4"/>
    <w:rsid w:val="00490273"/>
    <w:rsid w:val="00493F92"/>
    <w:rsid w:val="004957A7"/>
    <w:rsid w:val="004A0316"/>
    <w:rsid w:val="004A0A68"/>
    <w:rsid w:val="004A1601"/>
    <w:rsid w:val="004A7068"/>
    <w:rsid w:val="004A7D61"/>
    <w:rsid w:val="004B5758"/>
    <w:rsid w:val="004C5CDD"/>
    <w:rsid w:val="004D31EC"/>
    <w:rsid w:val="004D557E"/>
    <w:rsid w:val="004D6328"/>
    <w:rsid w:val="004E3EA2"/>
    <w:rsid w:val="004F29B1"/>
    <w:rsid w:val="004F3A58"/>
    <w:rsid w:val="00500906"/>
    <w:rsid w:val="005120BB"/>
    <w:rsid w:val="00513613"/>
    <w:rsid w:val="00517374"/>
    <w:rsid w:val="005179F7"/>
    <w:rsid w:val="00524DEE"/>
    <w:rsid w:val="005309B0"/>
    <w:rsid w:val="00530D2F"/>
    <w:rsid w:val="00532B74"/>
    <w:rsid w:val="00533258"/>
    <w:rsid w:val="00533327"/>
    <w:rsid w:val="005368D3"/>
    <w:rsid w:val="00546F73"/>
    <w:rsid w:val="005474B2"/>
    <w:rsid w:val="00554FF1"/>
    <w:rsid w:val="005569A9"/>
    <w:rsid w:val="00556C9A"/>
    <w:rsid w:val="0055768D"/>
    <w:rsid w:val="00557CDF"/>
    <w:rsid w:val="00566F2C"/>
    <w:rsid w:val="00567019"/>
    <w:rsid w:val="00567296"/>
    <w:rsid w:val="005674E5"/>
    <w:rsid w:val="0056785E"/>
    <w:rsid w:val="0058255C"/>
    <w:rsid w:val="00587000"/>
    <w:rsid w:val="00593F97"/>
    <w:rsid w:val="00597D97"/>
    <w:rsid w:val="005A3E6E"/>
    <w:rsid w:val="005B553C"/>
    <w:rsid w:val="005B5766"/>
    <w:rsid w:val="005C0A1B"/>
    <w:rsid w:val="005C4E2F"/>
    <w:rsid w:val="005D0D83"/>
    <w:rsid w:val="005D36F5"/>
    <w:rsid w:val="005D3FE8"/>
    <w:rsid w:val="005D562A"/>
    <w:rsid w:val="005D5673"/>
    <w:rsid w:val="005D6855"/>
    <w:rsid w:val="005E3460"/>
    <w:rsid w:val="005E722B"/>
    <w:rsid w:val="005F2ECD"/>
    <w:rsid w:val="005F7AAD"/>
    <w:rsid w:val="00600711"/>
    <w:rsid w:val="006009BB"/>
    <w:rsid w:val="00606AF8"/>
    <w:rsid w:val="00611F6D"/>
    <w:rsid w:val="0061326D"/>
    <w:rsid w:val="00620443"/>
    <w:rsid w:val="00621ADA"/>
    <w:rsid w:val="00624867"/>
    <w:rsid w:val="00626184"/>
    <w:rsid w:val="00630B07"/>
    <w:rsid w:val="006359F6"/>
    <w:rsid w:val="00635E95"/>
    <w:rsid w:val="0064099C"/>
    <w:rsid w:val="006434E3"/>
    <w:rsid w:val="00644CE7"/>
    <w:rsid w:val="00654996"/>
    <w:rsid w:val="00670FA8"/>
    <w:rsid w:val="00676049"/>
    <w:rsid w:val="006764B0"/>
    <w:rsid w:val="00693E07"/>
    <w:rsid w:val="00696019"/>
    <w:rsid w:val="006A1F8A"/>
    <w:rsid w:val="006A4E29"/>
    <w:rsid w:val="006B6399"/>
    <w:rsid w:val="006C2699"/>
    <w:rsid w:val="006C2F4B"/>
    <w:rsid w:val="006D7A8F"/>
    <w:rsid w:val="006E1815"/>
    <w:rsid w:val="006E193B"/>
    <w:rsid w:val="006E62EF"/>
    <w:rsid w:val="006E779B"/>
    <w:rsid w:val="006F1EE5"/>
    <w:rsid w:val="006F2547"/>
    <w:rsid w:val="006F5372"/>
    <w:rsid w:val="00703544"/>
    <w:rsid w:val="007132CF"/>
    <w:rsid w:val="00715C3A"/>
    <w:rsid w:val="00722F0D"/>
    <w:rsid w:val="00725C32"/>
    <w:rsid w:val="00731098"/>
    <w:rsid w:val="007358B3"/>
    <w:rsid w:val="00742B02"/>
    <w:rsid w:val="007458CA"/>
    <w:rsid w:val="00745CF5"/>
    <w:rsid w:val="0074650F"/>
    <w:rsid w:val="007533A6"/>
    <w:rsid w:val="00754E24"/>
    <w:rsid w:val="00764503"/>
    <w:rsid w:val="00764B5E"/>
    <w:rsid w:val="0076527C"/>
    <w:rsid w:val="00766CD0"/>
    <w:rsid w:val="00773DF9"/>
    <w:rsid w:val="00773EC8"/>
    <w:rsid w:val="007747DA"/>
    <w:rsid w:val="007927AB"/>
    <w:rsid w:val="007938F9"/>
    <w:rsid w:val="00793AB9"/>
    <w:rsid w:val="007A057B"/>
    <w:rsid w:val="007A541E"/>
    <w:rsid w:val="007B013D"/>
    <w:rsid w:val="007B45ED"/>
    <w:rsid w:val="007C4C1E"/>
    <w:rsid w:val="007D112B"/>
    <w:rsid w:val="007D4DE4"/>
    <w:rsid w:val="007D7D0E"/>
    <w:rsid w:val="007E3216"/>
    <w:rsid w:val="007E38C1"/>
    <w:rsid w:val="007E6D12"/>
    <w:rsid w:val="007F119E"/>
    <w:rsid w:val="007F2EC1"/>
    <w:rsid w:val="007F3AD3"/>
    <w:rsid w:val="00804ECA"/>
    <w:rsid w:val="00805084"/>
    <w:rsid w:val="00805A8F"/>
    <w:rsid w:val="00805F8D"/>
    <w:rsid w:val="0081347F"/>
    <w:rsid w:val="0081613D"/>
    <w:rsid w:val="0081695F"/>
    <w:rsid w:val="00821148"/>
    <w:rsid w:val="0082299B"/>
    <w:rsid w:val="00822E94"/>
    <w:rsid w:val="008235F9"/>
    <w:rsid w:val="00831452"/>
    <w:rsid w:val="00831AA6"/>
    <w:rsid w:val="00834505"/>
    <w:rsid w:val="008427FD"/>
    <w:rsid w:val="0084448B"/>
    <w:rsid w:val="00845AAB"/>
    <w:rsid w:val="0085372B"/>
    <w:rsid w:val="00861AF4"/>
    <w:rsid w:val="008700EF"/>
    <w:rsid w:val="00871248"/>
    <w:rsid w:val="0087125D"/>
    <w:rsid w:val="00871D73"/>
    <w:rsid w:val="008754C2"/>
    <w:rsid w:val="00877B74"/>
    <w:rsid w:val="00883246"/>
    <w:rsid w:val="00886B9A"/>
    <w:rsid w:val="0089117E"/>
    <w:rsid w:val="00893C66"/>
    <w:rsid w:val="008A1DCF"/>
    <w:rsid w:val="008A21BF"/>
    <w:rsid w:val="008B4BB6"/>
    <w:rsid w:val="008B53CE"/>
    <w:rsid w:val="008B5F3B"/>
    <w:rsid w:val="008B6210"/>
    <w:rsid w:val="008C0E19"/>
    <w:rsid w:val="008C0F86"/>
    <w:rsid w:val="008D0F75"/>
    <w:rsid w:val="008D1DCB"/>
    <w:rsid w:val="008D65DB"/>
    <w:rsid w:val="008D7505"/>
    <w:rsid w:val="008F79AC"/>
    <w:rsid w:val="00902910"/>
    <w:rsid w:val="009078B0"/>
    <w:rsid w:val="00907B96"/>
    <w:rsid w:val="00910395"/>
    <w:rsid w:val="00910E2B"/>
    <w:rsid w:val="00917834"/>
    <w:rsid w:val="009203DD"/>
    <w:rsid w:val="00921008"/>
    <w:rsid w:val="00923EA7"/>
    <w:rsid w:val="0094204A"/>
    <w:rsid w:val="00942BB0"/>
    <w:rsid w:val="00943859"/>
    <w:rsid w:val="00946B74"/>
    <w:rsid w:val="00952201"/>
    <w:rsid w:val="009576BE"/>
    <w:rsid w:val="00960295"/>
    <w:rsid w:val="00960ED0"/>
    <w:rsid w:val="00963F62"/>
    <w:rsid w:val="009657D7"/>
    <w:rsid w:val="009720BC"/>
    <w:rsid w:val="00974995"/>
    <w:rsid w:val="00974FF9"/>
    <w:rsid w:val="009774C2"/>
    <w:rsid w:val="009802E6"/>
    <w:rsid w:val="0098774E"/>
    <w:rsid w:val="0099050A"/>
    <w:rsid w:val="00991DD6"/>
    <w:rsid w:val="00994B73"/>
    <w:rsid w:val="00996329"/>
    <w:rsid w:val="009963DE"/>
    <w:rsid w:val="009A0AE2"/>
    <w:rsid w:val="009A7B29"/>
    <w:rsid w:val="009B013B"/>
    <w:rsid w:val="009B1F51"/>
    <w:rsid w:val="009B7CF6"/>
    <w:rsid w:val="009D428C"/>
    <w:rsid w:val="009E0C9C"/>
    <w:rsid w:val="009E290D"/>
    <w:rsid w:val="009E29E8"/>
    <w:rsid w:val="009E4D0B"/>
    <w:rsid w:val="009E7045"/>
    <w:rsid w:val="00A01C85"/>
    <w:rsid w:val="00A04E49"/>
    <w:rsid w:val="00A15D9F"/>
    <w:rsid w:val="00A1650E"/>
    <w:rsid w:val="00A17141"/>
    <w:rsid w:val="00A273C6"/>
    <w:rsid w:val="00A278DA"/>
    <w:rsid w:val="00A379FA"/>
    <w:rsid w:val="00A40ACC"/>
    <w:rsid w:val="00A4529E"/>
    <w:rsid w:val="00A453EF"/>
    <w:rsid w:val="00A45915"/>
    <w:rsid w:val="00A5069E"/>
    <w:rsid w:val="00A55866"/>
    <w:rsid w:val="00A56A68"/>
    <w:rsid w:val="00A6480C"/>
    <w:rsid w:val="00A64944"/>
    <w:rsid w:val="00A6588D"/>
    <w:rsid w:val="00A67368"/>
    <w:rsid w:val="00A739E3"/>
    <w:rsid w:val="00A80086"/>
    <w:rsid w:val="00A84394"/>
    <w:rsid w:val="00A84698"/>
    <w:rsid w:val="00A84D14"/>
    <w:rsid w:val="00A85A7A"/>
    <w:rsid w:val="00A90CE6"/>
    <w:rsid w:val="00A932EA"/>
    <w:rsid w:val="00A96138"/>
    <w:rsid w:val="00A96722"/>
    <w:rsid w:val="00A976FC"/>
    <w:rsid w:val="00AB4414"/>
    <w:rsid w:val="00AB608D"/>
    <w:rsid w:val="00AB61AE"/>
    <w:rsid w:val="00AB6F50"/>
    <w:rsid w:val="00AB7216"/>
    <w:rsid w:val="00AC065B"/>
    <w:rsid w:val="00AC2130"/>
    <w:rsid w:val="00AC793D"/>
    <w:rsid w:val="00AD32E6"/>
    <w:rsid w:val="00AD43A9"/>
    <w:rsid w:val="00AE2A15"/>
    <w:rsid w:val="00AE5EDD"/>
    <w:rsid w:val="00AF0822"/>
    <w:rsid w:val="00AF5F26"/>
    <w:rsid w:val="00B05856"/>
    <w:rsid w:val="00B06606"/>
    <w:rsid w:val="00B12CFA"/>
    <w:rsid w:val="00B14865"/>
    <w:rsid w:val="00B20F67"/>
    <w:rsid w:val="00B21752"/>
    <w:rsid w:val="00B21B16"/>
    <w:rsid w:val="00B2243F"/>
    <w:rsid w:val="00B272CB"/>
    <w:rsid w:val="00B276D2"/>
    <w:rsid w:val="00B32CDA"/>
    <w:rsid w:val="00B32D7E"/>
    <w:rsid w:val="00B37357"/>
    <w:rsid w:val="00B37697"/>
    <w:rsid w:val="00B37FFD"/>
    <w:rsid w:val="00B40243"/>
    <w:rsid w:val="00B40A09"/>
    <w:rsid w:val="00B47B6D"/>
    <w:rsid w:val="00B568B2"/>
    <w:rsid w:val="00B5752B"/>
    <w:rsid w:val="00B57C43"/>
    <w:rsid w:val="00B666D6"/>
    <w:rsid w:val="00B66A56"/>
    <w:rsid w:val="00B74478"/>
    <w:rsid w:val="00B758AA"/>
    <w:rsid w:val="00B77295"/>
    <w:rsid w:val="00B77906"/>
    <w:rsid w:val="00B8730E"/>
    <w:rsid w:val="00B87892"/>
    <w:rsid w:val="00B911EB"/>
    <w:rsid w:val="00B91763"/>
    <w:rsid w:val="00B91FCF"/>
    <w:rsid w:val="00BA0E74"/>
    <w:rsid w:val="00BA216B"/>
    <w:rsid w:val="00BA4BDF"/>
    <w:rsid w:val="00BA6D80"/>
    <w:rsid w:val="00BB2532"/>
    <w:rsid w:val="00BB4430"/>
    <w:rsid w:val="00BB4E9D"/>
    <w:rsid w:val="00BB6D1A"/>
    <w:rsid w:val="00BC11C4"/>
    <w:rsid w:val="00BD02AD"/>
    <w:rsid w:val="00BD3707"/>
    <w:rsid w:val="00BE4D9A"/>
    <w:rsid w:val="00BE56E5"/>
    <w:rsid w:val="00BE6D54"/>
    <w:rsid w:val="00BF0FD6"/>
    <w:rsid w:val="00BF64FB"/>
    <w:rsid w:val="00BF70C5"/>
    <w:rsid w:val="00C1183C"/>
    <w:rsid w:val="00C16724"/>
    <w:rsid w:val="00C21A58"/>
    <w:rsid w:val="00C306F6"/>
    <w:rsid w:val="00C31DD0"/>
    <w:rsid w:val="00C32BE5"/>
    <w:rsid w:val="00C4006A"/>
    <w:rsid w:val="00C44F4C"/>
    <w:rsid w:val="00C529DD"/>
    <w:rsid w:val="00C60184"/>
    <w:rsid w:val="00C6384F"/>
    <w:rsid w:val="00C64D3A"/>
    <w:rsid w:val="00C67657"/>
    <w:rsid w:val="00C6776F"/>
    <w:rsid w:val="00C701CB"/>
    <w:rsid w:val="00C749EA"/>
    <w:rsid w:val="00C85A40"/>
    <w:rsid w:val="00C87030"/>
    <w:rsid w:val="00C91169"/>
    <w:rsid w:val="00C9138E"/>
    <w:rsid w:val="00C92302"/>
    <w:rsid w:val="00C9354F"/>
    <w:rsid w:val="00C96CB3"/>
    <w:rsid w:val="00CA511B"/>
    <w:rsid w:val="00CA5B9F"/>
    <w:rsid w:val="00CB0D39"/>
    <w:rsid w:val="00CB6F29"/>
    <w:rsid w:val="00CC4B12"/>
    <w:rsid w:val="00CC6AA5"/>
    <w:rsid w:val="00CC6AF2"/>
    <w:rsid w:val="00CD583D"/>
    <w:rsid w:val="00CE4BBF"/>
    <w:rsid w:val="00CE59B4"/>
    <w:rsid w:val="00CF6713"/>
    <w:rsid w:val="00CF77E0"/>
    <w:rsid w:val="00D025D2"/>
    <w:rsid w:val="00D053FF"/>
    <w:rsid w:val="00D13173"/>
    <w:rsid w:val="00D17D56"/>
    <w:rsid w:val="00D17EAD"/>
    <w:rsid w:val="00D306D2"/>
    <w:rsid w:val="00D3106F"/>
    <w:rsid w:val="00D3244C"/>
    <w:rsid w:val="00D368C3"/>
    <w:rsid w:val="00D46DA2"/>
    <w:rsid w:val="00D47054"/>
    <w:rsid w:val="00D51238"/>
    <w:rsid w:val="00D544C7"/>
    <w:rsid w:val="00D66F27"/>
    <w:rsid w:val="00D73663"/>
    <w:rsid w:val="00D74473"/>
    <w:rsid w:val="00D7546F"/>
    <w:rsid w:val="00D766A3"/>
    <w:rsid w:val="00D8062A"/>
    <w:rsid w:val="00D81D4D"/>
    <w:rsid w:val="00D81E9E"/>
    <w:rsid w:val="00D8224B"/>
    <w:rsid w:val="00D82885"/>
    <w:rsid w:val="00D90639"/>
    <w:rsid w:val="00D90E3C"/>
    <w:rsid w:val="00D94A07"/>
    <w:rsid w:val="00D94E32"/>
    <w:rsid w:val="00DB4AC5"/>
    <w:rsid w:val="00DB4F72"/>
    <w:rsid w:val="00DC39C1"/>
    <w:rsid w:val="00DC40FB"/>
    <w:rsid w:val="00DD07AF"/>
    <w:rsid w:val="00DE1CFA"/>
    <w:rsid w:val="00DE242C"/>
    <w:rsid w:val="00DF052E"/>
    <w:rsid w:val="00DF2BD7"/>
    <w:rsid w:val="00DF403A"/>
    <w:rsid w:val="00DF5E6E"/>
    <w:rsid w:val="00DF6086"/>
    <w:rsid w:val="00E009E8"/>
    <w:rsid w:val="00E00F03"/>
    <w:rsid w:val="00E03423"/>
    <w:rsid w:val="00E25553"/>
    <w:rsid w:val="00E25888"/>
    <w:rsid w:val="00E32EF7"/>
    <w:rsid w:val="00E36840"/>
    <w:rsid w:val="00E41050"/>
    <w:rsid w:val="00E418BE"/>
    <w:rsid w:val="00E43673"/>
    <w:rsid w:val="00E44B5E"/>
    <w:rsid w:val="00E479C9"/>
    <w:rsid w:val="00E54BEE"/>
    <w:rsid w:val="00E56DB4"/>
    <w:rsid w:val="00E615CE"/>
    <w:rsid w:val="00E678AA"/>
    <w:rsid w:val="00E71840"/>
    <w:rsid w:val="00E74971"/>
    <w:rsid w:val="00E77392"/>
    <w:rsid w:val="00E77FC8"/>
    <w:rsid w:val="00E80555"/>
    <w:rsid w:val="00E84ADD"/>
    <w:rsid w:val="00E91D7F"/>
    <w:rsid w:val="00EA5894"/>
    <w:rsid w:val="00EA779B"/>
    <w:rsid w:val="00EB130D"/>
    <w:rsid w:val="00EB1806"/>
    <w:rsid w:val="00EB644D"/>
    <w:rsid w:val="00EB699D"/>
    <w:rsid w:val="00EC6C52"/>
    <w:rsid w:val="00EC7576"/>
    <w:rsid w:val="00ED137B"/>
    <w:rsid w:val="00ED40D6"/>
    <w:rsid w:val="00ED5464"/>
    <w:rsid w:val="00ED7B81"/>
    <w:rsid w:val="00EE12B5"/>
    <w:rsid w:val="00EE4C97"/>
    <w:rsid w:val="00EF117E"/>
    <w:rsid w:val="00EF4901"/>
    <w:rsid w:val="00EF56DE"/>
    <w:rsid w:val="00F05B7F"/>
    <w:rsid w:val="00F1556C"/>
    <w:rsid w:val="00F2598F"/>
    <w:rsid w:val="00F25D84"/>
    <w:rsid w:val="00F25EEE"/>
    <w:rsid w:val="00F3077B"/>
    <w:rsid w:val="00F30E90"/>
    <w:rsid w:val="00F4058B"/>
    <w:rsid w:val="00F41A57"/>
    <w:rsid w:val="00F41C05"/>
    <w:rsid w:val="00F43086"/>
    <w:rsid w:val="00F43A0C"/>
    <w:rsid w:val="00F55FA6"/>
    <w:rsid w:val="00F612A3"/>
    <w:rsid w:val="00F61BAF"/>
    <w:rsid w:val="00F63C54"/>
    <w:rsid w:val="00F63DD8"/>
    <w:rsid w:val="00F66C24"/>
    <w:rsid w:val="00F717DF"/>
    <w:rsid w:val="00F723D5"/>
    <w:rsid w:val="00F74F3F"/>
    <w:rsid w:val="00F756E9"/>
    <w:rsid w:val="00F806CA"/>
    <w:rsid w:val="00F80F90"/>
    <w:rsid w:val="00F81D2E"/>
    <w:rsid w:val="00F85438"/>
    <w:rsid w:val="00F93A39"/>
    <w:rsid w:val="00F9790C"/>
    <w:rsid w:val="00FA33F1"/>
    <w:rsid w:val="00FA345D"/>
    <w:rsid w:val="00FA5215"/>
    <w:rsid w:val="00FA5871"/>
    <w:rsid w:val="00FB0678"/>
    <w:rsid w:val="00FB0A12"/>
    <w:rsid w:val="00FB7FFD"/>
    <w:rsid w:val="00FD1E83"/>
    <w:rsid w:val="00FD229F"/>
    <w:rsid w:val="00FD427C"/>
    <w:rsid w:val="00FE5330"/>
    <w:rsid w:val="00FF04A7"/>
    <w:rsid w:val="00FF1C64"/>
    <w:rsid w:val="00FF686A"/>
    <w:rsid w:val="00FF6A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5:docId w15:val="{E0EF7C09-A495-4E0A-BC37-1A76B8875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imes New Roman" w:hAnsi="Arial" w:cs="Arial"/>
        <w:sz w:val="22"/>
        <w:szCs w:val="22"/>
        <w:lang w:val="en-IN" w:eastAsia="en-IN" w:bidi="ar-SA"/>
      </w:rPr>
    </w:rPrDefault>
    <w:pPrDefault>
      <w:pPr>
        <w:spacing w:line="360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613D"/>
    <w:rPr>
      <w:lang w:val="en-US"/>
    </w:rPr>
  </w:style>
  <w:style w:type="paragraph" w:styleId="Heading1">
    <w:name w:val="heading 1"/>
    <w:basedOn w:val="Normal"/>
    <w:next w:val="Normal"/>
    <w:qFormat/>
    <w:rsid w:val="00106B57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06B57"/>
    <w:pPr>
      <w:keepNext/>
      <w:jc w:val="center"/>
      <w:outlineLvl w:val="1"/>
    </w:pPr>
    <w:rPr>
      <w:b/>
      <w:sz w:val="40"/>
      <w:szCs w:val="40"/>
    </w:rPr>
  </w:style>
  <w:style w:type="paragraph" w:styleId="Heading3">
    <w:name w:val="heading 3"/>
    <w:basedOn w:val="Normal"/>
    <w:next w:val="Normal"/>
    <w:qFormat/>
    <w:rsid w:val="00106B57"/>
    <w:pPr>
      <w:keepNext/>
      <w:ind w:left="720" w:firstLine="720"/>
      <w:outlineLvl w:val="2"/>
    </w:pPr>
    <w:rPr>
      <w:b/>
      <w:sz w:val="40"/>
    </w:rPr>
  </w:style>
  <w:style w:type="paragraph" w:styleId="Heading4">
    <w:name w:val="heading 4"/>
    <w:basedOn w:val="Normal"/>
    <w:next w:val="Normal"/>
    <w:qFormat/>
    <w:rsid w:val="009963D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9963D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9963DE"/>
    <w:p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9963DE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9963DE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9963DE"/>
    <w:pPr>
      <w:spacing w:before="240" w:after="6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106B57"/>
  </w:style>
  <w:style w:type="paragraph" w:styleId="Header">
    <w:name w:val="header"/>
    <w:basedOn w:val="Normal"/>
    <w:link w:val="HeaderChar"/>
    <w:uiPriority w:val="99"/>
    <w:rsid w:val="00106B5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06B57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106B57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9963DE"/>
    <w:pPr>
      <w:spacing w:after="120"/>
      <w:ind w:left="1440" w:right="1440"/>
    </w:pPr>
  </w:style>
  <w:style w:type="paragraph" w:styleId="BodyText">
    <w:name w:val="Body Text"/>
    <w:basedOn w:val="Normal"/>
    <w:rsid w:val="009963DE"/>
    <w:pPr>
      <w:spacing w:after="120"/>
    </w:pPr>
  </w:style>
  <w:style w:type="paragraph" w:styleId="BodyText2">
    <w:name w:val="Body Text 2"/>
    <w:basedOn w:val="Normal"/>
    <w:rsid w:val="009963DE"/>
    <w:pPr>
      <w:spacing w:after="120" w:line="480" w:lineRule="auto"/>
    </w:pPr>
  </w:style>
  <w:style w:type="paragraph" w:styleId="BodyText3">
    <w:name w:val="Body Text 3"/>
    <w:basedOn w:val="Normal"/>
    <w:rsid w:val="009963DE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9963DE"/>
    <w:pPr>
      <w:ind w:firstLine="210"/>
    </w:pPr>
  </w:style>
  <w:style w:type="paragraph" w:styleId="BodyTextIndent">
    <w:name w:val="Body Text Indent"/>
    <w:basedOn w:val="Normal"/>
    <w:rsid w:val="009963DE"/>
    <w:pPr>
      <w:spacing w:after="120"/>
      <w:ind w:left="360"/>
    </w:pPr>
  </w:style>
  <w:style w:type="paragraph" w:styleId="BodyTextFirstIndent2">
    <w:name w:val="Body Text First Indent 2"/>
    <w:basedOn w:val="BodyTextIndent"/>
    <w:rsid w:val="009963DE"/>
    <w:pPr>
      <w:ind w:firstLine="210"/>
    </w:pPr>
  </w:style>
  <w:style w:type="paragraph" w:styleId="BodyTextIndent2">
    <w:name w:val="Body Text Indent 2"/>
    <w:basedOn w:val="Normal"/>
    <w:rsid w:val="009963DE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9963DE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9963DE"/>
    <w:pPr>
      <w:spacing w:before="120" w:after="120"/>
    </w:pPr>
    <w:rPr>
      <w:b/>
      <w:bCs/>
      <w:sz w:val="20"/>
    </w:rPr>
  </w:style>
  <w:style w:type="paragraph" w:styleId="Closing">
    <w:name w:val="Closing"/>
    <w:basedOn w:val="Normal"/>
    <w:rsid w:val="009963DE"/>
    <w:pPr>
      <w:ind w:left="4320"/>
    </w:pPr>
  </w:style>
  <w:style w:type="paragraph" w:styleId="CommentText">
    <w:name w:val="annotation text"/>
    <w:basedOn w:val="Normal"/>
    <w:link w:val="CommentTextChar"/>
    <w:uiPriority w:val="99"/>
    <w:rsid w:val="009963DE"/>
    <w:rPr>
      <w:sz w:val="20"/>
    </w:rPr>
  </w:style>
  <w:style w:type="paragraph" w:styleId="CommentSubject">
    <w:name w:val="annotation subject"/>
    <w:basedOn w:val="CommentText"/>
    <w:next w:val="CommentText"/>
    <w:semiHidden/>
    <w:rsid w:val="009963DE"/>
    <w:rPr>
      <w:b/>
      <w:bCs/>
    </w:rPr>
  </w:style>
  <w:style w:type="paragraph" w:styleId="Date">
    <w:name w:val="Date"/>
    <w:basedOn w:val="Normal"/>
    <w:next w:val="Normal"/>
    <w:rsid w:val="009963DE"/>
  </w:style>
  <w:style w:type="paragraph" w:styleId="DocumentMap">
    <w:name w:val="Document Map"/>
    <w:basedOn w:val="Normal"/>
    <w:semiHidden/>
    <w:rsid w:val="009963DE"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rsid w:val="009963DE"/>
  </w:style>
  <w:style w:type="paragraph" w:styleId="EndnoteText">
    <w:name w:val="endnote text"/>
    <w:basedOn w:val="Normal"/>
    <w:semiHidden/>
    <w:rsid w:val="009963DE"/>
    <w:rPr>
      <w:sz w:val="20"/>
    </w:rPr>
  </w:style>
  <w:style w:type="paragraph" w:styleId="EnvelopeAddress">
    <w:name w:val="envelope address"/>
    <w:basedOn w:val="Normal"/>
    <w:rsid w:val="009963DE"/>
    <w:pPr>
      <w:framePr w:w="7920" w:h="1980" w:hRule="exact" w:hSpace="180" w:wrap="auto" w:hAnchor="page" w:xAlign="center" w:yAlign="bottom"/>
      <w:ind w:left="2880"/>
    </w:pPr>
  </w:style>
  <w:style w:type="paragraph" w:styleId="EnvelopeReturn">
    <w:name w:val="envelope return"/>
    <w:basedOn w:val="Normal"/>
    <w:rsid w:val="009963DE"/>
    <w:rPr>
      <w:sz w:val="20"/>
    </w:rPr>
  </w:style>
  <w:style w:type="paragraph" w:styleId="FootnoteText">
    <w:name w:val="footnote text"/>
    <w:basedOn w:val="Normal"/>
    <w:semiHidden/>
    <w:rsid w:val="009963DE"/>
    <w:rPr>
      <w:sz w:val="20"/>
    </w:rPr>
  </w:style>
  <w:style w:type="paragraph" w:styleId="HTMLAddress">
    <w:name w:val="HTML Address"/>
    <w:basedOn w:val="Normal"/>
    <w:rsid w:val="009963DE"/>
    <w:rPr>
      <w:i/>
      <w:iCs/>
    </w:rPr>
  </w:style>
  <w:style w:type="paragraph" w:styleId="HTMLPreformatted">
    <w:name w:val="HTML Preformatted"/>
    <w:basedOn w:val="Normal"/>
    <w:rsid w:val="009963DE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9963DE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9963DE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9963DE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9963DE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9963DE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9963DE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9963DE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9963DE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9963DE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9963DE"/>
    <w:rPr>
      <w:b/>
      <w:bCs/>
    </w:rPr>
  </w:style>
  <w:style w:type="paragraph" w:styleId="List">
    <w:name w:val="List"/>
    <w:basedOn w:val="Normal"/>
    <w:rsid w:val="009963DE"/>
    <w:pPr>
      <w:ind w:left="360" w:hanging="360"/>
    </w:pPr>
  </w:style>
  <w:style w:type="paragraph" w:styleId="List2">
    <w:name w:val="List 2"/>
    <w:basedOn w:val="Normal"/>
    <w:rsid w:val="009963DE"/>
    <w:pPr>
      <w:ind w:left="720" w:hanging="360"/>
    </w:pPr>
  </w:style>
  <w:style w:type="paragraph" w:styleId="List3">
    <w:name w:val="List 3"/>
    <w:basedOn w:val="Normal"/>
    <w:rsid w:val="009963DE"/>
    <w:pPr>
      <w:ind w:left="1080" w:hanging="360"/>
    </w:pPr>
  </w:style>
  <w:style w:type="paragraph" w:styleId="List4">
    <w:name w:val="List 4"/>
    <w:basedOn w:val="Normal"/>
    <w:rsid w:val="009963DE"/>
    <w:pPr>
      <w:ind w:left="1440" w:hanging="360"/>
    </w:pPr>
  </w:style>
  <w:style w:type="paragraph" w:styleId="List5">
    <w:name w:val="List 5"/>
    <w:basedOn w:val="Normal"/>
    <w:rsid w:val="009963DE"/>
    <w:pPr>
      <w:ind w:left="1800" w:hanging="360"/>
    </w:pPr>
  </w:style>
  <w:style w:type="paragraph" w:styleId="ListBullet">
    <w:name w:val="List Bullet"/>
    <w:basedOn w:val="Normal"/>
    <w:autoRedefine/>
    <w:rsid w:val="009963DE"/>
    <w:pPr>
      <w:numPr>
        <w:numId w:val="1"/>
      </w:numPr>
    </w:pPr>
  </w:style>
  <w:style w:type="paragraph" w:styleId="ListBullet2">
    <w:name w:val="List Bullet 2"/>
    <w:basedOn w:val="Normal"/>
    <w:autoRedefine/>
    <w:rsid w:val="009963DE"/>
    <w:pPr>
      <w:numPr>
        <w:numId w:val="2"/>
      </w:numPr>
    </w:pPr>
  </w:style>
  <w:style w:type="paragraph" w:styleId="ListBullet3">
    <w:name w:val="List Bullet 3"/>
    <w:basedOn w:val="Normal"/>
    <w:autoRedefine/>
    <w:rsid w:val="009963DE"/>
    <w:pPr>
      <w:numPr>
        <w:numId w:val="3"/>
      </w:numPr>
    </w:pPr>
  </w:style>
  <w:style w:type="paragraph" w:styleId="ListBullet4">
    <w:name w:val="List Bullet 4"/>
    <w:basedOn w:val="Normal"/>
    <w:autoRedefine/>
    <w:rsid w:val="009963DE"/>
    <w:pPr>
      <w:numPr>
        <w:numId w:val="4"/>
      </w:numPr>
    </w:pPr>
  </w:style>
  <w:style w:type="paragraph" w:styleId="ListBullet5">
    <w:name w:val="List Bullet 5"/>
    <w:basedOn w:val="Normal"/>
    <w:autoRedefine/>
    <w:rsid w:val="009963DE"/>
    <w:pPr>
      <w:numPr>
        <w:numId w:val="5"/>
      </w:numPr>
    </w:pPr>
  </w:style>
  <w:style w:type="paragraph" w:styleId="ListContinue">
    <w:name w:val="List Continue"/>
    <w:basedOn w:val="Normal"/>
    <w:rsid w:val="009963DE"/>
    <w:pPr>
      <w:spacing w:after="120"/>
      <w:ind w:left="360"/>
    </w:pPr>
  </w:style>
  <w:style w:type="paragraph" w:styleId="ListContinue2">
    <w:name w:val="List Continue 2"/>
    <w:basedOn w:val="Normal"/>
    <w:rsid w:val="009963DE"/>
    <w:pPr>
      <w:spacing w:after="120"/>
      <w:ind w:left="720"/>
    </w:pPr>
  </w:style>
  <w:style w:type="paragraph" w:styleId="ListContinue3">
    <w:name w:val="List Continue 3"/>
    <w:basedOn w:val="Normal"/>
    <w:rsid w:val="009963DE"/>
    <w:pPr>
      <w:spacing w:after="120"/>
      <w:ind w:left="1080"/>
    </w:pPr>
  </w:style>
  <w:style w:type="paragraph" w:styleId="ListContinue4">
    <w:name w:val="List Continue 4"/>
    <w:basedOn w:val="Normal"/>
    <w:rsid w:val="009963DE"/>
    <w:pPr>
      <w:spacing w:after="120"/>
      <w:ind w:left="1440"/>
    </w:pPr>
  </w:style>
  <w:style w:type="paragraph" w:styleId="ListContinue5">
    <w:name w:val="List Continue 5"/>
    <w:basedOn w:val="Normal"/>
    <w:rsid w:val="009963DE"/>
    <w:pPr>
      <w:spacing w:after="120"/>
      <w:ind w:left="1800"/>
    </w:pPr>
  </w:style>
  <w:style w:type="paragraph" w:styleId="ListNumber">
    <w:name w:val="List Number"/>
    <w:basedOn w:val="Normal"/>
    <w:rsid w:val="009963DE"/>
    <w:pPr>
      <w:numPr>
        <w:numId w:val="6"/>
      </w:numPr>
    </w:pPr>
  </w:style>
  <w:style w:type="paragraph" w:styleId="ListNumber2">
    <w:name w:val="List Number 2"/>
    <w:basedOn w:val="Normal"/>
    <w:rsid w:val="009963DE"/>
    <w:pPr>
      <w:numPr>
        <w:numId w:val="7"/>
      </w:numPr>
    </w:pPr>
  </w:style>
  <w:style w:type="paragraph" w:styleId="ListNumber3">
    <w:name w:val="List Number 3"/>
    <w:basedOn w:val="Normal"/>
    <w:rsid w:val="009963DE"/>
    <w:pPr>
      <w:numPr>
        <w:numId w:val="8"/>
      </w:numPr>
    </w:pPr>
  </w:style>
  <w:style w:type="paragraph" w:styleId="ListNumber4">
    <w:name w:val="List Number 4"/>
    <w:basedOn w:val="Normal"/>
    <w:rsid w:val="009963DE"/>
    <w:pPr>
      <w:numPr>
        <w:numId w:val="9"/>
      </w:numPr>
    </w:pPr>
  </w:style>
  <w:style w:type="paragraph" w:styleId="ListNumber5">
    <w:name w:val="List Number 5"/>
    <w:basedOn w:val="Normal"/>
    <w:rsid w:val="009963DE"/>
    <w:pPr>
      <w:numPr>
        <w:numId w:val="10"/>
      </w:numPr>
    </w:pPr>
  </w:style>
  <w:style w:type="paragraph" w:styleId="MacroText">
    <w:name w:val="macro"/>
    <w:semiHidden/>
    <w:rsid w:val="009963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 w:eastAsia="en-US"/>
    </w:rPr>
  </w:style>
  <w:style w:type="paragraph" w:styleId="MessageHeader">
    <w:name w:val="Message Header"/>
    <w:basedOn w:val="Normal"/>
    <w:rsid w:val="009963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</w:style>
  <w:style w:type="paragraph" w:styleId="NormalWeb">
    <w:name w:val="Normal (Web)"/>
    <w:basedOn w:val="Normal"/>
    <w:rsid w:val="009963DE"/>
  </w:style>
  <w:style w:type="paragraph" w:styleId="NormalIndent">
    <w:name w:val="Normal Indent"/>
    <w:basedOn w:val="Normal"/>
    <w:rsid w:val="009963DE"/>
    <w:pPr>
      <w:ind w:left="720"/>
    </w:pPr>
  </w:style>
  <w:style w:type="paragraph" w:styleId="NoteHeading">
    <w:name w:val="Note Heading"/>
    <w:basedOn w:val="Normal"/>
    <w:next w:val="Normal"/>
    <w:rsid w:val="009963DE"/>
  </w:style>
  <w:style w:type="paragraph" w:styleId="PlainText">
    <w:name w:val="Plain Text"/>
    <w:basedOn w:val="Normal"/>
    <w:rsid w:val="009963DE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rsid w:val="009963DE"/>
  </w:style>
  <w:style w:type="paragraph" w:styleId="Signature">
    <w:name w:val="Signature"/>
    <w:basedOn w:val="Normal"/>
    <w:rsid w:val="009963DE"/>
    <w:pPr>
      <w:ind w:left="4320"/>
    </w:pPr>
  </w:style>
  <w:style w:type="paragraph" w:styleId="Subtitle">
    <w:name w:val="Subtitle"/>
    <w:basedOn w:val="Normal"/>
    <w:qFormat/>
    <w:rsid w:val="009963DE"/>
    <w:pPr>
      <w:spacing w:after="60"/>
      <w:jc w:val="center"/>
      <w:outlineLvl w:val="1"/>
    </w:pPr>
  </w:style>
  <w:style w:type="table" w:styleId="Table3Deffects1">
    <w:name w:val="Table 3D effects 1"/>
    <w:basedOn w:val="TableNormal"/>
    <w:rsid w:val="009963D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9963D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9963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9963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9963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9963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9963D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9963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9963D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9963D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9963D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9963D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9963D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9963D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9963D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9963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9963D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996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rsid w:val="009963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9963D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9963D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9963D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9963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9963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9963D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9963D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9963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9963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9963D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9963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9963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9963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9963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9963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9963DE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9963DE"/>
    <w:pPr>
      <w:ind w:left="480" w:hanging="480"/>
    </w:pPr>
  </w:style>
  <w:style w:type="table" w:styleId="TableProfessional">
    <w:name w:val="Table Professional"/>
    <w:basedOn w:val="TableNormal"/>
    <w:rsid w:val="009963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9963D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9963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9963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9963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9963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996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rsid w:val="009963D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9963D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9963D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9963DE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9963DE"/>
    <w:pPr>
      <w:spacing w:before="120"/>
    </w:pPr>
    <w:rPr>
      <w:b/>
      <w:bCs/>
    </w:rPr>
  </w:style>
  <w:style w:type="paragraph" w:styleId="TOC1">
    <w:name w:val="toc 1"/>
    <w:basedOn w:val="Normal"/>
    <w:next w:val="Normal"/>
    <w:autoRedefine/>
    <w:semiHidden/>
    <w:rsid w:val="009963DE"/>
  </w:style>
  <w:style w:type="paragraph" w:styleId="TOC2">
    <w:name w:val="toc 2"/>
    <w:basedOn w:val="Normal"/>
    <w:next w:val="Normal"/>
    <w:autoRedefine/>
    <w:semiHidden/>
    <w:rsid w:val="009963DE"/>
    <w:pPr>
      <w:ind w:left="240"/>
    </w:pPr>
  </w:style>
  <w:style w:type="paragraph" w:styleId="TOC3">
    <w:name w:val="toc 3"/>
    <w:basedOn w:val="Normal"/>
    <w:next w:val="Normal"/>
    <w:autoRedefine/>
    <w:semiHidden/>
    <w:rsid w:val="009963DE"/>
    <w:pPr>
      <w:ind w:left="480"/>
    </w:pPr>
  </w:style>
  <w:style w:type="paragraph" w:styleId="TOC4">
    <w:name w:val="toc 4"/>
    <w:basedOn w:val="Normal"/>
    <w:next w:val="Normal"/>
    <w:autoRedefine/>
    <w:semiHidden/>
    <w:rsid w:val="009963DE"/>
    <w:pPr>
      <w:ind w:left="720"/>
    </w:pPr>
  </w:style>
  <w:style w:type="paragraph" w:styleId="TOC5">
    <w:name w:val="toc 5"/>
    <w:basedOn w:val="Normal"/>
    <w:next w:val="Normal"/>
    <w:autoRedefine/>
    <w:semiHidden/>
    <w:rsid w:val="009963DE"/>
    <w:pPr>
      <w:ind w:left="960"/>
    </w:pPr>
  </w:style>
  <w:style w:type="paragraph" w:styleId="TOC6">
    <w:name w:val="toc 6"/>
    <w:basedOn w:val="Normal"/>
    <w:next w:val="Normal"/>
    <w:autoRedefine/>
    <w:semiHidden/>
    <w:rsid w:val="009963DE"/>
    <w:pPr>
      <w:ind w:left="1200"/>
    </w:pPr>
  </w:style>
  <w:style w:type="paragraph" w:styleId="TOC7">
    <w:name w:val="toc 7"/>
    <w:basedOn w:val="Normal"/>
    <w:next w:val="Normal"/>
    <w:autoRedefine/>
    <w:semiHidden/>
    <w:rsid w:val="009963DE"/>
    <w:pPr>
      <w:ind w:left="1440"/>
    </w:pPr>
  </w:style>
  <w:style w:type="paragraph" w:styleId="TOC8">
    <w:name w:val="toc 8"/>
    <w:basedOn w:val="Normal"/>
    <w:next w:val="Normal"/>
    <w:autoRedefine/>
    <w:semiHidden/>
    <w:rsid w:val="009963DE"/>
    <w:pPr>
      <w:ind w:left="1680"/>
    </w:pPr>
  </w:style>
  <w:style w:type="paragraph" w:styleId="TOC9">
    <w:name w:val="toc 9"/>
    <w:basedOn w:val="Normal"/>
    <w:next w:val="Normal"/>
    <w:autoRedefine/>
    <w:semiHidden/>
    <w:rsid w:val="009963DE"/>
    <w:pPr>
      <w:ind w:left="1920"/>
    </w:pPr>
  </w:style>
  <w:style w:type="character" w:styleId="Hyperlink">
    <w:name w:val="Hyperlink"/>
    <w:basedOn w:val="DefaultParagraphFont"/>
    <w:rsid w:val="00032072"/>
    <w:rPr>
      <w:color w:val="0000FF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23BFD"/>
    <w:rPr>
      <w:rFonts w:ascii="Courier" w:hAnsi="Courier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FB0A12"/>
    <w:rPr>
      <w:rFonts w:ascii="Courier" w:hAnsi="Courier"/>
      <w:sz w:val="24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11F6D"/>
    <w:rPr>
      <w:rFonts w:ascii="Courier" w:hAnsi="Courier"/>
      <w:sz w:val="24"/>
      <w:lang w:val="en-GB" w:eastAsia="en-US"/>
    </w:rPr>
  </w:style>
  <w:style w:type="paragraph" w:styleId="ListParagraph">
    <w:name w:val="List Paragraph"/>
    <w:basedOn w:val="Normal"/>
    <w:uiPriority w:val="34"/>
    <w:qFormat/>
    <w:rsid w:val="006764B0"/>
    <w:pPr>
      <w:ind w:left="720"/>
      <w:contextualSpacing/>
    </w:pPr>
  </w:style>
  <w:style w:type="paragraph" w:customStyle="1" w:styleId="NormalBold">
    <w:name w:val="NormalBold"/>
    <w:basedOn w:val="Normal"/>
    <w:link w:val="NormalBoldChar"/>
    <w:uiPriority w:val="99"/>
    <w:rsid w:val="00886B9A"/>
    <w:pPr>
      <w:widowControl w:val="0"/>
      <w:suppressAutoHyphens/>
    </w:pPr>
    <w:rPr>
      <w:rFonts w:ascii="Times New Roman" w:hAnsi="Times New Roman"/>
      <w:b/>
      <w:bCs/>
      <w:szCs w:val="24"/>
    </w:rPr>
  </w:style>
  <w:style w:type="paragraph" w:customStyle="1" w:styleId="TableContents">
    <w:name w:val="Table Contents"/>
    <w:basedOn w:val="BodyText"/>
    <w:link w:val="TableContentsChar"/>
    <w:uiPriority w:val="99"/>
    <w:rsid w:val="00886B9A"/>
    <w:pPr>
      <w:keepNext/>
      <w:widowControl w:val="0"/>
      <w:suppressLineNumbers/>
      <w:tabs>
        <w:tab w:val="right" w:pos="9923"/>
      </w:tabs>
      <w:suppressAutoHyphens/>
      <w:spacing w:before="100" w:beforeAutospacing="1" w:after="100" w:afterAutospacing="1"/>
      <w:jc w:val="both"/>
    </w:pPr>
    <w:rPr>
      <w:rFonts w:ascii="Times New Roman" w:hAnsi="Times New Roman"/>
      <w:szCs w:val="24"/>
    </w:rPr>
  </w:style>
  <w:style w:type="table" w:customStyle="1" w:styleId="FormTable">
    <w:name w:val="Form Table"/>
    <w:uiPriority w:val="99"/>
    <w:rsid w:val="00886B9A"/>
    <w:pPr>
      <w:keepNext/>
    </w:pPr>
    <w:rPr>
      <w:sz w:val="24"/>
      <w:szCs w:val="24"/>
    </w:rPr>
    <w:tblPr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</w:style>
  <w:style w:type="paragraph" w:customStyle="1" w:styleId="TableHead">
    <w:name w:val="TableHead"/>
    <w:basedOn w:val="Normal"/>
    <w:autoRedefine/>
    <w:uiPriority w:val="99"/>
    <w:rsid w:val="00886B9A"/>
    <w:pPr>
      <w:widowControl w:val="0"/>
      <w:suppressAutoHyphens/>
      <w:jc w:val="center"/>
    </w:pPr>
    <w:rPr>
      <w:rFonts w:ascii="Times New Roman" w:hAnsi="Times New Roman"/>
      <w:b/>
      <w:bCs/>
      <w:szCs w:val="24"/>
    </w:rPr>
  </w:style>
  <w:style w:type="character" w:customStyle="1" w:styleId="NormalBoldChar">
    <w:name w:val="NormalBold Char"/>
    <w:basedOn w:val="DefaultParagraphFont"/>
    <w:link w:val="NormalBold"/>
    <w:uiPriority w:val="99"/>
    <w:locked/>
    <w:rsid w:val="00886B9A"/>
    <w:rPr>
      <w:b/>
      <w:bCs/>
      <w:sz w:val="24"/>
      <w:szCs w:val="24"/>
      <w:lang w:val="en-US"/>
    </w:rPr>
  </w:style>
  <w:style w:type="character" w:customStyle="1" w:styleId="TableContentsChar">
    <w:name w:val="Table Contents Char"/>
    <w:basedOn w:val="DefaultParagraphFont"/>
    <w:link w:val="TableContents"/>
    <w:uiPriority w:val="99"/>
    <w:locked/>
    <w:rsid w:val="00886B9A"/>
    <w:rPr>
      <w:sz w:val="24"/>
      <w:szCs w:val="24"/>
      <w:lang w:val="en-US"/>
    </w:rPr>
  </w:style>
  <w:style w:type="paragraph" w:customStyle="1" w:styleId="ProcessTableNumber1">
    <w:name w:val="ProcessTableNumber1"/>
    <w:basedOn w:val="ListNumber"/>
    <w:uiPriority w:val="99"/>
    <w:rsid w:val="00886B9A"/>
    <w:pPr>
      <w:keepNext/>
      <w:widowControl w:val="0"/>
      <w:numPr>
        <w:numId w:val="11"/>
      </w:numPr>
      <w:suppressAutoHyphens/>
    </w:pPr>
    <w:rPr>
      <w:rFonts w:ascii="Times New Roman" w:hAnsi="Times New Roman"/>
      <w:szCs w:val="24"/>
    </w:rPr>
  </w:style>
  <w:style w:type="character" w:styleId="CommentReference">
    <w:name w:val="annotation reference"/>
    <w:basedOn w:val="DefaultParagraphFont"/>
    <w:uiPriority w:val="99"/>
    <w:rsid w:val="00886B9A"/>
    <w:rPr>
      <w:sz w:val="16"/>
      <w:szCs w:val="16"/>
    </w:rPr>
  </w:style>
  <w:style w:type="paragraph" w:customStyle="1" w:styleId="ProcessTableNumber2">
    <w:name w:val="ProcessTableNumber2"/>
    <w:basedOn w:val="Normal"/>
    <w:uiPriority w:val="99"/>
    <w:rsid w:val="00886B9A"/>
    <w:pPr>
      <w:widowControl w:val="0"/>
      <w:numPr>
        <w:ilvl w:val="1"/>
        <w:numId w:val="11"/>
      </w:numPr>
      <w:suppressAutoHyphens/>
    </w:pPr>
    <w:rPr>
      <w:rFonts w:ascii="Times New Roman" w:hAnsi="Times New Roman"/>
      <w:szCs w:val="24"/>
    </w:rPr>
  </w:style>
  <w:style w:type="paragraph" w:customStyle="1" w:styleId="SectionHead">
    <w:name w:val="SectionHead"/>
    <w:basedOn w:val="Normal"/>
    <w:link w:val="SectionHeadChar"/>
    <w:uiPriority w:val="99"/>
    <w:rsid w:val="00470460"/>
    <w:pPr>
      <w:widowControl w:val="0"/>
      <w:suppressAutoHyphens/>
      <w:ind w:left="345"/>
      <w:jc w:val="both"/>
    </w:pPr>
    <w:rPr>
      <w:rFonts w:ascii="Times New Roman" w:hAnsi="Times New Roman"/>
      <w:i/>
      <w:iCs/>
      <w:szCs w:val="24"/>
    </w:rPr>
  </w:style>
  <w:style w:type="character" w:customStyle="1" w:styleId="SectionHeadChar">
    <w:name w:val="SectionHead Char"/>
    <w:basedOn w:val="DefaultParagraphFont"/>
    <w:link w:val="SectionHead"/>
    <w:uiPriority w:val="99"/>
    <w:locked/>
    <w:rsid w:val="00470460"/>
    <w:rPr>
      <w:i/>
      <w:i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elease%206\New%20Templates\Form%20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9C232E8AF94540A6CAB64AC1C60B86" ma:contentTypeVersion="1" ma:contentTypeDescription="Create a new document." ma:contentTypeScope="" ma:versionID="e2c0966d31d852e289dcd1d5ecb1a46d">
  <xsd:schema xmlns:xsd="http://www.w3.org/2001/XMLSchema" xmlns:xs="http://www.w3.org/2001/XMLSchema" xmlns:p="http://schemas.microsoft.com/office/2006/metadata/properties" xmlns:ns2="0f12e35b-8e23-4f7c-9e61-8223aee00151" targetNamespace="http://schemas.microsoft.com/office/2006/metadata/properties" ma:root="true" ma:fieldsID="c721e1725d344ca945403c1fb3fc5019" ns2:_="">
    <xsd:import namespace="0f12e35b-8e23-4f7c-9e61-8223aee00151"/>
    <xsd:element name="properties">
      <xsd:complexType>
        <xsd:sequence>
          <xsd:element name="documentManagement">
            <xsd:complexType>
              <xsd:all>
                <xsd:element ref="ns2:Departm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12e35b-8e23-4f7c-9e61-8223aee00151" elementFormDefault="qualified">
    <xsd:import namespace="http://schemas.microsoft.com/office/2006/documentManagement/types"/>
    <xsd:import namespace="http://schemas.microsoft.com/office/infopath/2007/PartnerControls"/>
    <xsd:element name="Department" ma:index="8" nillable="true" ma:displayName="Department" ma:internalName="Department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dministration"/>
                    <xsd:enumeration value="Software Development"/>
                    <xsd:enumeration value="Software Maintenance"/>
                    <xsd:enumeration value="QA Testing"/>
                    <xsd:enumeration value="IT Support Services"/>
                    <xsd:enumeration value="Human Resources"/>
                    <xsd:enumeration value="IT Services"/>
                    <xsd:enumeration value="Quality"/>
                  </xsd:restriction>
                </xsd:simple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partment xmlns="0f12e35b-8e23-4f7c-9e61-8223aee00151">
      <Value>Software Development</Value>
    </Department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66AC6C-CA21-41D6-B402-6CCCFE917F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12e35b-8e23-4f7c-9e61-8223aee001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C4C827-8153-4E2A-9E05-F6336B060F62}">
  <ds:schemaRefs>
    <ds:schemaRef ds:uri="http://schemas.microsoft.com/office/2006/metadata/properties"/>
    <ds:schemaRef ds:uri="http://schemas.microsoft.com/office/infopath/2007/PartnerControls"/>
    <ds:schemaRef ds:uri="0f12e35b-8e23-4f7c-9e61-8223aee00151"/>
  </ds:schemaRefs>
</ds:datastoreItem>
</file>

<file path=customXml/itemProps3.xml><?xml version="1.0" encoding="utf-8"?>
<ds:datastoreItem xmlns:ds="http://schemas.openxmlformats.org/officeDocument/2006/customXml" ds:itemID="{C06A8BBB-2D8E-42F4-A690-69BC15591D4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E1E2FB8-7541-443A-8154-ACD167B3B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 Word Template</Template>
  <TotalTime>2119</TotalTime>
  <Pages>1</Pages>
  <Words>882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</vt:lpstr>
    </vt:vector>
  </TitlesOfParts>
  <Company>Seneca Global IT Services Pvt. Ltd.</Company>
  <LinksUpToDate>false</LinksUpToDate>
  <CharactersWithSpaces>5904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</dc:title>
  <dc:creator>Kavitha Matta</dc:creator>
  <cp:lastModifiedBy>Barakha Sahu</cp:lastModifiedBy>
  <cp:revision>301</cp:revision>
  <cp:lastPrinted>2010-12-08T05:40:00Z</cp:lastPrinted>
  <dcterms:created xsi:type="dcterms:W3CDTF">2016-06-22T13:11:00Z</dcterms:created>
  <dcterms:modified xsi:type="dcterms:W3CDTF">2016-07-18T07:37:00Z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0x0101003C9C232E8AF94540A6CAB64AC1C60B86</vt:lpwstr>
  </property>
</Properties>
</file>