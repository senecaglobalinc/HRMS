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PURPOSE AND DESCRIPTION</w:t>
      </w:r>
    </w:p>
    <w:tbl>
      <w:tblPr>
        <w:tblW w:w="0" w:type="auto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800"/>
        <w:gridCol w:w="180"/>
        <w:gridCol w:w="1170"/>
        <w:gridCol w:w="630"/>
        <w:gridCol w:w="152"/>
        <w:gridCol w:w="208"/>
        <w:gridCol w:w="4140"/>
      </w:tblGrid>
      <w:tr w:rsidR="00F93A39" w:rsidRPr="00BE56E5" w:rsidTr="007D112B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ID</w:t>
            </w:r>
          </w:p>
        </w:tc>
        <w:tc>
          <w:tcPr>
            <w:tcW w:w="1980" w:type="dxa"/>
            <w:gridSpan w:val="2"/>
          </w:tcPr>
          <w:p w:rsidR="00F93A39" w:rsidRPr="00BE56E5" w:rsidRDefault="004A0316" w:rsidP="00F93A39">
            <w:pPr>
              <w:rPr>
                <w:lang w:val="en-GB"/>
              </w:rPr>
            </w:pPr>
            <w:r>
              <w:rPr>
                <w:lang w:val="en-GB"/>
              </w:rPr>
              <w:t>SGL15009</w:t>
            </w:r>
          </w:p>
        </w:tc>
        <w:tc>
          <w:tcPr>
            <w:tcW w:w="1952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Project Name</w:t>
            </w:r>
          </w:p>
        </w:tc>
        <w:tc>
          <w:tcPr>
            <w:tcW w:w="4348" w:type="dxa"/>
            <w:gridSpan w:val="2"/>
          </w:tcPr>
          <w:p w:rsidR="00F93A39" w:rsidRPr="00BE56E5" w:rsidRDefault="00942BB0" w:rsidP="00F93A39">
            <w:pPr>
              <w:rPr>
                <w:lang w:val="en-GB"/>
              </w:rPr>
            </w:pPr>
            <w:r>
              <w:rPr>
                <w:lang w:val="en-GB"/>
              </w:rPr>
              <w:t>Associate Portal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ID</w:t>
            </w:r>
          </w:p>
        </w:tc>
        <w:tc>
          <w:tcPr>
            <w:tcW w:w="8280" w:type="dxa"/>
            <w:gridSpan w:val="7"/>
          </w:tcPr>
          <w:p w:rsidR="00F93A39" w:rsidRPr="00BE56E5" w:rsidRDefault="00363F40" w:rsidP="00B37FFD">
            <w:pPr>
              <w:rPr>
                <w:lang w:val="en-GB"/>
              </w:rPr>
            </w:pPr>
            <w:r w:rsidRPr="001E2BCB">
              <w:rPr>
                <w:color w:val="000000" w:themeColor="text1"/>
                <w:lang w:val="en-GB"/>
              </w:rPr>
              <w:t xml:space="preserve">UC </w:t>
            </w:r>
            <w:r w:rsidR="00291E5B" w:rsidRPr="001E2BCB">
              <w:rPr>
                <w:color w:val="000000" w:themeColor="text1"/>
                <w:lang w:val="en-GB"/>
              </w:rPr>
              <w:t>–</w:t>
            </w:r>
            <w:r w:rsidR="000A284E" w:rsidRPr="001E2BCB">
              <w:rPr>
                <w:color w:val="000000" w:themeColor="text1"/>
                <w:lang w:val="en-GB"/>
              </w:rPr>
              <w:t>0</w:t>
            </w:r>
            <w:r w:rsidR="009802E6" w:rsidRPr="001E2BCB">
              <w:rPr>
                <w:color w:val="000000" w:themeColor="text1"/>
                <w:lang w:val="en-GB"/>
              </w:rPr>
              <w:t>1</w:t>
            </w:r>
            <w:r w:rsidR="00B37FFD">
              <w:rPr>
                <w:color w:val="000000" w:themeColor="text1"/>
                <w:lang w:val="en-GB"/>
              </w:rPr>
              <w:t>9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Use Case Name</w:t>
            </w:r>
          </w:p>
        </w:tc>
        <w:tc>
          <w:tcPr>
            <w:tcW w:w="8280" w:type="dxa"/>
            <w:gridSpan w:val="7"/>
          </w:tcPr>
          <w:p w:rsidR="00F93A39" w:rsidRPr="00BE56E5" w:rsidRDefault="0099050A" w:rsidP="009802E6">
            <w:pPr>
              <w:rPr>
                <w:lang w:val="en-GB"/>
              </w:rPr>
            </w:pPr>
            <w:r>
              <w:rPr>
                <w:color w:val="000000"/>
              </w:rPr>
              <w:t>Talent Requisition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Purpose/Goal</w:t>
            </w:r>
          </w:p>
        </w:tc>
        <w:tc>
          <w:tcPr>
            <w:tcW w:w="8280" w:type="dxa"/>
            <w:gridSpan w:val="7"/>
          </w:tcPr>
          <w:p w:rsidR="00F93A39" w:rsidRPr="00BE56E5" w:rsidRDefault="00B37FFD">
            <w:pPr>
              <w:rPr>
                <w:lang w:val="en-GB"/>
              </w:rPr>
            </w:pPr>
            <w:r>
              <w:rPr>
                <w:lang w:val="en-GB"/>
              </w:rPr>
              <w:t xml:space="preserve">To raise a request for </w:t>
            </w:r>
            <w:r w:rsidR="0099050A">
              <w:rPr>
                <w:lang w:val="en-GB"/>
              </w:rPr>
              <w:t>Talent Requisition</w:t>
            </w:r>
            <w:r>
              <w:rPr>
                <w:lang w:val="en-GB"/>
              </w:rPr>
              <w:t xml:space="preserve"> for the open positions in a project.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Description</w:t>
            </w:r>
          </w:p>
        </w:tc>
        <w:tc>
          <w:tcPr>
            <w:tcW w:w="8280" w:type="dxa"/>
            <w:gridSpan w:val="7"/>
          </w:tcPr>
          <w:p w:rsidR="006C2699" w:rsidRPr="00467875" w:rsidRDefault="0099050A" w:rsidP="001E2BCB">
            <w:pPr>
              <w:rPr>
                <w:lang w:val="en-GB"/>
              </w:rPr>
            </w:pPr>
            <w:r>
              <w:rPr>
                <w:lang w:val="en-GB"/>
              </w:rPr>
              <w:t>Talent Requisition</w:t>
            </w:r>
            <w:r w:rsidR="00B37FFD" w:rsidRPr="004F143B">
              <w:rPr>
                <w:lang w:val="en-GB"/>
              </w:rPr>
              <w:t xml:space="preserve"> is a </w:t>
            </w:r>
            <w:r w:rsidR="00B37FFD">
              <w:rPr>
                <w:lang w:val="en-GB"/>
              </w:rPr>
              <w:t>request</w:t>
            </w:r>
            <w:r w:rsidR="00B37FFD" w:rsidRPr="004F143B">
              <w:rPr>
                <w:lang w:val="en-GB"/>
              </w:rPr>
              <w:t xml:space="preserve"> generated by </w:t>
            </w:r>
            <w:r w:rsidR="00B37FFD">
              <w:rPr>
                <w:lang w:val="en-GB"/>
              </w:rPr>
              <w:t>the Program Manager/ Competency Lead/Department Head/HR Manager</w:t>
            </w:r>
            <w:r w:rsidR="00B37FFD" w:rsidRPr="004F143B">
              <w:rPr>
                <w:lang w:val="en-GB"/>
              </w:rPr>
              <w:t xml:space="preserve"> to notify </w:t>
            </w:r>
            <w:r w:rsidR="00B37FFD">
              <w:rPr>
                <w:lang w:val="en-GB"/>
              </w:rPr>
              <w:t xml:space="preserve">the </w:t>
            </w:r>
            <w:r w:rsidR="00B37FFD" w:rsidRPr="004F143B">
              <w:rPr>
                <w:lang w:val="en-GB"/>
              </w:rPr>
              <w:t>decision makers of a job</w:t>
            </w:r>
            <w:r w:rsidR="00B37FFD">
              <w:rPr>
                <w:lang w:val="en-GB"/>
              </w:rPr>
              <w:t xml:space="preserve">/ </w:t>
            </w:r>
            <w:r w:rsidR="00F80F90">
              <w:rPr>
                <w:lang w:val="en-GB"/>
              </w:rPr>
              <w:t>vacancy that</w:t>
            </w:r>
            <w:r w:rsidR="00F05B7F">
              <w:rPr>
                <w:lang w:val="en-GB"/>
              </w:rPr>
              <w:t xml:space="preserve"> </w:t>
            </w:r>
            <w:r w:rsidR="00B37FFD" w:rsidRPr="004F143B">
              <w:rPr>
                <w:lang w:val="en-GB"/>
              </w:rPr>
              <w:t>the organization needs to staff, the number of openings for that job, and a description of that job. This job may be a new position, or one that needs staffing due to retirement, termination, absence, illness, or maternity leave.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Actors</w:t>
            </w:r>
          </w:p>
        </w:tc>
        <w:tc>
          <w:tcPr>
            <w:tcW w:w="8280" w:type="dxa"/>
            <w:gridSpan w:val="7"/>
          </w:tcPr>
          <w:p w:rsidR="00B37FFD" w:rsidRDefault="00B37FFD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Program Manager</w:t>
            </w:r>
          </w:p>
          <w:p w:rsidR="00B37FFD" w:rsidRDefault="00B37FFD" w:rsidP="00530D2F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Competency Lead</w:t>
            </w:r>
          </w:p>
          <w:p w:rsidR="009576BE" w:rsidRPr="00533258" w:rsidRDefault="00B37FFD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>
              <w:rPr>
                <w:lang w:val="en-GB"/>
              </w:rPr>
              <w:t>Department Head</w:t>
            </w:r>
          </w:p>
        </w:tc>
      </w:tr>
      <w:tr w:rsidR="00CC6AF2" w:rsidRPr="00BE56E5" w:rsidTr="008B6210">
        <w:tc>
          <w:tcPr>
            <w:tcW w:w="1890" w:type="dxa"/>
          </w:tcPr>
          <w:p w:rsidR="00CC6AF2" w:rsidRPr="007D112B" w:rsidRDefault="00CC6AF2" w:rsidP="00F93A39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</w:t>
            </w:r>
          </w:p>
        </w:tc>
        <w:tc>
          <w:tcPr>
            <w:tcW w:w="8280" w:type="dxa"/>
            <w:gridSpan w:val="7"/>
          </w:tcPr>
          <w:p w:rsidR="00CC6AF2" w:rsidRDefault="00CC6AF2" w:rsidP="00CC6AF2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CC6AF2">
              <w:rPr>
                <w:lang w:val="en-GB"/>
              </w:rPr>
              <w:t>Program Manager/Competency Lead</w:t>
            </w:r>
            <w:r>
              <w:rPr>
                <w:lang w:val="en-GB"/>
              </w:rPr>
              <w:t>/Department Head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Priority</w:t>
            </w:r>
          </w:p>
        </w:tc>
        <w:tc>
          <w:tcPr>
            <w:tcW w:w="1800" w:type="dxa"/>
          </w:tcPr>
          <w:p w:rsidR="00F93A39" w:rsidRPr="00BE56E5" w:rsidRDefault="00F93A39" w:rsidP="00533258">
            <w:pPr>
              <w:rPr>
                <w:lang w:val="en-GB"/>
              </w:rPr>
            </w:pPr>
            <w:r w:rsidRPr="00BE56E5">
              <w:rPr>
                <w:lang w:val="en-GB"/>
              </w:rPr>
              <w:t>High</w:t>
            </w:r>
          </w:p>
        </w:tc>
        <w:tc>
          <w:tcPr>
            <w:tcW w:w="198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  <w:r w:rsidRPr="00BE56E5">
              <w:rPr>
                <w:lang w:val="en-GB"/>
              </w:rPr>
              <w:t>Frequency of Use</w:t>
            </w:r>
          </w:p>
        </w:tc>
        <w:tc>
          <w:tcPr>
            <w:tcW w:w="4500" w:type="dxa"/>
            <w:gridSpan w:val="3"/>
          </w:tcPr>
          <w:p w:rsidR="00F93A39" w:rsidRPr="00BE56E5" w:rsidRDefault="00AC065B" w:rsidP="00D81D4D">
            <w:pPr>
              <w:rPr>
                <w:lang w:val="en-GB"/>
              </w:rPr>
            </w:pPr>
            <w:r>
              <w:rPr>
                <w:lang w:val="en-GB"/>
              </w:rPr>
              <w:t>On Demand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Includes</w:t>
            </w:r>
          </w:p>
        </w:tc>
        <w:tc>
          <w:tcPr>
            <w:tcW w:w="8280" w:type="dxa"/>
            <w:gridSpan w:val="7"/>
          </w:tcPr>
          <w:p w:rsidR="00F93A39" w:rsidRPr="00BE56E5" w:rsidRDefault="00FF04A7" w:rsidP="00A278DA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Prepared By</w:t>
            </w:r>
          </w:p>
        </w:tc>
        <w:tc>
          <w:tcPr>
            <w:tcW w:w="3150" w:type="dxa"/>
            <w:gridSpan w:val="3"/>
          </w:tcPr>
          <w:p w:rsidR="00F93A39" w:rsidRPr="00BE56E5" w:rsidRDefault="00AC065B" w:rsidP="00F93A39">
            <w:pPr>
              <w:rPr>
                <w:lang w:val="en-GB"/>
              </w:rPr>
            </w:pPr>
            <w:r>
              <w:rPr>
                <w:lang w:val="en-GB"/>
              </w:rPr>
              <w:t>Rajesh Arthimalla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731098" w:rsidP="00B37FFD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B37FFD">
              <w:rPr>
                <w:lang w:val="en-GB"/>
              </w:rPr>
              <w:t>9</w:t>
            </w:r>
            <w:r w:rsidR="00A45915">
              <w:rPr>
                <w:lang w:val="en-GB"/>
              </w:rPr>
              <w:t>/</w:t>
            </w:r>
            <w:r w:rsidR="002662C9">
              <w:rPr>
                <w:lang w:val="en-GB"/>
              </w:rPr>
              <w:t>06</w:t>
            </w:r>
            <w:r w:rsidR="00FF04A7">
              <w:rPr>
                <w:lang w:val="en-GB"/>
              </w:rPr>
              <w:t>/2016</w:t>
            </w: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Reviewed By</w:t>
            </w:r>
          </w:p>
        </w:tc>
        <w:tc>
          <w:tcPr>
            <w:tcW w:w="3150" w:type="dxa"/>
            <w:gridSpan w:val="3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Date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  <w:tr w:rsidR="00F93A39" w:rsidRPr="00BE56E5" w:rsidTr="008B6210">
        <w:tc>
          <w:tcPr>
            <w:tcW w:w="1890" w:type="dxa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Last Updated By</w:t>
            </w:r>
          </w:p>
        </w:tc>
        <w:tc>
          <w:tcPr>
            <w:tcW w:w="3150" w:type="dxa"/>
            <w:gridSpan w:val="3"/>
          </w:tcPr>
          <w:p w:rsidR="00F93A39" w:rsidRPr="00BE56E5" w:rsidRDefault="00C92302" w:rsidP="00C67657">
            <w:pPr>
              <w:rPr>
                <w:lang w:val="en-GB"/>
              </w:rPr>
            </w:pPr>
            <w:r>
              <w:rPr>
                <w:lang w:val="en-GB"/>
              </w:rPr>
              <w:t xml:space="preserve"> Satya Ravula</w:t>
            </w:r>
          </w:p>
        </w:tc>
        <w:tc>
          <w:tcPr>
            <w:tcW w:w="990" w:type="dxa"/>
            <w:gridSpan w:val="3"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 xml:space="preserve">Date </w:t>
            </w:r>
          </w:p>
        </w:tc>
        <w:tc>
          <w:tcPr>
            <w:tcW w:w="4140" w:type="dxa"/>
          </w:tcPr>
          <w:p w:rsidR="00F93A39" w:rsidRPr="00BE56E5" w:rsidRDefault="00F93A39" w:rsidP="00F93A39">
            <w:pPr>
              <w:rPr>
                <w:lang w:val="en-GB"/>
              </w:rPr>
            </w:pPr>
          </w:p>
        </w:tc>
      </w:tr>
    </w:tbl>
    <w:p w:rsidR="00F93A39" w:rsidRDefault="00F93A39" w:rsidP="00F93A39"/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TRIGGERS, PRE-CONDITIONS AND POST-CONDITIONS</w:t>
      </w:r>
    </w:p>
    <w:tbl>
      <w:tblPr>
        <w:tblW w:w="1017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8280"/>
      </w:tblGrid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Triggers</w:t>
            </w:r>
          </w:p>
        </w:tc>
        <w:tc>
          <w:tcPr>
            <w:tcW w:w="8280" w:type="dxa"/>
          </w:tcPr>
          <w:p w:rsidR="00F93A39" w:rsidRPr="00BE56E5" w:rsidRDefault="00CC6AF2" w:rsidP="00CB0D39">
            <w:pPr>
              <w:rPr>
                <w:lang w:val="en-GB"/>
              </w:rPr>
            </w:pPr>
            <w:r>
              <w:rPr>
                <w:lang w:val="en-GB"/>
              </w:rPr>
              <w:t>Competency Lead/Program Manager/Department Head raises the Talent Requisition request based on need for project or department.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Pre-Conditions</w:t>
            </w:r>
          </w:p>
        </w:tc>
        <w:tc>
          <w:tcPr>
            <w:tcW w:w="8280" w:type="dxa"/>
          </w:tcPr>
          <w:p w:rsidR="004B5758" w:rsidRDefault="004B5758" w:rsidP="004B5758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>
              <w:rPr>
                <w:lang w:val="en-GB"/>
              </w:rPr>
              <w:t>User logged in to Associate Portal.</w:t>
            </w:r>
          </w:p>
          <w:p w:rsidR="000766C5" w:rsidRPr="000766C5" w:rsidRDefault="004B5758" w:rsidP="004B5758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E8749A">
              <w:rPr>
                <w:lang w:val="en-GB"/>
              </w:rPr>
              <w:t xml:space="preserve">All the existing </w:t>
            </w:r>
            <w:r>
              <w:rPr>
                <w:lang w:val="en-GB"/>
              </w:rPr>
              <w:t>r</w:t>
            </w:r>
            <w:r w:rsidRPr="00E8749A">
              <w:rPr>
                <w:lang w:val="en-GB"/>
              </w:rPr>
              <w:t>oles in the application are defined with standard role description, skills, proficiency and key responsibilities.</w:t>
            </w:r>
          </w:p>
        </w:tc>
      </w:tr>
      <w:tr w:rsidR="00F93A39" w:rsidRPr="00BE56E5" w:rsidTr="008B6210">
        <w:trPr>
          <w:trHeight w:val="334"/>
        </w:trPr>
        <w:tc>
          <w:tcPr>
            <w:tcW w:w="1890" w:type="dxa"/>
            <w:noWrap/>
          </w:tcPr>
          <w:p w:rsidR="00F93A39" w:rsidRPr="007D112B" w:rsidRDefault="00F93A39" w:rsidP="00F93A39">
            <w:pPr>
              <w:rPr>
                <w:b/>
                <w:lang w:val="en-GB"/>
              </w:rPr>
            </w:pPr>
            <w:r w:rsidRPr="007D112B">
              <w:rPr>
                <w:b/>
                <w:lang w:val="en-GB"/>
              </w:rPr>
              <w:t>Post- Conditions</w:t>
            </w:r>
          </w:p>
        </w:tc>
        <w:tc>
          <w:tcPr>
            <w:tcW w:w="8280" w:type="dxa"/>
          </w:tcPr>
          <w:p w:rsidR="004B5758" w:rsidRPr="0061326D" w:rsidRDefault="004B5758" w:rsidP="0061326D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 w:rsidRPr="0061326D">
              <w:rPr>
                <w:lang w:val="en-GB"/>
              </w:rPr>
              <w:t>After Raising the Talent Requisition request the Delivery Head/MD will get notification.</w:t>
            </w:r>
          </w:p>
          <w:p w:rsidR="00F93A39" w:rsidRPr="0061326D" w:rsidRDefault="004B5758" w:rsidP="0061326D">
            <w:pPr>
              <w:pStyle w:val="ListParagraph"/>
              <w:numPr>
                <w:ilvl w:val="0"/>
                <w:numId w:val="35"/>
              </w:numPr>
              <w:rPr>
                <w:lang w:val="en-GB"/>
              </w:rPr>
            </w:pPr>
            <w:r w:rsidRPr="0061326D">
              <w:rPr>
                <w:lang w:val="en-GB"/>
              </w:rPr>
              <w:t>Requisition will not persist, if user not saved the requisition as a draft or submitted for approval.</w:t>
            </w:r>
          </w:p>
        </w:tc>
      </w:tr>
    </w:tbl>
    <w:p w:rsidR="00180A8C" w:rsidRDefault="00180A8C" w:rsidP="00180A8C">
      <w:pPr>
        <w:pStyle w:val="ListParagraph"/>
        <w:rPr>
          <w:b/>
          <w:bCs/>
        </w:rPr>
      </w:pPr>
    </w:p>
    <w:p w:rsidR="008235F9" w:rsidRDefault="008235F9" w:rsidP="00180A8C">
      <w:pPr>
        <w:pStyle w:val="ListParagraph"/>
        <w:rPr>
          <w:b/>
          <w:bCs/>
        </w:rPr>
      </w:pPr>
    </w:p>
    <w:p w:rsidR="008235F9" w:rsidRDefault="008235F9" w:rsidP="00180A8C">
      <w:pPr>
        <w:pStyle w:val="ListParagraph"/>
        <w:rPr>
          <w:b/>
          <w:bCs/>
        </w:rPr>
      </w:pPr>
    </w:p>
    <w:p w:rsidR="008235F9" w:rsidRDefault="008235F9" w:rsidP="00180A8C">
      <w:pPr>
        <w:pStyle w:val="ListParagraph"/>
        <w:rPr>
          <w:b/>
          <w:bCs/>
        </w:rPr>
      </w:pPr>
    </w:p>
    <w:p w:rsidR="008235F9" w:rsidRDefault="008235F9" w:rsidP="00180A8C">
      <w:pPr>
        <w:pStyle w:val="ListParagraph"/>
        <w:rPr>
          <w:b/>
          <w:bCs/>
        </w:rPr>
      </w:pPr>
    </w:p>
    <w:p w:rsidR="008235F9" w:rsidRPr="00BE56E5" w:rsidRDefault="008235F9" w:rsidP="00180A8C">
      <w:pPr>
        <w:pStyle w:val="ListParagraph"/>
        <w:rPr>
          <w:b/>
          <w:bCs/>
        </w:rPr>
      </w:pPr>
    </w:p>
    <w:p w:rsidR="00F93A39" w:rsidRPr="00745CF5" w:rsidRDefault="00AB4414" w:rsidP="00530D2F">
      <w:pPr>
        <w:pStyle w:val="ListParagraph"/>
        <w:numPr>
          <w:ilvl w:val="0"/>
          <w:numId w:val="12"/>
        </w:numPr>
        <w:rPr>
          <w:lang w:val="en-GB"/>
        </w:rPr>
      </w:pPr>
      <w:r w:rsidRPr="00745CF5">
        <w:rPr>
          <w:b/>
          <w:bCs/>
        </w:rPr>
        <w:t>NORMAL FLOW</w:t>
      </w:r>
    </w:p>
    <w:tbl>
      <w:tblPr>
        <w:tblStyle w:val="TableGrid"/>
        <w:tblW w:w="10563" w:type="dxa"/>
        <w:tblInd w:w="288" w:type="dxa"/>
        <w:tblLook w:val="04A0" w:firstRow="1" w:lastRow="0" w:firstColumn="1" w:lastColumn="0" w:noHBand="0" w:noVBand="1"/>
      </w:tblPr>
      <w:tblGrid>
        <w:gridCol w:w="3222"/>
        <w:gridCol w:w="4731"/>
        <w:gridCol w:w="2610"/>
      </w:tblGrid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Us</w:t>
            </w:r>
            <w:r w:rsidR="00845AAB">
              <w:rPr>
                <w:lang w:val="en-GB"/>
              </w:rPr>
              <w:t>er</w:t>
            </w:r>
          </w:p>
        </w:tc>
        <w:tc>
          <w:tcPr>
            <w:tcW w:w="4731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 xml:space="preserve">System </w:t>
            </w:r>
          </w:p>
        </w:tc>
        <w:tc>
          <w:tcPr>
            <w:tcW w:w="2610" w:type="dxa"/>
          </w:tcPr>
          <w:p w:rsidR="00AE2A15" w:rsidDel="00232EB1" w:rsidRDefault="00AE2A15" w:rsidP="00AE2A15">
            <w:pPr>
              <w:pStyle w:val="ListParagraph"/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</w:tr>
      <w:tr w:rsidR="005D36F5" w:rsidRPr="00BE56E5" w:rsidTr="00490273">
        <w:trPr>
          <w:trHeight w:val="602"/>
        </w:trPr>
        <w:tc>
          <w:tcPr>
            <w:tcW w:w="3222" w:type="dxa"/>
          </w:tcPr>
          <w:p w:rsidR="00F80F90" w:rsidRPr="001C1E49" w:rsidRDefault="00B20F67" w:rsidP="00B20F67">
            <w:pPr>
              <w:pStyle w:val="ListParagraph"/>
              <w:numPr>
                <w:ilvl w:val="0"/>
                <w:numId w:val="18"/>
              </w:numPr>
            </w:pPr>
            <w:r>
              <w:t>User</w:t>
            </w:r>
            <w:r w:rsidRPr="001C1E49">
              <w:t xml:space="preserve"> </w:t>
            </w:r>
            <w:r>
              <w:t>c</w:t>
            </w:r>
            <w:r w:rsidRPr="001C1E49">
              <w:t xml:space="preserve">licks on </w:t>
            </w:r>
            <w:r>
              <w:t>Talent Management</w:t>
            </w:r>
            <w:r w:rsidRPr="001C1E49">
              <w:t xml:space="preserve"> Tab.</w:t>
            </w:r>
          </w:p>
        </w:tc>
        <w:tc>
          <w:tcPr>
            <w:tcW w:w="4731" w:type="dxa"/>
          </w:tcPr>
          <w:p w:rsidR="00131873" w:rsidRPr="001C1E49" w:rsidRDefault="00F80F90" w:rsidP="00A55866">
            <w:pPr>
              <w:pStyle w:val="ListParagraph"/>
              <w:numPr>
                <w:ilvl w:val="0"/>
                <w:numId w:val="37"/>
              </w:numPr>
            </w:pPr>
            <w:r w:rsidRPr="00A55866">
              <w:rPr>
                <w:lang w:val="en-GB"/>
              </w:rPr>
              <w:t xml:space="preserve">System display </w:t>
            </w:r>
            <w:r w:rsidR="005D6855" w:rsidRPr="00A55866">
              <w:rPr>
                <w:lang w:val="en-GB"/>
              </w:rPr>
              <w:t xml:space="preserve">Talent </w:t>
            </w:r>
            <w:r w:rsidRPr="00A55866">
              <w:rPr>
                <w:lang w:val="en-GB"/>
              </w:rPr>
              <w:t>Requisition menu option.</w:t>
            </w:r>
          </w:p>
        </w:tc>
        <w:tc>
          <w:tcPr>
            <w:tcW w:w="2610" w:type="dxa"/>
          </w:tcPr>
          <w:p w:rsidR="005D36F5" w:rsidRPr="00CB6F29" w:rsidDel="00232EB1" w:rsidRDefault="005D36F5" w:rsidP="0019622A">
            <w:pPr>
              <w:pStyle w:val="ListParagraph"/>
              <w:rPr>
                <w:lang w:val="en-GB"/>
              </w:rPr>
            </w:pPr>
          </w:p>
        </w:tc>
      </w:tr>
      <w:tr w:rsidR="00F80F90" w:rsidRPr="00BE56E5" w:rsidTr="00490273">
        <w:trPr>
          <w:trHeight w:val="602"/>
        </w:trPr>
        <w:tc>
          <w:tcPr>
            <w:tcW w:w="3222" w:type="dxa"/>
          </w:tcPr>
          <w:p w:rsidR="00F80F90" w:rsidRPr="001C1E49" w:rsidRDefault="00845AAB" w:rsidP="00314F7B">
            <w:pPr>
              <w:pStyle w:val="ListParagraph"/>
              <w:numPr>
                <w:ilvl w:val="0"/>
                <w:numId w:val="18"/>
              </w:numPr>
            </w:pPr>
            <w:r>
              <w:t>User</w:t>
            </w:r>
            <w:r w:rsidR="00F80F90" w:rsidRPr="001C1E49">
              <w:t xml:space="preserve"> </w:t>
            </w:r>
            <w:r>
              <w:t>c</w:t>
            </w:r>
            <w:r w:rsidR="00314F7B">
              <w:t>lick</w:t>
            </w:r>
            <w:r>
              <w:t>s</w:t>
            </w:r>
            <w:r w:rsidR="00314F7B">
              <w:t xml:space="preserve"> on </w:t>
            </w:r>
            <w:r w:rsidR="00742B02">
              <w:t xml:space="preserve">Talent </w:t>
            </w:r>
            <w:r w:rsidR="00F80F90">
              <w:t>Requisition menu.</w:t>
            </w:r>
          </w:p>
        </w:tc>
        <w:tc>
          <w:tcPr>
            <w:tcW w:w="4731" w:type="dxa"/>
          </w:tcPr>
          <w:p w:rsidR="00F80F90" w:rsidRDefault="00F80F90" w:rsidP="001F0223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navigates to the </w:t>
            </w:r>
            <w:r w:rsidR="0099050A">
              <w:rPr>
                <w:lang w:val="en-GB"/>
              </w:rPr>
              <w:t>Talent Requisition</w:t>
            </w:r>
            <w:r w:rsidR="00C6384F">
              <w:rPr>
                <w:lang w:val="en-GB"/>
              </w:rPr>
              <w:t xml:space="preserve"> History</w:t>
            </w:r>
            <w:r>
              <w:rPr>
                <w:lang w:val="en-GB"/>
              </w:rPr>
              <w:t xml:space="preserve"> Page.</w:t>
            </w:r>
          </w:p>
          <w:p w:rsidR="00B77906" w:rsidRPr="001F0223" w:rsidRDefault="0039463D" w:rsidP="00091EFB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1F0223">
              <w:rPr>
                <w:lang w:val="en-GB"/>
              </w:rPr>
              <w:t>System displays requisition</w:t>
            </w:r>
            <w:r w:rsidR="005179F7" w:rsidRPr="001F0223">
              <w:rPr>
                <w:lang w:val="en-GB"/>
              </w:rPr>
              <w:t>s</w:t>
            </w:r>
            <w:r w:rsidR="00B77906" w:rsidRPr="001F0223">
              <w:rPr>
                <w:lang w:val="en-GB"/>
              </w:rPr>
              <w:t xml:space="preserve"> created by user in Requisition History table </w:t>
            </w:r>
            <w:r w:rsidRPr="001F0223">
              <w:rPr>
                <w:lang w:val="en-GB"/>
              </w:rPr>
              <w:t>if any</w:t>
            </w:r>
            <w:r w:rsidR="00B77906" w:rsidRPr="001F0223">
              <w:rPr>
                <w:lang w:val="en-GB"/>
              </w:rPr>
              <w:t>.</w:t>
            </w:r>
          </w:p>
          <w:p w:rsidR="00F80F90" w:rsidRDefault="00F80F90" w:rsidP="001F0223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F80F90">
              <w:rPr>
                <w:lang w:val="en-GB"/>
              </w:rPr>
              <w:t xml:space="preserve">System displays </w:t>
            </w:r>
            <w:r w:rsidR="00314F7B">
              <w:rPr>
                <w:lang w:val="en-GB"/>
              </w:rPr>
              <w:t xml:space="preserve">search </w:t>
            </w:r>
            <w:r w:rsidR="00A96722">
              <w:rPr>
                <w:lang w:val="en-GB"/>
              </w:rPr>
              <w:t>menu, Add button and Edit button on</w:t>
            </w:r>
            <w:r w:rsidRPr="00F80F90">
              <w:rPr>
                <w:lang w:val="en-GB"/>
              </w:rPr>
              <w:t xml:space="preserve"> top of the requisition history table.</w:t>
            </w:r>
          </w:p>
          <w:p w:rsidR="00274E28" w:rsidRPr="00314F7B" w:rsidRDefault="00274E28" w:rsidP="00274E28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allow user to edit requisitions with draft status only.</w:t>
            </w:r>
          </w:p>
        </w:tc>
        <w:tc>
          <w:tcPr>
            <w:tcW w:w="2610" w:type="dxa"/>
          </w:tcPr>
          <w:p w:rsidR="00F80F90" w:rsidRPr="00CB6F29" w:rsidDel="00232EB1" w:rsidRDefault="00F80F90" w:rsidP="0019622A">
            <w:pPr>
              <w:pStyle w:val="ListParagraph"/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2D1DB1" w:rsidRPr="00A266F2" w:rsidRDefault="00146F41" w:rsidP="002D1DB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User</w:t>
            </w:r>
            <w:r w:rsidR="002D1DB1" w:rsidRPr="00A266F2">
              <w:rPr>
                <w:lang w:val="en-GB"/>
              </w:rPr>
              <w:t xml:space="preserve"> </w:t>
            </w:r>
            <w:r>
              <w:rPr>
                <w:lang w:val="en-GB"/>
              </w:rPr>
              <w:t>c</w:t>
            </w:r>
            <w:r w:rsidR="002D1DB1">
              <w:rPr>
                <w:lang w:val="en-GB"/>
              </w:rPr>
              <w:t>licks on Add Requisition Button to add requisition</w:t>
            </w:r>
            <w:r w:rsidR="002D1DB1" w:rsidRPr="00A266F2">
              <w:rPr>
                <w:lang w:val="en-GB"/>
              </w:rPr>
              <w:t xml:space="preserve">. </w:t>
            </w:r>
          </w:p>
          <w:p w:rsidR="00AE2A15" w:rsidRPr="001C1E49" w:rsidDel="00232EB1" w:rsidRDefault="00AE2A15" w:rsidP="002D1DB1">
            <w:pPr>
              <w:pStyle w:val="ListParagraph"/>
              <w:ind w:left="360"/>
            </w:pPr>
          </w:p>
        </w:tc>
        <w:tc>
          <w:tcPr>
            <w:tcW w:w="4731" w:type="dxa"/>
          </w:tcPr>
          <w:p w:rsidR="001C1E49" w:rsidRPr="00A55866" w:rsidRDefault="001C1E49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A55866">
              <w:rPr>
                <w:lang w:val="en-GB"/>
              </w:rPr>
              <w:t>System navigates to the Add Requisition screen.</w:t>
            </w:r>
          </w:p>
          <w:p w:rsidR="001C1E49" w:rsidRPr="00A55866" w:rsidRDefault="001C1E49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A55866">
              <w:rPr>
                <w:lang w:val="en-GB"/>
              </w:rPr>
              <w:t>System displays below UI controls with Add Requisition screen.</w:t>
            </w:r>
          </w:p>
          <w:p w:rsidR="001C1E49" w:rsidRDefault="002D1DB1" w:rsidP="0055768D">
            <w:pPr>
              <w:pStyle w:val="ListParagraph"/>
              <w:numPr>
                <w:ilvl w:val="1"/>
                <w:numId w:val="28"/>
              </w:numPr>
            </w:pPr>
            <w:r>
              <w:t>Department:</w:t>
            </w:r>
            <w:r w:rsidR="001C1E49">
              <w:t xml:space="preserve"> Systems </w:t>
            </w:r>
            <w:r w:rsidR="00B568B2">
              <w:t>get the d</w:t>
            </w:r>
            <w:r w:rsidR="001C1E49">
              <w:t>epartments then display as dropdown.</w:t>
            </w:r>
          </w:p>
          <w:p w:rsidR="001C1E49" w:rsidRDefault="002D1DB1" w:rsidP="0055768D">
            <w:pPr>
              <w:pStyle w:val="ListParagraph"/>
              <w:numPr>
                <w:ilvl w:val="1"/>
                <w:numId w:val="28"/>
              </w:numPr>
            </w:pPr>
            <w:r>
              <w:t>Project Type</w:t>
            </w:r>
            <w:r w:rsidR="00B568B2">
              <w:t>: Systems get the project types then display as dropdown.</w:t>
            </w:r>
          </w:p>
          <w:p w:rsidR="00B568B2" w:rsidRPr="001C1E49" w:rsidRDefault="002D1DB1" w:rsidP="0055768D">
            <w:pPr>
              <w:pStyle w:val="ListParagraph"/>
              <w:numPr>
                <w:ilvl w:val="1"/>
                <w:numId w:val="28"/>
              </w:numPr>
            </w:pPr>
            <w:r>
              <w:t>Project: Systems get the projects</w:t>
            </w:r>
            <w:r w:rsidR="00B568B2">
              <w:t xml:space="preserve"> then display as dropdown.</w:t>
            </w:r>
          </w:p>
          <w:p w:rsidR="00B568B2" w:rsidRDefault="002D1DB1" w:rsidP="0055768D">
            <w:pPr>
              <w:pStyle w:val="ListParagraph"/>
              <w:numPr>
                <w:ilvl w:val="1"/>
                <w:numId w:val="28"/>
              </w:numPr>
            </w:pPr>
            <w:r>
              <w:t>Requested D</w:t>
            </w:r>
            <w:r w:rsidR="00B568B2">
              <w:t>ate as input date control.</w:t>
            </w:r>
          </w:p>
          <w:p w:rsidR="00B568B2" w:rsidRDefault="00B568B2" w:rsidP="0055768D">
            <w:pPr>
              <w:pStyle w:val="ListParagraph"/>
              <w:numPr>
                <w:ilvl w:val="1"/>
                <w:numId w:val="28"/>
              </w:numPr>
            </w:pPr>
            <w:r>
              <w:t>Required date as input date control.</w:t>
            </w:r>
          </w:p>
          <w:p w:rsidR="002D1DB1" w:rsidRDefault="002D1DB1" w:rsidP="0055768D">
            <w:pPr>
              <w:pStyle w:val="ListParagraph"/>
              <w:numPr>
                <w:ilvl w:val="1"/>
                <w:numId w:val="28"/>
              </w:numPr>
            </w:pPr>
            <w:r>
              <w:t>Target date as input date control.</w:t>
            </w:r>
          </w:p>
          <w:p w:rsidR="00DF052E" w:rsidRDefault="00960295" w:rsidP="0055768D">
            <w:pPr>
              <w:pStyle w:val="ListParagraph"/>
              <w:numPr>
                <w:ilvl w:val="1"/>
                <w:numId w:val="28"/>
              </w:numPr>
            </w:pPr>
            <w:r>
              <w:t>Required Role details</w:t>
            </w:r>
            <w:r w:rsidR="00B568B2">
              <w:t xml:space="preserve"> </w:t>
            </w:r>
            <w:r w:rsidR="00DF052E">
              <w:t xml:space="preserve">as collapse and expandable section, </w:t>
            </w:r>
            <w:r w:rsidR="00883246">
              <w:t xml:space="preserve">by </w:t>
            </w:r>
            <w:r w:rsidR="00DF052E">
              <w:t>default it’s expandable.</w:t>
            </w:r>
          </w:p>
          <w:p w:rsidR="00DF052E" w:rsidRDefault="00960295" w:rsidP="0055768D">
            <w:pPr>
              <w:pStyle w:val="ListParagraph"/>
              <w:numPr>
                <w:ilvl w:val="1"/>
                <w:numId w:val="28"/>
              </w:numPr>
            </w:pPr>
            <w:r>
              <w:t>Required Role details</w:t>
            </w:r>
            <w:r w:rsidR="00DF052E">
              <w:t xml:space="preserve"> section contains below controls.</w:t>
            </w:r>
          </w:p>
          <w:p w:rsidR="00DF052E" w:rsidRDefault="002D1DB1" w:rsidP="0055768D">
            <w:pPr>
              <w:pStyle w:val="ListParagraph"/>
              <w:numPr>
                <w:ilvl w:val="2"/>
                <w:numId w:val="28"/>
              </w:numPr>
            </w:pPr>
            <w:r>
              <w:t>Role:</w:t>
            </w:r>
            <w:r w:rsidR="00DF052E">
              <w:t xml:space="preserve"> system gets </w:t>
            </w:r>
            <w:r>
              <w:t xml:space="preserve">the </w:t>
            </w:r>
            <w:r w:rsidR="00DF052E">
              <w:t>roles and display as dropdown.</w:t>
            </w:r>
          </w:p>
          <w:p w:rsidR="002D1DB1" w:rsidRDefault="002D1DB1" w:rsidP="0055768D">
            <w:pPr>
              <w:pStyle w:val="ListParagraph"/>
              <w:numPr>
                <w:ilvl w:val="2"/>
                <w:numId w:val="28"/>
              </w:numPr>
            </w:pPr>
            <w:r>
              <w:t>No of Positions as text box.</w:t>
            </w:r>
          </w:p>
          <w:p w:rsidR="002D1DB1" w:rsidRDefault="002D1DB1" w:rsidP="0055768D">
            <w:pPr>
              <w:pStyle w:val="ListParagraph"/>
              <w:numPr>
                <w:ilvl w:val="2"/>
                <w:numId w:val="28"/>
              </w:numPr>
            </w:pPr>
            <w:r>
              <w:t>Years of experience as text box.</w:t>
            </w:r>
          </w:p>
          <w:p w:rsidR="002D1DB1" w:rsidRDefault="002D1DB1" w:rsidP="0055768D">
            <w:pPr>
              <w:pStyle w:val="ListParagraph"/>
              <w:numPr>
                <w:ilvl w:val="2"/>
                <w:numId w:val="28"/>
              </w:numPr>
            </w:pPr>
            <w:r>
              <w:t>Education Qualification</w:t>
            </w:r>
          </w:p>
          <w:p w:rsidR="002D1DB1" w:rsidRDefault="00FB0678" w:rsidP="0055768D">
            <w:pPr>
              <w:pStyle w:val="ListParagraph"/>
              <w:numPr>
                <w:ilvl w:val="2"/>
                <w:numId w:val="28"/>
              </w:numPr>
            </w:pPr>
            <w:r>
              <w:t>Role</w:t>
            </w:r>
            <w:r w:rsidR="002D1DB1">
              <w:t xml:space="preserve"> Description as text editor.</w:t>
            </w:r>
          </w:p>
          <w:p w:rsidR="00FB0678" w:rsidRDefault="00FB0678" w:rsidP="0055768D">
            <w:pPr>
              <w:pStyle w:val="ListParagraph"/>
              <w:numPr>
                <w:ilvl w:val="2"/>
                <w:numId w:val="28"/>
              </w:numPr>
            </w:pPr>
            <w:r>
              <w:t>Key Responsibilities as text editor.</w:t>
            </w:r>
          </w:p>
          <w:p w:rsidR="002D1DB1" w:rsidRDefault="002D1DB1" w:rsidP="0055768D">
            <w:pPr>
              <w:pStyle w:val="ListParagraph"/>
              <w:numPr>
                <w:ilvl w:val="2"/>
                <w:numId w:val="28"/>
              </w:numPr>
            </w:pPr>
            <w:r>
              <w:t xml:space="preserve">Other </w:t>
            </w:r>
            <w:r w:rsidR="006F1EE5">
              <w:t>Responsibilities as</w:t>
            </w:r>
            <w:r>
              <w:t xml:space="preserve"> text editor.</w:t>
            </w:r>
          </w:p>
          <w:p w:rsidR="00B2243F" w:rsidRDefault="00DC39C1" w:rsidP="0055768D">
            <w:pPr>
              <w:pStyle w:val="ListParagraph"/>
              <w:numPr>
                <w:ilvl w:val="2"/>
                <w:numId w:val="28"/>
              </w:numPr>
            </w:pPr>
            <w:r>
              <w:t>skills as section</w:t>
            </w:r>
            <w:r w:rsidR="00B2243F">
              <w:t xml:space="preserve"> with below UI controls</w:t>
            </w:r>
          </w:p>
          <w:p w:rsidR="0055768D" w:rsidRDefault="0055768D" w:rsidP="0055768D">
            <w:pPr>
              <w:pStyle w:val="ListParagraph"/>
              <w:numPr>
                <w:ilvl w:val="3"/>
                <w:numId w:val="28"/>
              </w:numPr>
            </w:pPr>
            <w:r>
              <w:t>Competency as dropdown</w:t>
            </w:r>
          </w:p>
          <w:p w:rsidR="00B2243F" w:rsidRDefault="00B2243F" w:rsidP="0055768D">
            <w:pPr>
              <w:pStyle w:val="ListParagraph"/>
              <w:numPr>
                <w:ilvl w:val="3"/>
                <w:numId w:val="28"/>
              </w:numPr>
            </w:pPr>
            <w:r>
              <w:t>Skill as dropdown</w:t>
            </w:r>
          </w:p>
          <w:p w:rsidR="00B37357" w:rsidRDefault="0055768D" w:rsidP="0055768D">
            <w:pPr>
              <w:pStyle w:val="ListParagraph"/>
              <w:numPr>
                <w:ilvl w:val="3"/>
                <w:numId w:val="28"/>
              </w:numPr>
            </w:pPr>
            <w:r>
              <w:t>D</w:t>
            </w:r>
            <w:r w:rsidR="00B37357">
              <w:t>escription as text area</w:t>
            </w:r>
          </w:p>
          <w:p w:rsidR="00B2243F" w:rsidRDefault="00C16724" w:rsidP="0055768D">
            <w:pPr>
              <w:pStyle w:val="ListParagraph"/>
              <w:numPr>
                <w:ilvl w:val="3"/>
                <w:numId w:val="28"/>
              </w:numPr>
            </w:pPr>
            <w:r>
              <w:t>Proficiency</w:t>
            </w:r>
            <w:r w:rsidR="00B2243F">
              <w:t xml:space="preserve">  dropdown</w:t>
            </w:r>
          </w:p>
          <w:p w:rsidR="00B2243F" w:rsidRDefault="00B2243F" w:rsidP="0055768D">
            <w:pPr>
              <w:pStyle w:val="ListParagraph"/>
              <w:numPr>
                <w:ilvl w:val="3"/>
                <w:numId w:val="28"/>
              </w:numPr>
            </w:pPr>
            <w:r>
              <w:t>Add button</w:t>
            </w:r>
          </w:p>
          <w:p w:rsidR="00B2243F" w:rsidRDefault="00B2243F" w:rsidP="0055768D">
            <w:pPr>
              <w:pStyle w:val="ListParagraph"/>
              <w:numPr>
                <w:ilvl w:val="3"/>
                <w:numId w:val="28"/>
              </w:numPr>
            </w:pPr>
            <w:r>
              <w:t>Delete button</w:t>
            </w:r>
          </w:p>
          <w:p w:rsidR="00AF5F26" w:rsidRDefault="00DF052E" w:rsidP="0055768D">
            <w:pPr>
              <w:pStyle w:val="ListParagraph"/>
              <w:numPr>
                <w:ilvl w:val="1"/>
                <w:numId w:val="28"/>
              </w:numPr>
            </w:pPr>
            <w:r>
              <w:lastRenderedPageBreak/>
              <w:t xml:space="preserve">Add </w:t>
            </w:r>
            <w:r w:rsidR="00C16724">
              <w:t>button under</w:t>
            </w:r>
            <w:r w:rsidR="00171C98">
              <w:t xml:space="preserve"> </w:t>
            </w:r>
            <w:r w:rsidR="00960295">
              <w:t>Required Role details</w:t>
            </w:r>
            <w:r w:rsidR="00C16724">
              <w:t xml:space="preserve"> section</w:t>
            </w:r>
            <w:r>
              <w:t>.</w:t>
            </w:r>
          </w:p>
          <w:p w:rsidR="00C16724" w:rsidRPr="00CE4BBF" w:rsidDel="00232EB1" w:rsidRDefault="0055768D" w:rsidP="0055768D">
            <w:pPr>
              <w:pStyle w:val="ListParagraph"/>
              <w:numPr>
                <w:ilvl w:val="1"/>
                <w:numId w:val="28"/>
              </w:numPr>
            </w:pPr>
            <w:r>
              <w:t>“Save as Draft”, “Submit</w:t>
            </w:r>
            <w:r w:rsidR="00C16724">
              <w:t>”, “Cancel” Buttons on bottom of Add requisition screen.</w:t>
            </w:r>
          </w:p>
        </w:tc>
        <w:tc>
          <w:tcPr>
            <w:tcW w:w="2610" w:type="dxa"/>
          </w:tcPr>
          <w:p w:rsidR="00AE2A15" w:rsidRPr="00CB6F29" w:rsidDel="00232EB1" w:rsidRDefault="00AE2A15" w:rsidP="00D368C3">
            <w:pPr>
              <w:pStyle w:val="ListParagraph"/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RPr="00CB6F29" w:rsidDel="00232EB1" w:rsidRDefault="00C16724" w:rsidP="00C16724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t>Select</w:t>
            </w:r>
            <w:r w:rsidR="00171C98">
              <w:t xml:space="preserve"> </w:t>
            </w:r>
            <w:r>
              <w:t>Department</w:t>
            </w:r>
            <w:r w:rsidR="00C87030">
              <w:t xml:space="preserve"> typ</w:t>
            </w:r>
            <w:r w:rsidR="00FA5215">
              <w:t>e dropdown.</w:t>
            </w:r>
          </w:p>
        </w:tc>
        <w:tc>
          <w:tcPr>
            <w:tcW w:w="4731" w:type="dxa"/>
          </w:tcPr>
          <w:p w:rsidR="00AE2A15" w:rsidRPr="00CB6F29" w:rsidDel="00232EB1" w:rsidRDefault="00490273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276915">
              <w:rPr>
                <w:lang w:val="en-GB"/>
              </w:rPr>
              <w:t xml:space="preserve">ystem </w:t>
            </w:r>
            <w:r w:rsidR="00C87030">
              <w:rPr>
                <w:lang w:val="en-GB"/>
              </w:rPr>
              <w:t xml:space="preserve">gets </w:t>
            </w:r>
            <w:r w:rsidR="00C16724">
              <w:rPr>
                <w:lang w:val="en-GB"/>
              </w:rPr>
              <w:t>Project</w:t>
            </w:r>
            <w:r w:rsidR="00276915">
              <w:rPr>
                <w:lang w:val="en-GB"/>
              </w:rPr>
              <w:t xml:space="preserve"> types</w:t>
            </w:r>
            <w:r w:rsidR="007D4DE4">
              <w:rPr>
                <w:lang w:val="en-GB"/>
              </w:rPr>
              <w:t xml:space="preserve"> based on selected</w:t>
            </w:r>
            <w:r w:rsidR="002F060D">
              <w:rPr>
                <w:lang w:val="en-GB"/>
              </w:rPr>
              <w:t xml:space="preserve"> </w:t>
            </w:r>
            <w:r>
              <w:rPr>
                <w:lang w:val="en-GB"/>
              </w:rPr>
              <w:t>Department and displays</w:t>
            </w:r>
            <w:r w:rsidR="00276915">
              <w:rPr>
                <w:lang w:val="en-GB"/>
              </w:rPr>
              <w:t xml:space="preserve"> in project type</w:t>
            </w:r>
            <w:r w:rsidR="007D4DE4">
              <w:rPr>
                <w:lang w:val="en-GB"/>
              </w:rPr>
              <w:t xml:space="preserve"> dropdown.</w:t>
            </w:r>
          </w:p>
        </w:tc>
        <w:tc>
          <w:tcPr>
            <w:tcW w:w="2610" w:type="dxa"/>
          </w:tcPr>
          <w:p w:rsidR="00AE2A15" w:rsidRPr="00CB6F29" w:rsidDel="00232EB1" w:rsidRDefault="00AE2A15" w:rsidP="00D368C3">
            <w:pPr>
              <w:pStyle w:val="ListParagraph"/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RPr="007D4DE4" w:rsidDel="00232EB1" w:rsidRDefault="00276915" w:rsidP="00530D2F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Select Project Type</w:t>
            </w:r>
          </w:p>
        </w:tc>
        <w:tc>
          <w:tcPr>
            <w:tcW w:w="4731" w:type="dxa"/>
          </w:tcPr>
          <w:p w:rsidR="00AE2A15" w:rsidRPr="002C3C34" w:rsidDel="00232EB1" w:rsidRDefault="002C3C34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gets Projects based on selected </w:t>
            </w:r>
            <w:r w:rsidR="00822E94">
              <w:rPr>
                <w:lang w:val="en-GB"/>
              </w:rPr>
              <w:t>Project type</w:t>
            </w:r>
            <w:r>
              <w:rPr>
                <w:lang w:val="en-GB"/>
              </w:rPr>
              <w:t xml:space="preserve"> and displays in project dropdown.</w:t>
            </w:r>
          </w:p>
        </w:tc>
        <w:tc>
          <w:tcPr>
            <w:tcW w:w="2610" w:type="dxa"/>
          </w:tcPr>
          <w:p w:rsidR="00AE2A15" w:rsidRPr="00CB6F29" w:rsidDel="00232EB1" w:rsidRDefault="00AE2A15" w:rsidP="00D368C3">
            <w:pPr>
              <w:pStyle w:val="ListParagraph"/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RPr="00D73663" w:rsidDel="00232EB1" w:rsidRDefault="00D73663" w:rsidP="00D73663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D73663"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>Requested Date</w:t>
            </w:r>
          </w:p>
        </w:tc>
        <w:tc>
          <w:tcPr>
            <w:tcW w:w="4731" w:type="dxa"/>
          </w:tcPr>
          <w:p w:rsidR="00AE2A15" w:rsidRPr="00D73663" w:rsidDel="00232EB1" w:rsidRDefault="00D73663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D73663">
              <w:rPr>
                <w:lang w:val="en-GB"/>
              </w:rPr>
              <w:t xml:space="preserve">System allows </w:t>
            </w:r>
            <w:r w:rsidR="007E6D12">
              <w:rPr>
                <w:lang w:val="en-GB"/>
              </w:rPr>
              <w:t xml:space="preserve">to </w:t>
            </w:r>
            <w:r w:rsidRPr="00D73663">
              <w:rPr>
                <w:lang w:val="en-GB"/>
              </w:rPr>
              <w:t xml:space="preserve">selecting </w:t>
            </w:r>
            <w:r>
              <w:rPr>
                <w:lang w:val="en-GB"/>
              </w:rPr>
              <w:t xml:space="preserve">date </w:t>
            </w:r>
            <w:r w:rsidR="00EB130D">
              <w:rPr>
                <w:lang w:val="en-GB"/>
              </w:rPr>
              <w:t xml:space="preserve">only </w:t>
            </w:r>
            <w:r>
              <w:rPr>
                <w:lang w:val="en-GB"/>
              </w:rPr>
              <w:t xml:space="preserve">which is greater than </w:t>
            </w:r>
            <w:r w:rsidR="007927AB">
              <w:rPr>
                <w:lang w:val="en-GB"/>
              </w:rPr>
              <w:t xml:space="preserve">or equal to </w:t>
            </w:r>
            <w:r>
              <w:rPr>
                <w:lang w:val="en-GB"/>
              </w:rPr>
              <w:t>current date, by default it will be current date</w:t>
            </w:r>
          </w:p>
        </w:tc>
        <w:tc>
          <w:tcPr>
            <w:tcW w:w="2610" w:type="dxa"/>
          </w:tcPr>
          <w:p w:rsidR="00AE2A15" w:rsidRPr="00D368C3" w:rsidDel="00232EB1" w:rsidRDefault="00AE2A15" w:rsidP="00D368C3">
            <w:pPr>
              <w:ind w:left="360"/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RPr="00D73663" w:rsidDel="00232EB1" w:rsidRDefault="00D73663" w:rsidP="00D73663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D73663"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>Required</w:t>
            </w:r>
            <w:r w:rsidRPr="00D73663">
              <w:rPr>
                <w:lang w:val="en-GB"/>
              </w:rPr>
              <w:t xml:space="preserve"> Date</w:t>
            </w:r>
          </w:p>
        </w:tc>
        <w:tc>
          <w:tcPr>
            <w:tcW w:w="4731" w:type="dxa"/>
          </w:tcPr>
          <w:p w:rsidR="00AE2A15" w:rsidRPr="00EB130D" w:rsidDel="00232EB1" w:rsidRDefault="00EB130D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EB130D">
              <w:rPr>
                <w:lang w:val="en-GB"/>
              </w:rPr>
              <w:t>System allows</w:t>
            </w:r>
            <w:r w:rsidR="007E6D12">
              <w:rPr>
                <w:lang w:val="en-GB"/>
              </w:rPr>
              <w:t xml:space="preserve"> to</w:t>
            </w:r>
            <w:r w:rsidRPr="00EB130D">
              <w:rPr>
                <w:lang w:val="en-GB"/>
              </w:rPr>
              <w:t xml:space="preserve"> selecting date only which is greater than </w:t>
            </w:r>
            <w:r w:rsidR="007927AB">
              <w:rPr>
                <w:lang w:val="en-GB"/>
              </w:rPr>
              <w:t>or equal to</w:t>
            </w:r>
            <w:r w:rsidR="007927AB" w:rsidRPr="00EB130D">
              <w:rPr>
                <w:lang w:val="en-GB"/>
              </w:rPr>
              <w:t xml:space="preserve"> </w:t>
            </w:r>
            <w:r w:rsidRPr="00EB130D">
              <w:rPr>
                <w:lang w:val="en-GB"/>
              </w:rPr>
              <w:t>current date.</w:t>
            </w:r>
          </w:p>
        </w:tc>
        <w:tc>
          <w:tcPr>
            <w:tcW w:w="2610" w:type="dxa"/>
          </w:tcPr>
          <w:p w:rsidR="00AE2A15" w:rsidRPr="00051E7D" w:rsidDel="00232EB1" w:rsidRDefault="00AE2A15" w:rsidP="00D368C3">
            <w:pPr>
              <w:rPr>
                <w:lang w:val="en-GB"/>
              </w:rPr>
            </w:pPr>
          </w:p>
        </w:tc>
      </w:tr>
      <w:tr w:rsidR="00AE2A15" w:rsidRPr="00BE56E5" w:rsidTr="00490273">
        <w:trPr>
          <w:trHeight w:val="426"/>
        </w:trPr>
        <w:tc>
          <w:tcPr>
            <w:tcW w:w="3222" w:type="dxa"/>
          </w:tcPr>
          <w:p w:rsidR="00AE2A15" w:rsidRPr="00EB130D" w:rsidRDefault="00EB130D" w:rsidP="00EB130D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EB130D">
              <w:rPr>
                <w:lang w:val="en-GB"/>
              </w:rPr>
              <w:t xml:space="preserve">Select </w:t>
            </w:r>
            <w:r>
              <w:rPr>
                <w:lang w:val="en-GB"/>
              </w:rPr>
              <w:t>Target</w:t>
            </w:r>
            <w:r w:rsidR="004823CE">
              <w:rPr>
                <w:lang w:val="en-GB"/>
              </w:rPr>
              <w:t xml:space="preserve"> Fulfilment </w:t>
            </w:r>
            <w:r w:rsidRPr="00EB130D">
              <w:rPr>
                <w:lang w:val="en-GB"/>
              </w:rPr>
              <w:t xml:space="preserve"> Date</w:t>
            </w:r>
          </w:p>
        </w:tc>
        <w:tc>
          <w:tcPr>
            <w:tcW w:w="4731" w:type="dxa"/>
          </w:tcPr>
          <w:p w:rsidR="00AE2A15" w:rsidRPr="00EB130D" w:rsidDel="00232EB1" w:rsidRDefault="00EB130D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EB130D">
              <w:rPr>
                <w:lang w:val="en-GB"/>
              </w:rPr>
              <w:t xml:space="preserve">System allows </w:t>
            </w:r>
            <w:r w:rsidR="007E6D12">
              <w:rPr>
                <w:lang w:val="en-GB"/>
              </w:rPr>
              <w:t xml:space="preserve">to </w:t>
            </w:r>
            <w:r w:rsidRPr="00EB130D">
              <w:rPr>
                <w:lang w:val="en-GB"/>
              </w:rPr>
              <w:t xml:space="preserve">selecting date only which is greater than </w:t>
            </w:r>
            <w:r w:rsidR="007927AB">
              <w:rPr>
                <w:lang w:val="en-GB"/>
              </w:rPr>
              <w:t>or equal to</w:t>
            </w:r>
            <w:r w:rsidR="007927AB" w:rsidRPr="00EB130D">
              <w:rPr>
                <w:lang w:val="en-GB"/>
              </w:rPr>
              <w:t xml:space="preserve"> </w:t>
            </w:r>
            <w:r w:rsidRPr="00EB130D">
              <w:rPr>
                <w:lang w:val="en-GB"/>
              </w:rPr>
              <w:t>current date.</w:t>
            </w:r>
          </w:p>
        </w:tc>
        <w:tc>
          <w:tcPr>
            <w:tcW w:w="2610" w:type="dxa"/>
          </w:tcPr>
          <w:p w:rsidR="00AE2A15" w:rsidRPr="00CB6F29" w:rsidDel="00232EB1" w:rsidRDefault="00AE2A15" w:rsidP="00D368C3">
            <w:pPr>
              <w:pStyle w:val="ListParagraph"/>
              <w:rPr>
                <w:lang w:val="en-GB"/>
              </w:rPr>
            </w:pPr>
          </w:p>
        </w:tc>
      </w:tr>
      <w:tr w:rsidR="00236D2E" w:rsidRPr="00BE56E5" w:rsidTr="00490273">
        <w:trPr>
          <w:trHeight w:val="426"/>
        </w:trPr>
        <w:tc>
          <w:tcPr>
            <w:tcW w:w="3222" w:type="dxa"/>
          </w:tcPr>
          <w:p w:rsidR="00236D2E" w:rsidRPr="00CB6F29" w:rsidRDefault="00EB130D" w:rsidP="00EB130D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2E4692">
              <w:rPr>
                <w:lang w:val="en-GB"/>
              </w:rPr>
              <w:lastRenderedPageBreak/>
              <w:t>Select Role</w:t>
            </w:r>
          </w:p>
        </w:tc>
        <w:tc>
          <w:tcPr>
            <w:tcW w:w="4731" w:type="dxa"/>
          </w:tcPr>
          <w:p w:rsidR="00EB130D" w:rsidRPr="002E4692" w:rsidRDefault="00EB130D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2E4692">
              <w:rPr>
                <w:lang w:val="en-GB"/>
              </w:rPr>
              <w:t xml:space="preserve">System allows </w:t>
            </w:r>
            <w:r w:rsidR="007E6D12">
              <w:rPr>
                <w:lang w:val="en-GB"/>
              </w:rPr>
              <w:t xml:space="preserve">to </w:t>
            </w:r>
            <w:r w:rsidRPr="002E4692">
              <w:rPr>
                <w:lang w:val="en-GB"/>
              </w:rPr>
              <w:t>selecting a role from Role dropdown.</w:t>
            </w:r>
            <w:r w:rsidR="00171C98">
              <w:rPr>
                <w:lang w:val="en-GB"/>
              </w:rPr>
              <w:t xml:space="preserve"> </w:t>
            </w:r>
          </w:p>
          <w:p w:rsidR="00236D2E" w:rsidRDefault="00EB130D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2E4692">
              <w:rPr>
                <w:lang w:val="en-GB"/>
              </w:rPr>
              <w:t xml:space="preserve">System gets </w:t>
            </w:r>
            <w:r w:rsidR="004823CE">
              <w:rPr>
                <w:lang w:val="en-GB"/>
              </w:rPr>
              <w:t>Role</w:t>
            </w:r>
            <w:r w:rsidR="00171C98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Description </w:t>
            </w:r>
            <w:r w:rsidRPr="002E4692">
              <w:rPr>
                <w:lang w:val="en-GB"/>
              </w:rPr>
              <w:t xml:space="preserve">based on Role selected and displays on </w:t>
            </w:r>
            <w:r>
              <w:rPr>
                <w:lang w:val="en-GB"/>
              </w:rPr>
              <w:t>job description text editor</w:t>
            </w:r>
            <w:r w:rsidRPr="002E4692">
              <w:rPr>
                <w:lang w:val="en-GB"/>
              </w:rPr>
              <w:t>.</w:t>
            </w:r>
          </w:p>
          <w:p w:rsidR="004823CE" w:rsidRPr="004823CE" w:rsidRDefault="004823CE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2E4692">
              <w:rPr>
                <w:lang w:val="en-GB"/>
              </w:rPr>
              <w:t xml:space="preserve">System gets </w:t>
            </w:r>
            <w:r>
              <w:rPr>
                <w:lang w:val="en-GB"/>
              </w:rPr>
              <w:t xml:space="preserve">Key Responsibilities </w:t>
            </w:r>
            <w:r w:rsidRPr="002E4692">
              <w:rPr>
                <w:lang w:val="en-GB"/>
              </w:rPr>
              <w:t xml:space="preserve">based on Role selected and displays on </w:t>
            </w:r>
            <w:r>
              <w:rPr>
                <w:lang w:val="en-GB"/>
              </w:rPr>
              <w:t>job description text editor</w:t>
            </w:r>
            <w:r w:rsidRPr="002E4692">
              <w:rPr>
                <w:lang w:val="en-GB"/>
              </w:rPr>
              <w:t>.</w:t>
            </w:r>
          </w:p>
          <w:p w:rsidR="00443FE8" w:rsidRDefault="00443FE8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gets the competency based on selected role and displays in competency </w:t>
            </w:r>
            <w:r w:rsidR="002036E0">
              <w:rPr>
                <w:lang w:val="en-GB"/>
              </w:rPr>
              <w:t>dropdown.</w:t>
            </w:r>
          </w:p>
          <w:p w:rsidR="000864BC" w:rsidRDefault="000864BC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gets the Skills based on selected role and displays in Skills section. </w:t>
            </w:r>
          </w:p>
          <w:p w:rsidR="00F3077B" w:rsidRPr="002F060D" w:rsidRDefault="00F3077B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gets the education qualification based on role and display in education qualification text box.</w:t>
            </w:r>
          </w:p>
        </w:tc>
        <w:tc>
          <w:tcPr>
            <w:tcW w:w="2610" w:type="dxa"/>
          </w:tcPr>
          <w:p w:rsidR="00236D2E" w:rsidRPr="00CB6F29" w:rsidDel="00232EB1" w:rsidRDefault="00236D2E" w:rsidP="00D368C3">
            <w:pPr>
              <w:pStyle w:val="ListParagraph"/>
              <w:rPr>
                <w:lang w:val="en-GB"/>
              </w:rPr>
            </w:pPr>
          </w:p>
        </w:tc>
      </w:tr>
      <w:tr w:rsidR="003A2B2C" w:rsidRPr="00BE56E5" w:rsidTr="00490273">
        <w:trPr>
          <w:trHeight w:val="426"/>
        </w:trPr>
        <w:tc>
          <w:tcPr>
            <w:tcW w:w="3222" w:type="dxa"/>
          </w:tcPr>
          <w:p w:rsidR="003A2B2C" w:rsidRPr="00EB130D" w:rsidRDefault="00F41C05" w:rsidP="00F41C05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Enter Number of Billable and Non Billable Positions.</w:t>
            </w:r>
          </w:p>
        </w:tc>
        <w:tc>
          <w:tcPr>
            <w:tcW w:w="4731" w:type="dxa"/>
          </w:tcPr>
          <w:p w:rsidR="00703544" w:rsidRDefault="00703544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2E4692">
              <w:rPr>
                <w:lang w:val="en-GB"/>
              </w:rPr>
              <w:t>System allows</w:t>
            </w:r>
            <w:r w:rsidR="007E6D12">
              <w:rPr>
                <w:lang w:val="en-GB"/>
              </w:rPr>
              <w:t xml:space="preserve"> </w:t>
            </w:r>
            <w:r w:rsidR="00766CD0">
              <w:rPr>
                <w:lang w:val="en-GB"/>
              </w:rPr>
              <w:t>to enter</w:t>
            </w:r>
            <w:r>
              <w:rPr>
                <w:lang w:val="en-GB"/>
              </w:rPr>
              <w:t xml:space="preserve"> number of </w:t>
            </w:r>
            <w:r w:rsidR="00F41C05">
              <w:rPr>
                <w:lang w:val="en-GB"/>
              </w:rPr>
              <w:t>billable and non-billable p</w:t>
            </w:r>
            <w:r>
              <w:rPr>
                <w:lang w:val="en-GB"/>
              </w:rPr>
              <w:t>o</w:t>
            </w:r>
            <w:r w:rsidR="00F41C05">
              <w:rPr>
                <w:lang w:val="en-GB"/>
              </w:rPr>
              <w:t>sitio</w:t>
            </w:r>
            <w:r>
              <w:rPr>
                <w:lang w:val="en-GB"/>
              </w:rPr>
              <w:t>ns.</w:t>
            </w:r>
          </w:p>
          <w:p w:rsidR="007A541E" w:rsidRPr="00443FE8" w:rsidRDefault="00A1650E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A1650E">
              <w:rPr>
                <w:lang w:val="en-GB"/>
              </w:rPr>
              <w:t>System accept only numeric numbers</w:t>
            </w:r>
            <w:r w:rsidR="00453FDF">
              <w:rPr>
                <w:lang w:val="en-GB"/>
              </w:rPr>
              <w:t>.</w:t>
            </w:r>
            <w:bookmarkStart w:id="0" w:name="_GoBack"/>
            <w:bookmarkEnd w:id="0"/>
            <w:r w:rsidRPr="00A1650E">
              <w:rPr>
                <w:lang w:val="en-GB"/>
              </w:rPr>
              <w:t xml:space="preserve"> </w:t>
            </w:r>
          </w:p>
        </w:tc>
        <w:tc>
          <w:tcPr>
            <w:tcW w:w="2610" w:type="dxa"/>
          </w:tcPr>
          <w:p w:rsidR="003A2B2C" w:rsidRPr="00CB6F29" w:rsidDel="00232EB1" w:rsidRDefault="003A2B2C" w:rsidP="00D368C3">
            <w:pPr>
              <w:pStyle w:val="ListParagraph"/>
              <w:rPr>
                <w:lang w:val="en-GB"/>
              </w:rPr>
            </w:pPr>
          </w:p>
        </w:tc>
      </w:tr>
      <w:tr w:rsidR="00893C66" w:rsidRPr="00BE56E5" w:rsidTr="00490273">
        <w:trPr>
          <w:trHeight w:val="426"/>
        </w:trPr>
        <w:tc>
          <w:tcPr>
            <w:tcW w:w="3222" w:type="dxa"/>
          </w:tcPr>
          <w:p w:rsidR="00893C66" w:rsidRDefault="00703544" w:rsidP="00703544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Enter Years Of experience </w:t>
            </w:r>
          </w:p>
        </w:tc>
        <w:tc>
          <w:tcPr>
            <w:tcW w:w="4731" w:type="dxa"/>
          </w:tcPr>
          <w:p w:rsidR="007A541E" w:rsidRPr="007927AB" w:rsidRDefault="00703544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2E4692">
              <w:rPr>
                <w:lang w:val="en-GB"/>
              </w:rPr>
              <w:t>System allows</w:t>
            </w:r>
            <w:r w:rsidR="007E6D12">
              <w:rPr>
                <w:lang w:val="en-GB"/>
              </w:rPr>
              <w:t xml:space="preserve"> to</w:t>
            </w:r>
            <w:r w:rsidRPr="002E4692">
              <w:rPr>
                <w:lang w:val="en-GB"/>
              </w:rPr>
              <w:t xml:space="preserve"> </w:t>
            </w:r>
            <w:r>
              <w:rPr>
                <w:lang w:val="en-GB"/>
              </w:rPr>
              <w:t>enter a years of experience.</w:t>
            </w:r>
          </w:p>
        </w:tc>
        <w:tc>
          <w:tcPr>
            <w:tcW w:w="2610" w:type="dxa"/>
          </w:tcPr>
          <w:p w:rsidR="00893C66" w:rsidRPr="00CB6F29" w:rsidDel="00232EB1" w:rsidRDefault="00893C66" w:rsidP="00D368C3">
            <w:pPr>
              <w:pStyle w:val="ListParagraph"/>
              <w:rPr>
                <w:lang w:val="en-GB"/>
              </w:rPr>
            </w:pPr>
          </w:p>
        </w:tc>
      </w:tr>
      <w:tr w:rsidR="00893C66" w:rsidRPr="00BE56E5" w:rsidTr="00490273">
        <w:trPr>
          <w:trHeight w:val="426"/>
        </w:trPr>
        <w:tc>
          <w:tcPr>
            <w:tcW w:w="3222" w:type="dxa"/>
          </w:tcPr>
          <w:p w:rsidR="00893C66" w:rsidRPr="00703544" w:rsidRDefault="00703544" w:rsidP="00703544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703544">
              <w:rPr>
                <w:lang w:val="en-GB"/>
              </w:rPr>
              <w:t xml:space="preserve">Enter </w:t>
            </w:r>
            <w:r>
              <w:rPr>
                <w:lang w:val="en-GB"/>
              </w:rPr>
              <w:t>Education Qualification</w:t>
            </w:r>
          </w:p>
        </w:tc>
        <w:tc>
          <w:tcPr>
            <w:tcW w:w="4731" w:type="dxa"/>
          </w:tcPr>
          <w:p w:rsidR="00893C66" w:rsidRPr="00D368C3" w:rsidRDefault="00703544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2E4692">
              <w:rPr>
                <w:lang w:val="en-GB"/>
              </w:rPr>
              <w:t xml:space="preserve">System allows </w:t>
            </w:r>
            <w:r w:rsidR="00F3077B">
              <w:rPr>
                <w:lang w:val="en-GB"/>
              </w:rPr>
              <w:t>to edit</w:t>
            </w:r>
            <w:r w:rsidR="007E6D12">
              <w:rPr>
                <w:lang w:val="en-GB"/>
              </w:rPr>
              <w:t xml:space="preserve"> e</w:t>
            </w:r>
            <w:r>
              <w:rPr>
                <w:lang w:val="en-GB"/>
              </w:rPr>
              <w:t>ducation Qualification.</w:t>
            </w:r>
          </w:p>
        </w:tc>
        <w:tc>
          <w:tcPr>
            <w:tcW w:w="2610" w:type="dxa"/>
          </w:tcPr>
          <w:p w:rsidR="00893C66" w:rsidRPr="00CB6F29" w:rsidDel="00232EB1" w:rsidRDefault="00893C66" w:rsidP="00D368C3">
            <w:pPr>
              <w:pStyle w:val="ListParagraph"/>
              <w:rPr>
                <w:lang w:val="en-GB"/>
              </w:rPr>
            </w:pPr>
          </w:p>
        </w:tc>
      </w:tr>
      <w:tr w:rsidR="00F4058B" w:rsidRPr="00BE56E5" w:rsidTr="00490273">
        <w:trPr>
          <w:trHeight w:val="426"/>
        </w:trPr>
        <w:tc>
          <w:tcPr>
            <w:tcW w:w="3222" w:type="dxa"/>
          </w:tcPr>
          <w:p w:rsidR="00F4058B" w:rsidRPr="00703544" w:rsidRDefault="00B87892" w:rsidP="00C64D3A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Modify</w:t>
            </w:r>
            <w:r w:rsidR="00420C50">
              <w:rPr>
                <w:lang w:val="en-GB"/>
              </w:rPr>
              <w:t xml:space="preserve"> </w:t>
            </w:r>
            <w:r w:rsidR="00C64D3A">
              <w:rPr>
                <w:lang w:val="en-GB"/>
              </w:rPr>
              <w:t>Role</w:t>
            </w:r>
            <w:r w:rsidR="00420C50">
              <w:rPr>
                <w:lang w:val="en-GB"/>
              </w:rPr>
              <w:t xml:space="preserve"> description</w:t>
            </w:r>
          </w:p>
        </w:tc>
        <w:tc>
          <w:tcPr>
            <w:tcW w:w="4731" w:type="dxa"/>
          </w:tcPr>
          <w:p w:rsidR="00F4058B" w:rsidRPr="00703544" w:rsidRDefault="00420C50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allow </w:t>
            </w:r>
            <w:r w:rsidR="00E71840">
              <w:rPr>
                <w:lang w:val="en-GB"/>
              </w:rPr>
              <w:t xml:space="preserve">to </w:t>
            </w:r>
            <w:r>
              <w:rPr>
                <w:lang w:val="en-GB"/>
              </w:rPr>
              <w:t>modify</w:t>
            </w:r>
            <w:r w:rsidR="00171C98">
              <w:rPr>
                <w:lang w:val="en-GB"/>
              </w:rPr>
              <w:t xml:space="preserve"> </w:t>
            </w:r>
            <w:r w:rsidR="00532B74">
              <w:rPr>
                <w:lang w:val="en-GB"/>
              </w:rPr>
              <w:t>Role</w:t>
            </w:r>
            <w:r w:rsidR="00312C24" w:rsidRPr="00703544">
              <w:rPr>
                <w:lang w:val="en-GB"/>
              </w:rPr>
              <w:t xml:space="preserve"> Description</w:t>
            </w:r>
            <w:r w:rsidR="00B87892">
              <w:rPr>
                <w:lang w:val="en-GB"/>
              </w:rPr>
              <w:t>.</w:t>
            </w:r>
          </w:p>
        </w:tc>
        <w:tc>
          <w:tcPr>
            <w:tcW w:w="2610" w:type="dxa"/>
          </w:tcPr>
          <w:p w:rsidR="00F4058B" w:rsidRPr="00CB6F29" w:rsidDel="00232EB1" w:rsidRDefault="00F4058B" w:rsidP="00D368C3">
            <w:pPr>
              <w:pStyle w:val="ListParagraph"/>
              <w:rPr>
                <w:lang w:val="en-GB"/>
              </w:rPr>
            </w:pPr>
          </w:p>
        </w:tc>
      </w:tr>
      <w:tr w:rsidR="00B87892" w:rsidRPr="00BE56E5" w:rsidTr="00490273">
        <w:trPr>
          <w:trHeight w:val="426"/>
        </w:trPr>
        <w:tc>
          <w:tcPr>
            <w:tcW w:w="3222" w:type="dxa"/>
          </w:tcPr>
          <w:p w:rsidR="00B87892" w:rsidRDefault="005C0A1B" w:rsidP="005C0A1B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Modify Key Responsibilities </w:t>
            </w:r>
          </w:p>
        </w:tc>
        <w:tc>
          <w:tcPr>
            <w:tcW w:w="4731" w:type="dxa"/>
          </w:tcPr>
          <w:p w:rsidR="00B87892" w:rsidRDefault="005C0A1B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allow to modify Key Responsibilities.</w:t>
            </w:r>
          </w:p>
        </w:tc>
        <w:tc>
          <w:tcPr>
            <w:tcW w:w="2610" w:type="dxa"/>
          </w:tcPr>
          <w:p w:rsidR="00B87892" w:rsidRPr="00CB6F29" w:rsidDel="00232EB1" w:rsidRDefault="00B87892" w:rsidP="00D368C3">
            <w:pPr>
              <w:pStyle w:val="ListParagraph"/>
              <w:rPr>
                <w:lang w:val="en-GB"/>
              </w:rPr>
            </w:pPr>
          </w:p>
        </w:tc>
      </w:tr>
      <w:tr w:rsidR="00703544" w:rsidRPr="00BE56E5" w:rsidTr="00490273">
        <w:trPr>
          <w:trHeight w:val="426"/>
        </w:trPr>
        <w:tc>
          <w:tcPr>
            <w:tcW w:w="3222" w:type="dxa"/>
          </w:tcPr>
          <w:p w:rsidR="00703544" w:rsidRPr="0017707C" w:rsidRDefault="00703544" w:rsidP="00703544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17707C">
              <w:rPr>
                <w:lang w:val="en-GB"/>
              </w:rPr>
              <w:t>Enter Other</w:t>
            </w:r>
            <w:r w:rsidR="00081CA3" w:rsidRPr="0017707C">
              <w:rPr>
                <w:lang w:val="en-GB"/>
              </w:rPr>
              <w:t xml:space="preserve"> Responsibilities</w:t>
            </w:r>
          </w:p>
        </w:tc>
        <w:tc>
          <w:tcPr>
            <w:tcW w:w="4731" w:type="dxa"/>
          </w:tcPr>
          <w:p w:rsidR="00703544" w:rsidRPr="0017707C" w:rsidRDefault="00703544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17707C">
              <w:rPr>
                <w:lang w:val="en-GB"/>
              </w:rPr>
              <w:t xml:space="preserve">System allows </w:t>
            </w:r>
            <w:r w:rsidR="006F1EE5" w:rsidRPr="0017707C">
              <w:rPr>
                <w:lang w:val="en-GB"/>
              </w:rPr>
              <w:t xml:space="preserve">to </w:t>
            </w:r>
            <w:r w:rsidRPr="0017707C">
              <w:rPr>
                <w:lang w:val="en-GB"/>
              </w:rPr>
              <w:t xml:space="preserve">enter </w:t>
            </w:r>
            <w:r w:rsidR="00D90E3C" w:rsidRPr="0017707C">
              <w:rPr>
                <w:lang w:val="en-GB"/>
              </w:rPr>
              <w:t>other</w:t>
            </w:r>
            <w:r w:rsidRPr="0017707C">
              <w:rPr>
                <w:lang w:val="en-GB"/>
              </w:rPr>
              <w:t xml:space="preserve"> </w:t>
            </w:r>
            <w:r w:rsidR="00B666D6" w:rsidRPr="0017707C">
              <w:rPr>
                <w:lang w:val="en-GB"/>
              </w:rPr>
              <w:t>responsibilities</w:t>
            </w:r>
            <w:r w:rsidRPr="0017707C">
              <w:rPr>
                <w:lang w:val="en-GB"/>
              </w:rPr>
              <w:t>.</w:t>
            </w:r>
          </w:p>
        </w:tc>
        <w:tc>
          <w:tcPr>
            <w:tcW w:w="2610" w:type="dxa"/>
          </w:tcPr>
          <w:p w:rsidR="00703544" w:rsidRPr="00CB6F29" w:rsidDel="00232EB1" w:rsidRDefault="00703544" w:rsidP="00D368C3">
            <w:pPr>
              <w:pStyle w:val="ListParagraph"/>
              <w:rPr>
                <w:lang w:val="en-GB"/>
              </w:rPr>
            </w:pPr>
          </w:p>
        </w:tc>
      </w:tr>
      <w:tr w:rsidR="00703544" w:rsidRPr="00BE56E5" w:rsidTr="00490273">
        <w:trPr>
          <w:trHeight w:val="426"/>
        </w:trPr>
        <w:tc>
          <w:tcPr>
            <w:tcW w:w="3222" w:type="dxa"/>
          </w:tcPr>
          <w:p w:rsidR="00703544" w:rsidRPr="00D90E3C" w:rsidRDefault="007E6D12" w:rsidP="00420C50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D90E3C">
              <w:rPr>
                <w:lang w:val="en-GB"/>
              </w:rPr>
              <w:t xml:space="preserve"> can </w:t>
            </w:r>
            <w:r w:rsidR="00F9790C">
              <w:rPr>
                <w:lang w:val="en-GB"/>
              </w:rPr>
              <w:t>Add</w:t>
            </w:r>
            <w:r w:rsidR="00960ED0">
              <w:rPr>
                <w:lang w:val="en-GB"/>
              </w:rPr>
              <w:t xml:space="preserve"> </w:t>
            </w:r>
            <w:r w:rsidR="00F9790C">
              <w:rPr>
                <w:lang w:val="en-GB"/>
              </w:rPr>
              <w:t>new</w:t>
            </w:r>
            <w:r w:rsidR="00D90E3C">
              <w:rPr>
                <w:lang w:val="en-GB"/>
              </w:rPr>
              <w:t xml:space="preserve"> skill</w:t>
            </w:r>
            <w:r w:rsidR="00871248">
              <w:rPr>
                <w:lang w:val="en-GB"/>
              </w:rPr>
              <w:t>s</w:t>
            </w:r>
            <w:r w:rsidR="00D90E3C">
              <w:rPr>
                <w:lang w:val="en-GB"/>
              </w:rPr>
              <w:t xml:space="preserve"> for particular role</w:t>
            </w:r>
          </w:p>
        </w:tc>
        <w:tc>
          <w:tcPr>
            <w:tcW w:w="4731" w:type="dxa"/>
          </w:tcPr>
          <w:p w:rsidR="00703544" w:rsidRPr="00703544" w:rsidRDefault="00D90E3C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8B58F1">
              <w:rPr>
                <w:lang w:val="en-GB"/>
              </w:rPr>
              <w:t xml:space="preserve">System displays </w:t>
            </w:r>
            <w:r>
              <w:rPr>
                <w:lang w:val="en-GB"/>
              </w:rPr>
              <w:t>“</w:t>
            </w:r>
            <w:r w:rsidR="00F9790C">
              <w:rPr>
                <w:lang w:val="en-GB"/>
              </w:rPr>
              <w:t>Add</w:t>
            </w:r>
            <w:r>
              <w:rPr>
                <w:lang w:val="en-GB"/>
              </w:rPr>
              <w:t>”</w:t>
            </w:r>
            <w:r w:rsidR="00F9790C">
              <w:rPr>
                <w:lang w:val="en-GB"/>
              </w:rPr>
              <w:t xml:space="preserve"> button for</w:t>
            </w:r>
            <w:r w:rsidR="00171C98">
              <w:rPr>
                <w:lang w:val="en-GB"/>
              </w:rPr>
              <w:t xml:space="preserve"> </w:t>
            </w:r>
            <w:r w:rsidR="00F9790C">
              <w:rPr>
                <w:lang w:val="en-GB"/>
              </w:rPr>
              <w:t>Add</w:t>
            </w:r>
            <w:r w:rsidR="008B6210">
              <w:rPr>
                <w:lang w:val="en-GB"/>
              </w:rPr>
              <w:t>ing</w:t>
            </w:r>
            <w:r w:rsidR="00171C98">
              <w:rPr>
                <w:lang w:val="en-GB"/>
              </w:rPr>
              <w:t xml:space="preserve"> </w:t>
            </w:r>
            <w:r w:rsidR="00F9790C">
              <w:rPr>
                <w:lang w:val="en-GB"/>
              </w:rPr>
              <w:t>new skill in skills section</w:t>
            </w:r>
            <w:r w:rsidRPr="008B58F1">
              <w:rPr>
                <w:lang w:val="en-GB"/>
              </w:rPr>
              <w:t>.</w:t>
            </w:r>
          </w:p>
        </w:tc>
        <w:tc>
          <w:tcPr>
            <w:tcW w:w="2610" w:type="dxa"/>
          </w:tcPr>
          <w:p w:rsidR="00703544" w:rsidRPr="00CB6F29" w:rsidDel="00232EB1" w:rsidRDefault="00703544" w:rsidP="00D368C3">
            <w:pPr>
              <w:pStyle w:val="ListParagraph"/>
              <w:rPr>
                <w:lang w:val="en-GB"/>
              </w:rPr>
            </w:pPr>
          </w:p>
        </w:tc>
      </w:tr>
      <w:tr w:rsidR="00D90E3C" w:rsidRPr="00BE56E5" w:rsidTr="00490273">
        <w:trPr>
          <w:trHeight w:val="426"/>
        </w:trPr>
        <w:tc>
          <w:tcPr>
            <w:tcW w:w="3222" w:type="dxa"/>
          </w:tcPr>
          <w:p w:rsidR="00D90E3C" w:rsidRDefault="00D90E3C" w:rsidP="003C6BB2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8B58F1">
              <w:rPr>
                <w:lang w:val="en-GB"/>
              </w:rPr>
              <w:lastRenderedPageBreak/>
              <w:t xml:space="preserve">Add new </w:t>
            </w:r>
            <w:r w:rsidR="003C6BB2">
              <w:rPr>
                <w:lang w:val="en-GB"/>
              </w:rPr>
              <w:t>S</w:t>
            </w:r>
            <w:r w:rsidRPr="008B58F1">
              <w:rPr>
                <w:lang w:val="en-GB"/>
              </w:rPr>
              <w:t>kills</w:t>
            </w:r>
            <w:r>
              <w:rPr>
                <w:lang w:val="en-GB"/>
              </w:rPr>
              <w:t xml:space="preserve"> by clicking on “Add” button in skills section</w:t>
            </w:r>
          </w:p>
        </w:tc>
        <w:tc>
          <w:tcPr>
            <w:tcW w:w="4731" w:type="dxa"/>
          </w:tcPr>
          <w:p w:rsidR="00312C24" w:rsidRPr="0085372B" w:rsidRDefault="00D90E3C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appends one row to skills section with </w:t>
            </w:r>
            <w:r w:rsidR="0085372B">
              <w:rPr>
                <w:lang w:val="en-GB"/>
              </w:rPr>
              <w:t>competency</w:t>
            </w:r>
            <w:r>
              <w:rPr>
                <w:lang w:val="en-GB"/>
              </w:rPr>
              <w:t xml:space="preserve"> dropdown, </w:t>
            </w:r>
            <w:r w:rsidR="0085372B">
              <w:rPr>
                <w:lang w:val="en-GB"/>
              </w:rPr>
              <w:t xml:space="preserve">skills dropdown, </w:t>
            </w:r>
            <w:r>
              <w:rPr>
                <w:lang w:val="en-GB"/>
              </w:rPr>
              <w:t>description textbox, proficiency dropdown and delete button.</w:t>
            </w:r>
          </w:p>
        </w:tc>
        <w:tc>
          <w:tcPr>
            <w:tcW w:w="2610" w:type="dxa"/>
          </w:tcPr>
          <w:p w:rsidR="00D90E3C" w:rsidRPr="00CB6F29" w:rsidDel="00232EB1" w:rsidRDefault="00D90E3C" w:rsidP="00D368C3">
            <w:pPr>
              <w:pStyle w:val="ListParagraph"/>
              <w:rPr>
                <w:lang w:val="en-GB"/>
              </w:rPr>
            </w:pPr>
          </w:p>
        </w:tc>
      </w:tr>
      <w:tr w:rsidR="0085372B" w:rsidRPr="00BE56E5" w:rsidTr="00490273">
        <w:trPr>
          <w:trHeight w:val="426"/>
        </w:trPr>
        <w:tc>
          <w:tcPr>
            <w:tcW w:w="3222" w:type="dxa"/>
          </w:tcPr>
          <w:p w:rsidR="0085372B" w:rsidRPr="008B58F1" w:rsidRDefault="0085372B" w:rsidP="0085372B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Select competency </w:t>
            </w:r>
          </w:p>
        </w:tc>
        <w:tc>
          <w:tcPr>
            <w:tcW w:w="4731" w:type="dxa"/>
          </w:tcPr>
          <w:p w:rsidR="0085372B" w:rsidRDefault="0085372B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gets skills of selected </w:t>
            </w:r>
            <w:r w:rsidR="003C6BB2">
              <w:rPr>
                <w:lang w:val="en-GB"/>
              </w:rPr>
              <w:t xml:space="preserve">competency </w:t>
            </w:r>
            <w:r>
              <w:rPr>
                <w:lang w:val="en-GB"/>
              </w:rPr>
              <w:t xml:space="preserve">and displayed in skills </w:t>
            </w:r>
            <w:r w:rsidR="003C6BB2">
              <w:rPr>
                <w:lang w:val="en-GB"/>
              </w:rPr>
              <w:t>dropdown.</w:t>
            </w:r>
          </w:p>
        </w:tc>
        <w:tc>
          <w:tcPr>
            <w:tcW w:w="2610" w:type="dxa"/>
          </w:tcPr>
          <w:p w:rsidR="0085372B" w:rsidRPr="00CB6F29" w:rsidDel="00232EB1" w:rsidRDefault="0085372B" w:rsidP="00D368C3">
            <w:pPr>
              <w:pStyle w:val="ListParagraph"/>
              <w:rPr>
                <w:lang w:val="en-GB"/>
              </w:rPr>
            </w:pPr>
          </w:p>
        </w:tc>
      </w:tr>
      <w:tr w:rsidR="00D90E3C" w:rsidRPr="00BE56E5" w:rsidTr="00490273">
        <w:trPr>
          <w:trHeight w:val="426"/>
        </w:trPr>
        <w:tc>
          <w:tcPr>
            <w:tcW w:w="3222" w:type="dxa"/>
          </w:tcPr>
          <w:p w:rsidR="00D90E3C" w:rsidRPr="008B58F1" w:rsidRDefault="00312C24" w:rsidP="003C6BB2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Select skill </w:t>
            </w:r>
          </w:p>
        </w:tc>
        <w:tc>
          <w:tcPr>
            <w:tcW w:w="4731" w:type="dxa"/>
          </w:tcPr>
          <w:p w:rsidR="00312C24" w:rsidRDefault="00312C24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gets description </w:t>
            </w:r>
            <w:r w:rsidR="003C6BB2">
              <w:rPr>
                <w:lang w:val="en-GB"/>
              </w:rPr>
              <w:t xml:space="preserve">of </w:t>
            </w:r>
            <w:r>
              <w:rPr>
                <w:lang w:val="en-GB"/>
              </w:rPr>
              <w:t>selected skill and displayed in skills description text box.</w:t>
            </w:r>
          </w:p>
        </w:tc>
        <w:tc>
          <w:tcPr>
            <w:tcW w:w="2610" w:type="dxa"/>
          </w:tcPr>
          <w:p w:rsidR="00D90E3C" w:rsidRPr="00CB6F29" w:rsidDel="00232EB1" w:rsidRDefault="00D90E3C" w:rsidP="00D368C3">
            <w:pPr>
              <w:pStyle w:val="ListParagraph"/>
              <w:rPr>
                <w:lang w:val="en-GB"/>
              </w:rPr>
            </w:pPr>
          </w:p>
        </w:tc>
      </w:tr>
      <w:tr w:rsidR="00312C24" w:rsidRPr="00BE56E5" w:rsidTr="00490273">
        <w:trPr>
          <w:trHeight w:val="426"/>
        </w:trPr>
        <w:tc>
          <w:tcPr>
            <w:tcW w:w="3222" w:type="dxa"/>
          </w:tcPr>
          <w:p w:rsidR="00312C24" w:rsidRDefault="00312C24" w:rsidP="00D90E3C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Enter or Modify Technology skill Description </w:t>
            </w:r>
          </w:p>
        </w:tc>
        <w:tc>
          <w:tcPr>
            <w:tcW w:w="4731" w:type="dxa"/>
          </w:tcPr>
          <w:p w:rsidR="00312C24" w:rsidRPr="008B58F1" w:rsidRDefault="00312C24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703544">
              <w:rPr>
                <w:lang w:val="en-GB"/>
              </w:rPr>
              <w:t>System allows enter</w:t>
            </w:r>
            <w:r>
              <w:rPr>
                <w:lang w:val="en-GB"/>
              </w:rPr>
              <w:t xml:space="preserve"> skill </w:t>
            </w:r>
            <w:r w:rsidRPr="00703544">
              <w:rPr>
                <w:lang w:val="en-GB"/>
              </w:rPr>
              <w:t xml:space="preserve">Description </w:t>
            </w:r>
            <w:r>
              <w:rPr>
                <w:lang w:val="en-GB"/>
              </w:rPr>
              <w:t xml:space="preserve">or modify existing skill </w:t>
            </w:r>
            <w:r w:rsidRPr="00703544">
              <w:rPr>
                <w:lang w:val="en-GB"/>
              </w:rPr>
              <w:t>Description</w:t>
            </w:r>
          </w:p>
        </w:tc>
        <w:tc>
          <w:tcPr>
            <w:tcW w:w="2610" w:type="dxa"/>
          </w:tcPr>
          <w:p w:rsidR="00312C24" w:rsidRPr="00CB6F29" w:rsidDel="00232EB1" w:rsidRDefault="00312C24" w:rsidP="00D368C3">
            <w:pPr>
              <w:pStyle w:val="ListParagraph"/>
              <w:rPr>
                <w:lang w:val="en-GB"/>
              </w:rPr>
            </w:pPr>
          </w:p>
        </w:tc>
      </w:tr>
      <w:tr w:rsidR="00F9790C" w:rsidRPr="00BE56E5" w:rsidTr="00490273">
        <w:trPr>
          <w:trHeight w:val="426"/>
        </w:trPr>
        <w:tc>
          <w:tcPr>
            <w:tcW w:w="3222" w:type="dxa"/>
          </w:tcPr>
          <w:p w:rsidR="00F9790C" w:rsidRPr="00D90E3C" w:rsidRDefault="00910E2B" w:rsidP="006F1EE5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6F1EE5">
              <w:rPr>
                <w:lang w:val="en-GB"/>
              </w:rPr>
              <w:t xml:space="preserve"> can d</w:t>
            </w:r>
            <w:r w:rsidR="00F9790C">
              <w:rPr>
                <w:lang w:val="en-GB"/>
              </w:rPr>
              <w:t xml:space="preserve">elete </w:t>
            </w:r>
            <w:r w:rsidR="006F1EE5">
              <w:rPr>
                <w:lang w:val="en-GB"/>
              </w:rPr>
              <w:t xml:space="preserve">newly added </w:t>
            </w:r>
            <w:r w:rsidR="00F9790C">
              <w:rPr>
                <w:lang w:val="en-GB"/>
              </w:rPr>
              <w:t>skill</w:t>
            </w:r>
            <w:r w:rsidR="00871248">
              <w:rPr>
                <w:lang w:val="en-GB"/>
              </w:rPr>
              <w:t>s</w:t>
            </w:r>
            <w:r w:rsidR="00F9790C">
              <w:rPr>
                <w:lang w:val="en-GB"/>
              </w:rPr>
              <w:t xml:space="preserve"> for particular role</w:t>
            </w:r>
          </w:p>
        </w:tc>
        <w:tc>
          <w:tcPr>
            <w:tcW w:w="4731" w:type="dxa"/>
          </w:tcPr>
          <w:p w:rsidR="00F9790C" w:rsidRPr="00703544" w:rsidRDefault="00F9790C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8B58F1">
              <w:rPr>
                <w:lang w:val="en-GB"/>
              </w:rPr>
              <w:t xml:space="preserve">System displays </w:t>
            </w:r>
            <w:r>
              <w:rPr>
                <w:lang w:val="en-GB"/>
              </w:rPr>
              <w:t>“Delete” button for</w:t>
            </w:r>
            <w:r w:rsidR="00960ED0">
              <w:rPr>
                <w:lang w:val="en-GB"/>
              </w:rPr>
              <w:t xml:space="preserve"> </w:t>
            </w:r>
            <w:r w:rsidR="00715C3A">
              <w:rPr>
                <w:lang w:val="en-GB"/>
              </w:rPr>
              <w:t xml:space="preserve">newly added </w:t>
            </w:r>
            <w:r>
              <w:rPr>
                <w:lang w:val="en-GB"/>
              </w:rPr>
              <w:t>skill</w:t>
            </w:r>
            <w:r w:rsidR="00715C3A">
              <w:rPr>
                <w:lang w:val="en-GB"/>
              </w:rPr>
              <w:t>s</w:t>
            </w:r>
            <w:r>
              <w:rPr>
                <w:lang w:val="en-GB"/>
              </w:rPr>
              <w:t xml:space="preserve"> in skills section</w:t>
            </w:r>
            <w:r w:rsidRPr="008B58F1">
              <w:rPr>
                <w:lang w:val="en-GB"/>
              </w:rPr>
              <w:t>.</w:t>
            </w:r>
          </w:p>
        </w:tc>
        <w:tc>
          <w:tcPr>
            <w:tcW w:w="2610" w:type="dxa"/>
          </w:tcPr>
          <w:p w:rsidR="00F9790C" w:rsidRPr="00CB6F29" w:rsidDel="00232EB1" w:rsidRDefault="00F9790C" w:rsidP="00D368C3">
            <w:pPr>
              <w:pStyle w:val="ListParagraph"/>
              <w:rPr>
                <w:lang w:val="en-GB"/>
              </w:rPr>
            </w:pPr>
          </w:p>
        </w:tc>
      </w:tr>
      <w:tr w:rsidR="00871248" w:rsidRPr="00BE56E5" w:rsidTr="00490273">
        <w:trPr>
          <w:trHeight w:val="426"/>
        </w:trPr>
        <w:tc>
          <w:tcPr>
            <w:tcW w:w="3222" w:type="dxa"/>
          </w:tcPr>
          <w:p w:rsidR="00871248" w:rsidRDefault="00871248" w:rsidP="00805F8D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Delete</w:t>
            </w:r>
            <w:r w:rsidR="00B911EB">
              <w:rPr>
                <w:lang w:val="en-GB"/>
              </w:rPr>
              <w:t xml:space="preserve"> </w:t>
            </w:r>
            <w:r w:rsidR="00B47B6D">
              <w:rPr>
                <w:lang w:val="en-GB"/>
              </w:rPr>
              <w:t xml:space="preserve">newly added </w:t>
            </w:r>
            <w:r>
              <w:rPr>
                <w:lang w:val="en-GB"/>
              </w:rPr>
              <w:t>skill</w:t>
            </w:r>
            <w:r w:rsidR="00111820">
              <w:rPr>
                <w:lang w:val="en-GB"/>
              </w:rPr>
              <w:t>s</w:t>
            </w:r>
            <w:r>
              <w:rPr>
                <w:lang w:val="en-GB"/>
              </w:rPr>
              <w:t xml:space="preserve"> by clicking on “Delete” button in skills section</w:t>
            </w:r>
          </w:p>
        </w:tc>
        <w:tc>
          <w:tcPr>
            <w:tcW w:w="4731" w:type="dxa"/>
          </w:tcPr>
          <w:p w:rsidR="00871248" w:rsidRPr="008B58F1" w:rsidRDefault="00871248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removed corresponding</w:t>
            </w:r>
            <w:r w:rsidR="00111820">
              <w:rPr>
                <w:lang w:val="en-GB"/>
              </w:rPr>
              <w:t xml:space="preserve"> row skills of delete button in </w:t>
            </w:r>
            <w:r>
              <w:rPr>
                <w:lang w:val="en-GB"/>
              </w:rPr>
              <w:t xml:space="preserve">skills section. </w:t>
            </w:r>
          </w:p>
        </w:tc>
        <w:tc>
          <w:tcPr>
            <w:tcW w:w="2610" w:type="dxa"/>
          </w:tcPr>
          <w:p w:rsidR="00871248" w:rsidRPr="00CB6F29" w:rsidDel="00232EB1" w:rsidRDefault="00871248" w:rsidP="00D368C3">
            <w:pPr>
              <w:pStyle w:val="ListParagraph"/>
              <w:rPr>
                <w:lang w:val="en-GB"/>
              </w:rPr>
            </w:pPr>
          </w:p>
        </w:tc>
      </w:tr>
      <w:tr w:rsidR="008C0E19" w:rsidRPr="00BE56E5" w:rsidTr="00490273">
        <w:trPr>
          <w:trHeight w:val="426"/>
        </w:trPr>
        <w:tc>
          <w:tcPr>
            <w:tcW w:w="3222" w:type="dxa"/>
          </w:tcPr>
          <w:p w:rsidR="008C0E19" w:rsidRDefault="00A6588D" w:rsidP="00C306F6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8C0E19">
              <w:rPr>
                <w:lang w:val="en-GB"/>
              </w:rPr>
              <w:t xml:space="preserve"> can </w:t>
            </w:r>
            <w:r w:rsidR="008B6210">
              <w:rPr>
                <w:lang w:val="en-GB"/>
              </w:rPr>
              <w:t xml:space="preserve">add </w:t>
            </w:r>
            <w:r w:rsidR="00C306F6">
              <w:rPr>
                <w:lang w:val="en-GB"/>
              </w:rPr>
              <w:t>different</w:t>
            </w:r>
            <w:r w:rsidR="00441091">
              <w:rPr>
                <w:lang w:val="en-GB"/>
              </w:rPr>
              <w:t xml:space="preserve"> </w:t>
            </w:r>
            <w:r w:rsidR="00834505">
              <w:t xml:space="preserve">required </w:t>
            </w:r>
            <w:r w:rsidR="008B6210">
              <w:rPr>
                <w:lang w:val="en-GB"/>
              </w:rPr>
              <w:t>role position</w:t>
            </w:r>
            <w:r w:rsidR="00DC40FB">
              <w:rPr>
                <w:lang w:val="en-GB"/>
              </w:rPr>
              <w:t>s</w:t>
            </w:r>
            <w:r w:rsidR="008B6210">
              <w:rPr>
                <w:lang w:val="en-GB"/>
              </w:rPr>
              <w:t xml:space="preserve"> for particular requisition.</w:t>
            </w:r>
          </w:p>
        </w:tc>
        <w:tc>
          <w:tcPr>
            <w:tcW w:w="4731" w:type="dxa"/>
          </w:tcPr>
          <w:p w:rsidR="008C0E19" w:rsidRDefault="008B6210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 w:rsidRPr="008B58F1">
              <w:rPr>
                <w:lang w:val="en-GB"/>
              </w:rPr>
              <w:t xml:space="preserve">System displays </w:t>
            </w:r>
            <w:r>
              <w:rPr>
                <w:lang w:val="en-GB"/>
              </w:rPr>
              <w:t>“Add</w:t>
            </w:r>
            <w:r w:rsidR="000650A4">
              <w:rPr>
                <w:lang w:val="en-GB"/>
              </w:rPr>
              <w:t xml:space="preserve"> another role</w:t>
            </w:r>
            <w:r>
              <w:rPr>
                <w:lang w:val="en-GB"/>
              </w:rPr>
              <w:t xml:space="preserve">” button under </w:t>
            </w:r>
            <w:r w:rsidR="000650A4">
              <w:rPr>
                <w:lang w:val="en-GB"/>
              </w:rPr>
              <w:t>“</w:t>
            </w:r>
            <w:r w:rsidR="00834505">
              <w:t xml:space="preserve">Required </w:t>
            </w:r>
            <w:r>
              <w:rPr>
                <w:lang w:val="en-GB"/>
              </w:rPr>
              <w:t xml:space="preserve">Role </w:t>
            </w:r>
            <w:r w:rsidR="000650A4">
              <w:rPr>
                <w:lang w:val="en-GB"/>
              </w:rPr>
              <w:t>Details”</w:t>
            </w:r>
            <w:r>
              <w:rPr>
                <w:lang w:val="en-GB"/>
              </w:rPr>
              <w:t xml:space="preserve"> section for</w:t>
            </w:r>
            <w:r w:rsidR="00B911EB">
              <w:rPr>
                <w:lang w:val="en-GB"/>
              </w:rPr>
              <w:t xml:space="preserve"> </w:t>
            </w:r>
            <w:r>
              <w:rPr>
                <w:lang w:val="en-GB"/>
              </w:rPr>
              <w:t>adding new role details</w:t>
            </w:r>
            <w:r w:rsidRPr="008B58F1">
              <w:rPr>
                <w:lang w:val="en-GB"/>
              </w:rPr>
              <w:t>.</w:t>
            </w:r>
          </w:p>
        </w:tc>
        <w:tc>
          <w:tcPr>
            <w:tcW w:w="2610" w:type="dxa"/>
          </w:tcPr>
          <w:p w:rsidR="008C0E19" w:rsidRPr="00CB6F29" w:rsidDel="00232EB1" w:rsidRDefault="008C0E19" w:rsidP="00D368C3">
            <w:pPr>
              <w:pStyle w:val="ListParagraph"/>
              <w:rPr>
                <w:lang w:val="en-GB"/>
              </w:rPr>
            </w:pPr>
          </w:p>
        </w:tc>
      </w:tr>
      <w:tr w:rsidR="008B6210" w:rsidRPr="00BE56E5" w:rsidTr="00490273">
        <w:trPr>
          <w:trHeight w:val="426"/>
        </w:trPr>
        <w:tc>
          <w:tcPr>
            <w:tcW w:w="3222" w:type="dxa"/>
          </w:tcPr>
          <w:p w:rsidR="008B6210" w:rsidRPr="00883246" w:rsidRDefault="008B6210" w:rsidP="00877B74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 w:rsidRPr="00883246">
              <w:rPr>
                <w:lang w:val="en-GB"/>
              </w:rPr>
              <w:t>Click on “Add</w:t>
            </w:r>
            <w:r w:rsidR="00877B74">
              <w:rPr>
                <w:lang w:val="en-GB"/>
              </w:rPr>
              <w:t xml:space="preserve"> another role</w:t>
            </w:r>
            <w:r w:rsidRPr="00883246">
              <w:rPr>
                <w:lang w:val="en-GB"/>
              </w:rPr>
              <w:t xml:space="preserve">” button under </w:t>
            </w:r>
            <w:r w:rsidR="00834505">
              <w:t>required</w:t>
            </w:r>
            <w:r w:rsidR="00877B74">
              <w:t xml:space="preserve"> </w:t>
            </w:r>
            <w:r w:rsidRPr="00883246">
              <w:rPr>
                <w:lang w:val="en-GB"/>
              </w:rPr>
              <w:t>role details section.</w:t>
            </w:r>
          </w:p>
        </w:tc>
        <w:tc>
          <w:tcPr>
            <w:tcW w:w="4731" w:type="dxa"/>
          </w:tcPr>
          <w:p w:rsidR="00C306F6" w:rsidRPr="00C306F6" w:rsidRDefault="008B6210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appends new </w:t>
            </w:r>
            <w:r w:rsidR="00960295">
              <w:t>Required Role details</w:t>
            </w:r>
            <w:r>
              <w:rPr>
                <w:lang w:val="en-GB"/>
              </w:rPr>
              <w:t xml:space="preserve"> section with collapse and expandable options; by default it will be expandable.</w:t>
            </w:r>
          </w:p>
        </w:tc>
        <w:tc>
          <w:tcPr>
            <w:tcW w:w="2610" w:type="dxa"/>
          </w:tcPr>
          <w:p w:rsidR="008B6210" w:rsidRPr="00CB6F29" w:rsidDel="00232EB1" w:rsidRDefault="008B6210" w:rsidP="00D368C3">
            <w:pPr>
              <w:pStyle w:val="ListParagraph"/>
              <w:rPr>
                <w:lang w:val="en-GB"/>
              </w:rPr>
            </w:pPr>
          </w:p>
        </w:tc>
      </w:tr>
      <w:tr w:rsidR="00C306F6" w:rsidRPr="00BE56E5" w:rsidTr="00490273">
        <w:trPr>
          <w:trHeight w:val="426"/>
        </w:trPr>
        <w:tc>
          <w:tcPr>
            <w:tcW w:w="3222" w:type="dxa"/>
          </w:tcPr>
          <w:p w:rsidR="00C306F6" w:rsidRDefault="005E3460" w:rsidP="00EF117E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>User</w:t>
            </w:r>
            <w:r w:rsidR="00C306F6">
              <w:rPr>
                <w:lang w:val="en-GB"/>
              </w:rPr>
              <w:t xml:space="preserve"> can delete</w:t>
            </w:r>
            <w:r w:rsidR="00B911EB">
              <w:rPr>
                <w:lang w:val="en-GB"/>
              </w:rPr>
              <w:t xml:space="preserve"> </w:t>
            </w:r>
            <w:r w:rsidR="00C306F6">
              <w:rPr>
                <w:lang w:val="en-GB"/>
              </w:rPr>
              <w:t>newly added</w:t>
            </w:r>
            <w:r w:rsidR="00EF117E">
              <w:rPr>
                <w:lang w:val="en-GB"/>
              </w:rPr>
              <w:t xml:space="preserve"> </w:t>
            </w:r>
            <w:r w:rsidR="00834505">
              <w:t xml:space="preserve">required </w:t>
            </w:r>
            <w:r w:rsidR="00C306F6">
              <w:rPr>
                <w:lang w:val="en-GB"/>
              </w:rPr>
              <w:t xml:space="preserve">role </w:t>
            </w:r>
            <w:r w:rsidR="00EF117E">
              <w:rPr>
                <w:lang w:val="en-GB"/>
              </w:rPr>
              <w:t>details</w:t>
            </w:r>
            <w:r w:rsidR="00C306F6">
              <w:rPr>
                <w:lang w:val="en-GB"/>
              </w:rPr>
              <w:t xml:space="preserve"> for particular requisition.</w:t>
            </w:r>
          </w:p>
        </w:tc>
        <w:tc>
          <w:tcPr>
            <w:tcW w:w="4731" w:type="dxa"/>
          </w:tcPr>
          <w:p w:rsidR="00C306F6" w:rsidRDefault="00C306F6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display “Delete” button under newly added </w:t>
            </w:r>
            <w:r w:rsidR="00960295">
              <w:t>Required Role details</w:t>
            </w:r>
            <w:r>
              <w:rPr>
                <w:lang w:val="en-GB"/>
              </w:rPr>
              <w:t xml:space="preserve"> section.</w:t>
            </w:r>
          </w:p>
        </w:tc>
        <w:tc>
          <w:tcPr>
            <w:tcW w:w="2610" w:type="dxa"/>
          </w:tcPr>
          <w:p w:rsidR="00C306F6" w:rsidRPr="00CB6F29" w:rsidDel="00232EB1" w:rsidRDefault="00C306F6" w:rsidP="00D368C3">
            <w:pPr>
              <w:pStyle w:val="ListParagraph"/>
              <w:rPr>
                <w:lang w:val="en-GB"/>
              </w:rPr>
            </w:pPr>
          </w:p>
        </w:tc>
      </w:tr>
      <w:tr w:rsidR="00C306F6" w:rsidRPr="00BE56E5" w:rsidTr="00490273">
        <w:trPr>
          <w:trHeight w:val="426"/>
        </w:trPr>
        <w:tc>
          <w:tcPr>
            <w:tcW w:w="3222" w:type="dxa"/>
          </w:tcPr>
          <w:p w:rsidR="00C306F6" w:rsidRDefault="00C306F6" w:rsidP="00A90CE6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t xml:space="preserve">Click on “Delete” button under newly added </w:t>
            </w:r>
            <w:r w:rsidR="00960295">
              <w:t>Required Role details</w:t>
            </w:r>
            <w:r>
              <w:rPr>
                <w:lang w:val="en-GB"/>
              </w:rPr>
              <w:t xml:space="preserve"> section.</w:t>
            </w:r>
          </w:p>
        </w:tc>
        <w:tc>
          <w:tcPr>
            <w:tcW w:w="4731" w:type="dxa"/>
          </w:tcPr>
          <w:p w:rsidR="00C306F6" w:rsidRDefault="00C306F6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 xml:space="preserve">System removed corresponding </w:t>
            </w:r>
            <w:r w:rsidR="00960295">
              <w:t>Required Role details</w:t>
            </w:r>
            <w:r>
              <w:rPr>
                <w:lang w:val="en-GB"/>
              </w:rPr>
              <w:t xml:space="preserve"> section.</w:t>
            </w:r>
          </w:p>
        </w:tc>
        <w:tc>
          <w:tcPr>
            <w:tcW w:w="2610" w:type="dxa"/>
          </w:tcPr>
          <w:p w:rsidR="00C306F6" w:rsidRPr="00CB6F29" w:rsidDel="00232EB1" w:rsidRDefault="00C306F6" w:rsidP="00D368C3">
            <w:pPr>
              <w:pStyle w:val="ListParagraph"/>
              <w:rPr>
                <w:lang w:val="en-GB"/>
              </w:rPr>
            </w:pPr>
          </w:p>
        </w:tc>
      </w:tr>
      <w:tr w:rsidR="008C0E19" w:rsidRPr="00BE56E5" w:rsidTr="00490273">
        <w:trPr>
          <w:trHeight w:val="426"/>
        </w:trPr>
        <w:tc>
          <w:tcPr>
            <w:tcW w:w="3222" w:type="dxa"/>
          </w:tcPr>
          <w:p w:rsidR="008C0E19" w:rsidRDefault="00FA33F1" w:rsidP="00FA33F1">
            <w:pPr>
              <w:pStyle w:val="ListParagraph"/>
              <w:numPr>
                <w:ilvl w:val="0"/>
                <w:numId w:val="18"/>
              </w:numPr>
              <w:rPr>
                <w:lang w:val="en-GB"/>
              </w:rPr>
            </w:pPr>
            <w:r>
              <w:rPr>
                <w:lang w:val="en-GB"/>
              </w:rPr>
              <w:lastRenderedPageBreak/>
              <w:t>Program Manager/Competency Lead fill the</w:t>
            </w:r>
            <w:r w:rsidR="00C306F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required </w:t>
            </w:r>
            <w:r w:rsidR="006C2F4B">
              <w:rPr>
                <w:lang w:val="en-GB"/>
              </w:rPr>
              <w:t xml:space="preserve">talent </w:t>
            </w:r>
            <w:r w:rsidR="00C306F6">
              <w:rPr>
                <w:lang w:val="en-GB"/>
              </w:rPr>
              <w:t xml:space="preserve">requisition </w:t>
            </w:r>
            <w:r>
              <w:rPr>
                <w:lang w:val="en-GB"/>
              </w:rPr>
              <w:t>details and</w:t>
            </w:r>
            <w:r w:rsidR="008C0E19">
              <w:rPr>
                <w:lang w:val="en-GB"/>
              </w:rPr>
              <w:t xml:space="preserve"> click on “submit” button</w:t>
            </w:r>
            <w:r>
              <w:rPr>
                <w:lang w:val="en-GB"/>
              </w:rPr>
              <w:t>.</w:t>
            </w:r>
          </w:p>
        </w:tc>
        <w:tc>
          <w:tcPr>
            <w:tcW w:w="4731" w:type="dxa"/>
          </w:tcPr>
          <w:p w:rsidR="008C0E19" w:rsidRDefault="006434E3" w:rsidP="00A55866">
            <w:pPr>
              <w:pStyle w:val="ListParagraph"/>
              <w:numPr>
                <w:ilvl w:val="0"/>
                <w:numId w:val="37"/>
              </w:numPr>
              <w:rPr>
                <w:lang w:val="en-GB"/>
              </w:rPr>
            </w:pPr>
            <w:r>
              <w:rPr>
                <w:lang w:val="en-GB"/>
              </w:rPr>
              <w:t>System create/update</w:t>
            </w:r>
            <w:r w:rsidR="00F43A0C">
              <w:rPr>
                <w:lang w:val="en-GB"/>
              </w:rPr>
              <w:t xml:space="preserve"> the requisition details with status as “</w:t>
            </w:r>
            <w:r w:rsidR="002A27F6">
              <w:rPr>
                <w:lang w:val="en-GB"/>
              </w:rPr>
              <w:t>approval due</w:t>
            </w:r>
            <w:r w:rsidR="00F43A0C">
              <w:rPr>
                <w:lang w:val="en-GB"/>
              </w:rPr>
              <w:t>”</w:t>
            </w:r>
            <w:r w:rsidR="00FA33F1">
              <w:rPr>
                <w:lang w:val="en-GB"/>
              </w:rPr>
              <w:t xml:space="preserve"> and triggers notification to Delivery Head.</w:t>
            </w:r>
          </w:p>
        </w:tc>
        <w:tc>
          <w:tcPr>
            <w:tcW w:w="2610" w:type="dxa"/>
          </w:tcPr>
          <w:p w:rsidR="00F43A0C" w:rsidRPr="0010086A" w:rsidRDefault="00F43A0C" w:rsidP="008B53C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Alt </w:t>
            </w:r>
            <w:r w:rsidR="008D7505">
              <w:rPr>
                <w:b/>
                <w:lang w:val="en-GB"/>
              </w:rPr>
              <w:t>1</w:t>
            </w:r>
            <w:r w:rsidRPr="0010086A">
              <w:rPr>
                <w:b/>
                <w:lang w:val="en-GB"/>
              </w:rPr>
              <w:t>:</w:t>
            </w:r>
          </w:p>
          <w:p w:rsidR="008C0E19" w:rsidRPr="008B53CE" w:rsidRDefault="001C37EA" w:rsidP="008B53CE">
            <w:pPr>
              <w:rPr>
                <w:lang w:val="en-GB"/>
              </w:rPr>
            </w:pPr>
            <w:r w:rsidRPr="008B53CE">
              <w:rPr>
                <w:lang w:val="en-GB"/>
              </w:rPr>
              <w:t>If User clicks on “Save as Draft” button then s</w:t>
            </w:r>
            <w:r w:rsidR="00A90CE6" w:rsidRPr="008B53CE">
              <w:rPr>
                <w:lang w:val="en-GB"/>
              </w:rPr>
              <w:t xml:space="preserve">ystem saves the requisition details with status </w:t>
            </w:r>
            <w:r w:rsidR="00F43A0C" w:rsidRPr="008B53CE">
              <w:rPr>
                <w:lang w:val="en-GB"/>
              </w:rPr>
              <w:t>as “</w:t>
            </w:r>
            <w:r w:rsidR="00566F2C" w:rsidRPr="008B53CE">
              <w:rPr>
                <w:lang w:val="en-GB"/>
              </w:rPr>
              <w:t>draft</w:t>
            </w:r>
            <w:r w:rsidR="00F43A0C" w:rsidRPr="008B53CE">
              <w:rPr>
                <w:lang w:val="en-GB"/>
              </w:rPr>
              <w:t>”</w:t>
            </w:r>
            <w:r w:rsidR="00C60184" w:rsidRPr="008B53CE">
              <w:rPr>
                <w:lang w:val="en-GB"/>
              </w:rPr>
              <w:t>.</w:t>
            </w:r>
          </w:p>
          <w:p w:rsidR="00883246" w:rsidRPr="0010086A" w:rsidRDefault="00883246" w:rsidP="008B53C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Alt </w:t>
            </w:r>
            <w:r w:rsidR="008D7505">
              <w:rPr>
                <w:b/>
                <w:lang w:val="en-GB"/>
              </w:rPr>
              <w:t>2</w:t>
            </w:r>
            <w:r w:rsidRPr="0010086A">
              <w:rPr>
                <w:b/>
                <w:lang w:val="en-GB"/>
              </w:rPr>
              <w:t>:</w:t>
            </w:r>
          </w:p>
          <w:p w:rsidR="00883246" w:rsidRPr="008B53CE" w:rsidRDefault="001C37EA" w:rsidP="008B53CE">
            <w:pPr>
              <w:rPr>
                <w:lang w:val="en-GB"/>
              </w:rPr>
            </w:pPr>
            <w:r w:rsidRPr="008B53CE">
              <w:rPr>
                <w:lang w:val="en-GB"/>
              </w:rPr>
              <w:t>If User clicks on “Cancel” button then s</w:t>
            </w:r>
            <w:r w:rsidR="00883246" w:rsidRPr="008B53CE">
              <w:rPr>
                <w:lang w:val="en-GB"/>
              </w:rPr>
              <w:t>ystem</w:t>
            </w:r>
            <w:r w:rsidRPr="008B53CE">
              <w:rPr>
                <w:lang w:val="en-GB"/>
              </w:rPr>
              <w:t xml:space="preserve"> does not save requisition details and</w:t>
            </w:r>
            <w:r w:rsidR="00883246" w:rsidRPr="008B53CE">
              <w:rPr>
                <w:lang w:val="en-GB"/>
              </w:rPr>
              <w:t xml:space="preserve"> </w:t>
            </w:r>
            <w:r w:rsidR="00C749EA" w:rsidRPr="008B53CE">
              <w:rPr>
                <w:lang w:val="en-GB"/>
              </w:rPr>
              <w:t>navigate the add requisition screen to requisition screen</w:t>
            </w:r>
            <w:r w:rsidR="00883246" w:rsidRPr="008B53CE">
              <w:rPr>
                <w:lang w:val="en-GB"/>
              </w:rPr>
              <w:t>.</w:t>
            </w:r>
          </w:p>
          <w:p w:rsidR="00ED137B" w:rsidRPr="008B53CE" w:rsidRDefault="00ED137B" w:rsidP="008B53CE">
            <w:pPr>
              <w:rPr>
                <w:b/>
                <w:lang w:val="en-GB"/>
              </w:rPr>
            </w:pPr>
            <w:r w:rsidRPr="008B53CE">
              <w:rPr>
                <w:b/>
                <w:lang w:val="en-GB"/>
              </w:rPr>
              <w:t>Alt 3:</w:t>
            </w:r>
          </w:p>
          <w:p w:rsidR="00883246" w:rsidRPr="008B53CE" w:rsidDel="00232EB1" w:rsidRDefault="00ED137B" w:rsidP="008B53CE">
            <w:pPr>
              <w:rPr>
                <w:lang w:val="en-GB"/>
              </w:rPr>
            </w:pPr>
            <w:r w:rsidRPr="008B53CE">
              <w:rPr>
                <w:lang w:val="en-GB"/>
              </w:rPr>
              <w:t>System create/update the requisition details with status as “approval due” and triggers notification to Managing Director.</w:t>
            </w:r>
          </w:p>
        </w:tc>
      </w:tr>
    </w:tbl>
    <w:p w:rsidR="00F93A39" w:rsidRDefault="00F93A39" w:rsidP="00BE56E5">
      <w:pPr>
        <w:pStyle w:val="ListParagraph"/>
        <w:rPr>
          <w:b/>
          <w:bCs/>
        </w:rPr>
      </w:pPr>
    </w:p>
    <w:p w:rsidR="00A278DA" w:rsidRDefault="00A278DA" w:rsidP="00BE56E5">
      <w:pPr>
        <w:pStyle w:val="ListParagraph"/>
        <w:rPr>
          <w:b/>
          <w:bCs/>
        </w:rPr>
      </w:pPr>
    </w:p>
    <w:p w:rsidR="00BF64FB" w:rsidRDefault="00BF64FB" w:rsidP="00BE56E5">
      <w:pPr>
        <w:pStyle w:val="ListParagraph"/>
        <w:rPr>
          <w:b/>
          <w:bCs/>
        </w:rPr>
      </w:pPr>
    </w:p>
    <w:p w:rsidR="00BF64FB" w:rsidRDefault="00BF64FB" w:rsidP="00BE56E5">
      <w:pPr>
        <w:pStyle w:val="ListParagraph"/>
        <w:rPr>
          <w:b/>
          <w:bCs/>
        </w:rPr>
      </w:pPr>
    </w:p>
    <w:p w:rsidR="005E3460" w:rsidRDefault="005E3460" w:rsidP="00BE56E5">
      <w:pPr>
        <w:pStyle w:val="ListParagraph"/>
        <w:rPr>
          <w:b/>
          <w:bCs/>
        </w:rPr>
      </w:pPr>
    </w:p>
    <w:p w:rsidR="005E3460" w:rsidRDefault="005E3460" w:rsidP="00BE56E5">
      <w:pPr>
        <w:pStyle w:val="ListParagraph"/>
        <w:rPr>
          <w:b/>
          <w:bCs/>
        </w:rPr>
      </w:pPr>
    </w:p>
    <w:p w:rsidR="005E3460" w:rsidRDefault="005E3460" w:rsidP="00BE56E5">
      <w:pPr>
        <w:pStyle w:val="ListParagraph"/>
        <w:rPr>
          <w:b/>
          <w:bCs/>
        </w:rPr>
      </w:pPr>
    </w:p>
    <w:p w:rsidR="005E3460" w:rsidRDefault="005E3460" w:rsidP="00BE56E5">
      <w:pPr>
        <w:pStyle w:val="ListParagraph"/>
        <w:rPr>
          <w:b/>
          <w:bCs/>
        </w:rPr>
      </w:pPr>
    </w:p>
    <w:p w:rsidR="005E3460" w:rsidRDefault="005E3460" w:rsidP="00BE56E5">
      <w:pPr>
        <w:pStyle w:val="ListParagraph"/>
        <w:rPr>
          <w:b/>
          <w:bCs/>
        </w:rPr>
      </w:pPr>
    </w:p>
    <w:p w:rsidR="00BF64FB" w:rsidRPr="00BE56E5" w:rsidRDefault="00BF64FB" w:rsidP="00BE56E5">
      <w:pPr>
        <w:pStyle w:val="ListParagraph"/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ALTERNATIVE FLOW</w:t>
      </w:r>
    </w:p>
    <w:tbl>
      <w:tblPr>
        <w:tblW w:w="10162" w:type="dxa"/>
        <w:tblInd w:w="2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62"/>
      </w:tblGrid>
      <w:tr w:rsidR="00F93A39" w:rsidRPr="00BE56E5" w:rsidTr="008B6210">
        <w:trPr>
          <w:trHeight w:val="722"/>
        </w:trPr>
        <w:tc>
          <w:tcPr>
            <w:tcW w:w="10162" w:type="dxa"/>
            <w:shd w:val="clear" w:color="auto" w:fill="FFFFFF" w:themeFill="background1"/>
            <w:vAlign w:val="center"/>
          </w:tcPr>
          <w:p w:rsidR="000F11CC" w:rsidRPr="00B06606" w:rsidRDefault="000F11CC" w:rsidP="00B06606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 w:rsidRPr="00B06606">
              <w:rPr>
                <w:lang w:val="en-GB"/>
              </w:rPr>
              <w:t>User click on “Save as Draft” button and logged out from application.</w:t>
            </w:r>
          </w:p>
          <w:p w:rsidR="000F11CC" w:rsidRPr="00B06606" w:rsidRDefault="000F11CC" w:rsidP="00B06606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 w:rsidRPr="00B06606">
              <w:rPr>
                <w:lang w:val="en-GB"/>
              </w:rPr>
              <w:t>User click on “Cancel” button and logged out from application.</w:t>
            </w:r>
          </w:p>
          <w:p w:rsidR="00C749EA" w:rsidRPr="00B06606" w:rsidRDefault="006C2F4B" w:rsidP="00B06606">
            <w:pPr>
              <w:pStyle w:val="ListParagraph"/>
              <w:numPr>
                <w:ilvl w:val="0"/>
                <w:numId w:val="43"/>
              </w:numPr>
              <w:rPr>
                <w:lang w:val="en-GB"/>
              </w:rPr>
            </w:pPr>
            <w:r w:rsidRPr="00B06606">
              <w:rPr>
                <w:lang w:val="en-GB"/>
              </w:rPr>
              <w:t>Department Head fill the required talent requisition details and click on “submit” button.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lastRenderedPageBreak/>
        <w:t>EXCEPTIONS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312C24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 xml:space="preserve">BUSINESS RULES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0F63A7" w:rsidRPr="00BE56E5" w:rsidTr="008B6210">
        <w:tc>
          <w:tcPr>
            <w:tcW w:w="10170" w:type="dxa"/>
          </w:tcPr>
          <w:p w:rsidR="004571F0" w:rsidRPr="00CF6713" w:rsidRDefault="00731098" w:rsidP="00530D2F">
            <w:pPr>
              <w:pStyle w:val="ListParagraph"/>
              <w:numPr>
                <w:ilvl w:val="0"/>
                <w:numId w:val="15"/>
              </w:num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BB4430" w:rsidRPr="00BE56E5" w:rsidRDefault="00BB4430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SPECIAL REQUIREMENTS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B2243F" w:rsidRPr="00BE56E5" w:rsidTr="008B6210">
        <w:tc>
          <w:tcPr>
            <w:tcW w:w="10170" w:type="dxa"/>
          </w:tcPr>
          <w:p w:rsidR="00F93A39" w:rsidRPr="00BE56E5" w:rsidRDefault="00BB443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Default="00F93A39" w:rsidP="00F93A39">
      <w:pPr>
        <w:rPr>
          <w:lang w:val="en-GB"/>
        </w:rPr>
      </w:pPr>
    </w:p>
    <w:p w:rsidR="007458CA" w:rsidRPr="00BE56E5" w:rsidRDefault="007458CA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ASSUMPTIONS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D46DA2" w:rsidRPr="00BE56E5" w:rsidTr="008B6210">
        <w:tc>
          <w:tcPr>
            <w:tcW w:w="10170" w:type="dxa"/>
          </w:tcPr>
          <w:p w:rsidR="00250976" w:rsidRPr="00250976" w:rsidRDefault="0099050A" w:rsidP="00530D2F">
            <w:pPr>
              <w:pStyle w:val="ListParagraph"/>
              <w:numPr>
                <w:ilvl w:val="0"/>
                <w:numId w:val="16"/>
              </w:numPr>
              <w:rPr>
                <w:lang w:val="en-GB"/>
              </w:rPr>
            </w:pPr>
            <w:r>
              <w:rPr>
                <w:lang w:val="en-GB"/>
              </w:rPr>
              <w:t>Talent Requisition</w:t>
            </w:r>
            <w:r w:rsidR="00764503">
              <w:rPr>
                <w:lang w:val="en-GB"/>
              </w:rPr>
              <w:t xml:space="preserve"> should be defined based on project role performed by the associate.</w:t>
            </w:r>
          </w:p>
        </w:tc>
      </w:tr>
    </w:tbl>
    <w:p w:rsidR="00F93A39" w:rsidRPr="00BE56E5" w:rsidRDefault="00F93A39" w:rsidP="00F93A39">
      <w:pPr>
        <w:rPr>
          <w:b/>
          <w:bCs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NOTES AND ISSUES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4E3EA2" w:rsidRPr="00BE56E5" w:rsidTr="008B6210">
        <w:tc>
          <w:tcPr>
            <w:tcW w:w="10170" w:type="dxa"/>
          </w:tcPr>
          <w:p w:rsidR="00F93A39" w:rsidRPr="00BE56E5" w:rsidRDefault="00942BB0" w:rsidP="00BB4430">
            <w:pPr>
              <w:rPr>
                <w:lang w:val="en-GB"/>
              </w:rPr>
            </w:pPr>
            <w:r>
              <w:rPr>
                <w:lang w:val="en-GB"/>
              </w:rPr>
              <w:t>NA</w:t>
            </w:r>
          </w:p>
        </w:tc>
      </w:tr>
    </w:tbl>
    <w:p w:rsidR="00F93A39" w:rsidRPr="00BE56E5" w:rsidRDefault="00F93A39" w:rsidP="00F93A39">
      <w:pPr>
        <w:rPr>
          <w:lang w:val="en-GB"/>
        </w:rPr>
      </w:pPr>
    </w:p>
    <w:p w:rsidR="00F93A39" w:rsidRPr="00BE56E5" w:rsidRDefault="00AB4414" w:rsidP="00530D2F">
      <w:pPr>
        <w:pStyle w:val="ListParagraph"/>
        <w:numPr>
          <w:ilvl w:val="0"/>
          <w:numId w:val="12"/>
        </w:numPr>
        <w:rPr>
          <w:b/>
          <w:bCs/>
        </w:rPr>
      </w:pPr>
      <w:r w:rsidRPr="00BE56E5">
        <w:rPr>
          <w:b/>
          <w:bCs/>
        </w:rPr>
        <w:t>ACCEPTANCE CRITERIA AND TESTS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0170"/>
      </w:tblGrid>
      <w:tr w:rsidR="00A90CE6" w:rsidRPr="00BE56E5" w:rsidTr="008B6210">
        <w:tc>
          <w:tcPr>
            <w:tcW w:w="10170" w:type="dxa"/>
          </w:tcPr>
          <w:p w:rsidR="00764503" w:rsidRDefault="00764503" w:rsidP="00530D2F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Delivery Head / MD should be notified when a </w:t>
            </w:r>
            <w:r w:rsidR="0099050A">
              <w:rPr>
                <w:lang w:val="en-GB"/>
              </w:rPr>
              <w:t>Talent Requisition</w:t>
            </w:r>
            <w:r>
              <w:rPr>
                <w:lang w:val="en-GB"/>
              </w:rPr>
              <w:t xml:space="preserve"> request is placed.</w:t>
            </w:r>
          </w:p>
          <w:p w:rsidR="007B013D" w:rsidRPr="007B013D" w:rsidRDefault="007B013D" w:rsidP="00D8062A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 xml:space="preserve">The requisition status </w:t>
            </w:r>
            <w:r w:rsidR="002E4536">
              <w:rPr>
                <w:lang w:val="en-GB"/>
              </w:rPr>
              <w:t>should be “</w:t>
            </w:r>
            <w:r w:rsidR="00D8062A">
              <w:rPr>
                <w:lang w:val="en-GB"/>
              </w:rPr>
              <w:t>approval due</w:t>
            </w:r>
            <w:r>
              <w:rPr>
                <w:lang w:val="en-GB"/>
              </w:rPr>
              <w:t>”</w:t>
            </w:r>
          </w:p>
        </w:tc>
      </w:tr>
    </w:tbl>
    <w:p w:rsidR="00DF052E" w:rsidRDefault="00DF052E" w:rsidP="00DC40FB">
      <w:pPr>
        <w:rPr>
          <w:lang w:val="en-GB"/>
        </w:rPr>
      </w:pPr>
    </w:p>
    <w:p w:rsidR="007B013D" w:rsidRPr="00DC40FB" w:rsidRDefault="007B013D" w:rsidP="00DC40FB">
      <w:pPr>
        <w:rPr>
          <w:lang w:val="en-GB"/>
        </w:rPr>
      </w:pPr>
    </w:p>
    <w:sectPr w:rsidR="007B013D" w:rsidRPr="00DC40FB" w:rsidSect="00606AF8">
      <w:headerReference w:type="default" r:id="rId11"/>
      <w:footerReference w:type="default" r:id="rId12"/>
      <w:pgSz w:w="11907" w:h="16839" w:code="9"/>
      <w:pgMar w:top="1080" w:right="562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53C" w:rsidRDefault="005B553C">
      <w:r>
        <w:separator/>
      </w:r>
    </w:p>
  </w:endnote>
  <w:endnote w:type="continuationSeparator" w:id="0">
    <w:p w:rsidR="005B553C" w:rsidRDefault="005B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 Headline">
    <w:altName w:val="Trebuchet MS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210" w:rsidRPr="00AA546A" w:rsidRDefault="009B7CF6" w:rsidP="00606AF8">
    <w:pPr>
      <w:framePr w:wrap="around" w:vAnchor="text" w:hAnchor="page" w:x="10711" w:y="-3"/>
      <w:tabs>
        <w:tab w:val="left" w:pos="540"/>
        <w:tab w:val="center" w:pos="4320"/>
        <w:tab w:val="right" w:pos="8640"/>
      </w:tabs>
      <w:spacing w:line="276" w:lineRule="auto"/>
      <w:ind w:left="270" w:right="90"/>
      <w:contextualSpacing/>
      <w:rPr>
        <w:rFonts w:eastAsia="MS Mincho"/>
        <w:color w:val="889147"/>
        <w:sz w:val="18"/>
        <w:szCs w:val="18"/>
      </w:rPr>
    </w:pPr>
    <w:r w:rsidRPr="00AA546A">
      <w:rPr>
        <w:rFonts w:eastAsia="MS Mincho"/>
        <w:color w:val="889147"/>
        <w:sz w:val="18"/>
        <w:szCs w:val="18"/>
      </w:rPr>
      <w:fldChar w:fldCharType="begin"/>
    </w:r>
    <w:r w:rsidR="008B6210" w:rsidRPr="00AA546A">
      <w:rPr>
        <w:rFonts w:eastAsia="MS Mincho"/>
        <w:color w:val="889147"/>
        <w:sz w:val="18"/>
        <w:szCs w:val="18"/>
      </w:rPr>
      <w:instrText xml:space="preserve">PAGE  </w:instrText>
    </w:r>
    <w:r w:rsidRPr="00AA546A">
      <w:rPr>
        <w:rFonts w:eastAsia="MS Mincho"/>
        <w:color w:val="889147"/>
        <w:sz w:val="18"/>
        <w:szCs w:val="18"/>
      </w:rPr>
      <w:fldChar w:fldCharType="separate"/>
    </w:r>
    <w:r w:rsidR="00453FDF">
      <w:rPr>
        <w:rFonts w:eastAsia="MS Mincho"/>
        <w:noProof/>
        <w:color w:val="889147"/>
        <w:sz w:val="18"/>
        <w:szCs w:val="18"/>
      </w:rPr>
      <w:t>8</w:t>
    </w:r>
    <w:r w:rsidRPr="00AA546A">
      <w:rPr>
        <w:rFonts w:eastAsia="MS Mincho"/>
        <w:color w:val="889147"/>
        <w:sz w:val="18"/>
        <w:szCs w:val="18"/>
      </w:rPr>
      <w:fldChar w:fldCharType="end"/>
    </w:r>
  </w:p>
  <w:p w:rsidR="008B6210" w:rsidRPr="00CB7210" w:rsidRDefault="005B553C" w:rsidP="00606AF8">
    <w:r>
      <w:rPr>
        <w:rFonts w:eastAsia="MS Mincho"/>
        <w:b/>
        <w:noProof/>
        <w:color w:val="889147"/>
        <w:sz w:val="16"/>
        <w:szCs w:val="16"/>
        <w:lang w:val="en-IN"/>
      </w:rPr>
      <w:pict>
        <v:line id="Straight Connector 12" o:spid="_x0000_s2049" style="position:absolute;z-index:251684352;visibility:visible;mso-width-relative:margin" from="-57.75pt,-6.95pt" to="586.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" strokecolor="#7f7f7f"/>
      </w:pict>
    </w:r>
    <w:r w:rsidR="008B6210" w:rsidRPr="00D13173">
      <w:rPr>
        <w:rFonts w:eastAsia="MS Mincho"/>
        <w:b/>
        <w:noProof/>
        <w:color w:val="889147"/>
        <w:sz w:val="16"/>
        <w:szCs w:val="16"/>
        <w:lang w:eastAsia="en-US"/>
      </w:rPr>
      <w:t>SGMS/D</w:t>
    </w:r>
    <w:r w:rsidR="008B6210">
      <w:rPr>
        <w:rFonts w:eastAsia="MS Mincho"/>
        <w:b/>
        <w:noProof/>
        <w:color w:val="889147"/>
        <w:sz w:val="16"/>
        <w:szCs w:val="16"/>
        <w:lang w:eastAsia="en-US"/>
      </w:rPr>
      <w:t>EV</w:t>
    </w:r>
    <w:r w:rsidR="008B6210" w:rsidRPr="00D13173">
      <w:rPr>
        <w:rFonts w:eastAsia="MS Mincho"/>
        <w:b/>
        <w:noProof/>
        <w:color w:val="889147"/>
        <w:sz w:val="16"/>
        <w:szCs w:val="16"/>
        <w:lang w:eastAsia="en-US"/>
      </w:rPr>
      <w:t>/TEM/0</w:t>
    </w:r>
    <w:r w:rsidR="008B6210">
      <w:rPr>
        <w:rFonts w:eastAsia="MS Mincho"/>
        <w:b/>
        <w:noProof/>
        <w:color w:val="889147"/>
        <w:sz w:val="16"/>
        <w:szCs w:val="16"/>
        <w:lang w:eastAsia="en-US"/>
      </w:rPr>
      <w:t>8</w:t>
    </w:r>
    <w:r w:rsidR="008B6210" w:rsidRPr="00CB7210">
      <w:rPr>
        <w:rFonts w:eastAsia="MS Mincho"/>
        <w:color w:val="889147"/>
        <w:sz w:val="16"/>
        <w:szCs w:val="16"/>
      </w:rPr>
      <w:t xml:space="preserve">SENECAGLOBAL </w:t>
    </w:r>
    <w:r w:rsidR="008B6210">
      <w:rPr>
        <w:rFonts w:eastAsia="MS Mincho"/>
        <w:color w:val="889147"/>
        <w:sz w:val="16"/>
        <w:szCs w:val="16"/>
      </w:rPr>
      <w:t xml:space="preserve">PROPRIETARY AND </w:t>
    </w:r>
    <w:r w:rsidR="008B6210" w:rsidRPr="00CB7210">
      <w:rPr>
        <w:rFonts w:eastAsia="MS Mincho"/>
        <w:color w:val="889147"/>
        <w:sz w:val="16"/>
        <w:szCs w:val="16"/>
      </w:rPr>
      <w:t>CONFIDENTIAL</w:t>
    </w:r>
    <w:r w:rsidR="008B6210">
      <w:rPr>
        <w:rFonts w:eastAsia="MS Mincho"/>
        <w:color w:val="889147"/>
        <w:sz w:val="16"/>
        <w:szCs w:val="16"/>
      </w:rPr>
      <w:t>INFORMATION                  VER.NO:2.0</w:t>
    </w:r>
  </w:p>
  <w:p w:rsidR="008B6210" w:rsidRPr="000F17A8" w:rsidRDefault="008B6210" w:rsidP="00B568B2">
    <w:pPr>
      <w:pStyle w:val="Footer"/>
      <w:tabs>
        <w:tab w:val="clear" w:pos="4320"/>
        <w:tab w:val="clear" w:pos="8640"/>
        <w:tab w:val="left" w:pos="6564"/>
      </w:tabs>
      <w:rPr>
        <w:szCs w:val="16"/>
      </w:rPr>
    </w:pPr>
    <w:r>
      <w:rPr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53C" w:rsidRDefault="005B553C">
      <w:r>
        <w:separator/>
      </w:r>
    </w:p>
  </w:footnote>
  <w:footnote w:type="continuationSeparator" w:id="0">
    <w:p w:rsidR="005B553C" w:rsidRDefault="005B5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210" w:rsidRPr="006E1815" w:rsidRDefault="008B6210" w:rsidP="00FB0A12">
    <w:pPr>
      <w:rPr>
        <w:rFonts w:ascii="Co Headline" w:hAnsi="Co Headline"/>
        <w:b/>
        <w:i/>
        <w:sz w:val="32"/>
        <w:szCs w:val="32"/>
      </w:rPr>
    </w:pPr>
    <w:r w:rsidRPr="00AA546A">
      <w:rPr>
        <w:rFonts w:eastAsia="MS Mincho"/>
        <w:noProof/>
        <w:lang w:val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208915</wp:posOffset>
          </wp:positionH>
          <wp:positionV relativeFrom="paragraph">
            <wp:posOffset>-349250</wp:posOffset>
          </wp:positionV>
          <wp:extent cx="1609725" cy="9505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_LogotypeCMYK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95059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="005B553C">
      <w:rPr>
        <w:rFonts w:ascii="Co Headline" w:hAnsi="Co Headline"/>
        <w:b/>
        <w:i/>
        <w:noProof/>
        <w:sz w:val="32"/>
        <w:szCs w:val="32"/>
        <w:lang w:val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160.25pt;margin-top:-.75pt;width:359.5pt;height:26.75pt;z-index:251657216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" filled="f" stroked="f">
          <v:textbox style="mso-fit-shape-to-text:t">
            <w:txbxContent>
              <w:p w:rsidR="008B6210" w:rsidRPr="00B40243" w:rsidRDefault="002C400F" w:rsidP="00606AF8">
                <w:pPr>
                  <w:jc w:val="right"/>
                  <w:rPr>
                    <w:sz w:val="14"/>
                    <w:szCs w:val="40"/>
                    <w:lang w:val="en-IN"/>
                  </w:rPr>
                </w:pPr>
                <w:r>
                  <w:rPr>
                    <w:sz w:val="20"/>
                    <w:szCs w:val="32"/>
                    <w:lang w:val="en-IN"/>
                  </w:rPr>
                  <w:t>Talent</w:t>
                </w:r>
                <w:r w:rsidR="008B6210">
                  <w:rPr>
                    <w:sz w:val="20"/>
                    <w:szCs w:val="32"/>
                    <w:lang w:val="en-IN"/>
                  </w:rPr>
                  <w:t xml:space="preserve"> Requisition</w:t>
                </w:r>
              </w:p>
            </w:txbxContent>
          </v:textbox>
        </v:shape>
      </w:pict>
    </w:r>
  </w:p>
  <w:p w:rsidR="008B6210" w:rsidRDefault="008B6210" w:rsidP="00FB0A12">
    <w:pPr>
      <w:pStyle w:val="Header"/>
      <w:tabs>
        <w:tab w:val="clear" w:pos="4320"/>
        <w:tab w:val="clear" w:pos="8640"/>
        <w:tab w:val="left" w:pos="2745"/>
      </w:tabs>
    </w:pPr>
    <w:r>
      <w:tab/>
    </w:r>
    <w:r>
      <w:tab/>
    </w:r>
    <w:r>
      <w:tab/>
    </w:r>
    <w:r>
      <w:tab/>
    </w:r>
    <w:r>
      <w:tab/>
    </w:r>
  </w:p>
  <w:p w:rsidR="008B6210" w:rsidRDefault="008B62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C469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5845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8EC4C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8465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9548BD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B257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44912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38CD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D88B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C129A"/>
    <w:multiLevelType w:val="hybridMultilevel"/>
    <w:tmpl w:val="A6B4FA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47F3D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AE65918"/>
    <w:multiLevelType w:val="multilevel"/>
    <w:tmpl w:val="6C4276AA"/>
    <w:lvl w:ilvl="0">
      <w:start w:val="8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7E3B82"/>
    <w:multiLevelType w:val="hybridMultilevel"/>
    <w:tmpl w:val="27AAE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5D1A1A"/>
    <w:multiLevelType w:val="hybridMultilevel"/>
    <w:tmpl w:val="10CA5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496761"/>
    <w:multiLevelType w:val="multilevel"/>
    <w:tmpl w:val="3C94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D212135"/>
    <w:multiLevelType w:val="multilevel"/>
    <w:tmpl w:val="3C9489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08C5D12"/>
    <w:multiLevelType w:val="multilevel"/>
    <w:tmpl w:val="AD620B7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1347E0D"/>
    <w:multiLevelType w:val="hybridMultilevel"/>
    <w:tmpl w:val="59ACA05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57827DF"/>
    <w:multiLevelType w:val="hybridMultilevel"/>
    <w:tmpl w:val="979A9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F9482D"/>
    <w:multiLevelType w:val="multilevel"/>
    <w:tmpl w:val="3D126000"/>
    <w:lvl w:ilvl="0">
      <w:start w:val="8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)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)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)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)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)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3E6CB4"/>
    <w:multiLevelType w:val="multilevel"/>
    <w:tmpl w:val="C9E635EA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2FA91044"/>
    <w:multiLevelType w:val="multilevel"/>
    <w:tmpl w:val="75D2586C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7075930"/>
    <w:multiLevelType w:val="hybridMultilevel"/>
    <w:tmpl w:val="420E9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E344B3"/>
    <w:multiLevelType w:val="hybridMultilevel"/>
    <w:tmpl w:val="7540A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EB4878"/>
    <w:multiLevelType w:val="hybridMultilevel"/>
    <w:tmpl w:val="F10051F6"/>
    <w:lvl w:ilvl="0" w:tplc="F024402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C66628"/>
    <w:multiLevelType w:val="multilevel"/>
    <w:tmpl w:val="AE125586"/>
    <w:lvl w:ilvl="0">
      <w:start w:val="1"/>
      <w:numFmt w:val="decimal"/>
      <w:pStyle w:val="ProcessTableNumber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rocessTableNumber2"/>
      <w:suff w:val="space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144" w:hanging="14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" w:hanging="4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16"/>
        </w:tabs>
        <w:ind w:left="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0"/>
        </w:tabs>
        <w:ind w:left="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4"/>
        </w:tabs>
        <w:ind w:left="1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8"/>
        </w:tabs>
        <w:ind w:left="1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2"/>
        </w:tabs>
        <w:ind w:left="1292" w:hanging="1584"/>
      </w:pPr>
      <w:rPr>
        <w:rFonts w:hint="default"/>
      </w:rPr>
    </w:lvl>
  </w:abstractNum>
  <w:abstractNum w:abstractNumId="27" w15:restartNumberingAfterBreak="0">
    <w:nsid w:val="40C80716"/>
    <w:multiLevelType w:val="hybridMultilevel"/>
    <w:tmpl w:val="D826C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7070A"/>
    <w:multiLevelType w:val="hybridMultilevel"/>
    <w:tmpl w:val="8D1C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0A37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A1002BD"/>
    <w:multiLevelType w:val="hybridMultilevel"/>
    <w:tmpl w:val="86004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D51EB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4EE14E10"/>
    <w:multiLevelType w:val="hybridMultilevel"/>
    <w:tmpl w:val="09042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966F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4FE42EA1"/>
    <w:multiLevelType w:val="hybridMultilevel"/>
    <w:tmpl w:val="3CE0C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7A66F9"/>
    <w:multiLevelType w:val="hybridMultilevel"/>
    <w:tmpl w:val="3A60F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8E5DB5"/>
    <w:multiLevelType w:val="hybridMultilevel"/>
    <w:tmpl w:val="720469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E2F0DC9"/>
    <w:multiLevelType w:val="multilevel"/>
    <w:tmpl w:val="C9E635EA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5E860C96"/>
    <w:multiLevelType w:val="hybridMultilevel"/>
    <w:tmpl w:val="1D84A572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590242D"/>
    <w:multiLevelType w:val="multilevel"/>
    <w:tmpl w:val="C9E635EA"/>
    <w:lvl w:ilvl="0">
      <w:start w:val="1"/>
      <w:numFmt w:val="decimal"/>
      <w:lvlText w:val="%1)"/>
      <w:lvlJc w:val="left"/>
      <w:pPr>
        <w:ind w:left="360" w:hanging="360"/>
      </w:pPr>
      <w:rPr>
        <w:rFonts w:ascii="Arial" w:eastAsia="Times New Roman" w:hAnsi="Arial" w:cs="Aria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6B0B5F3F"/>
    <w:multiLevelType w:val="multilevel"/>
    <w:tmpl w:val="9DE28EC8"/>
    <w:lvl w:ilvl="0">
      <w:start w:val="8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BCD6E50"/>
    <w:multiLevelType w:val="hybridMultilevel"/>
    <w:tmpl w:val="A75ADC4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BD17C2"/>
    <w:multiLevelType w:val="hybridMultilevel"/>
    <w:tmpl w:val="0D828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586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3"/>
  </w:num>
  <w:num w:numId="13">
    <w:abstractNumId w:val="35"/>
  </w:num>
  <w:num w:numId="14">
    <w:abstractNumId w:val="25"/>
  </w:num>
  <w:num w:numId="15">
    <w:abstractNumId w:val="27"/>
  </w:num>
  <w:num w:numId="16">
    <w:abstractNumId w:val="14"/>
  </w:num>
  <w:num w:numId="17">
    <w:abstractNumId w:val="10"/>
  </w:num>
  <w:num w:numId="18">
    <w:abstractNumId w:val="43"/>
  </w:num>
  <w:num w:numId="19">
    <w:abstractNumId w:val="28"/>
  </w:num>
  <w:num w:numId="20">
    <w:abstractNumId w:val="22"/>
  </w:num>
  <w:num w:numId="21">
    <w:abstractNumId w:val="40"/>
  </w:num>
  <w:num w:numId="22">
    <w:abstractNumId w:val="20"/>
  </w:num>
  <w:num w:numId="23">
    <w:abstractNumId w:val="12"/>
  </w:num>
  <w:num w:numId="24">
    <w:abstractNumId w:val="18"/>
  </w:num>
  <w:num w:numId="25">
    <w:abstractNumId w:val="16"/>
  </w:num>
  <w:num w:numId="26">
    <w:abstractNumId w:val="15"/>
  </w:num>
  <w:num w:numId="27">
    <w:abstractNumId w:val="29"/>
  </w:num>
  <w:num w:numId="28">
    <w:abstractNumId w:val="33"/>
  </w:num>
  <w:num w:numId="29">
    <w:abstractNumId w:val="11"/>
  </w:num>
  <w:num w:numId="30">
    <w:abstractNumId w:val="31"/>
  </w:num>
  <w:num w:numId="31">
    <w:abstractNumId w:val="17"/>
  </w:num>
  <w:num w:numId="32">
    <w:abstractNumId w:val="21"/>
  </w:num>
  <w:num w:numId="33">
    <w:abstractNumId w:val="36"/>
  </w:num>
  <w:num w:numId="34">
    <w:abstractNumId w:val="32"/>
  </w:num>
  <w:num w:numId="35">
    <w:abstractNumId w:val="24"/>
  </w:num>
  <w:num w:numId="36">
    <w:abstractNumId w:val="42"/>
  </w:num>
  <w:num w:numId="37">
    <w:abstractNumId w:val="23"/>
  </w:num>
  <w:num w:numId="38">
    <w:abstractNumId w:val="37"/>
  </w:num>
  <w:num w:numId="39">
    <w:abstractNumId w:val="39"/>
  </w:num>
  <w:num w:numId="40">
    <w:abstractNumId w:val="38"/>
  </w:num>
  <w:num w:numId="41">
    <w:abstractNumId w:val="41"/>
  </w:num>
  <w:num w:numId="42">
    <w:abstractNumId w:val="30"/>
  </w:num>
  <w:num w:numId="43">
    <w:abstractNumId w:val="34"/>
  </w:num>
  <w:num w:numId="44">
    <w:abstractNumId w:val="1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BE5"/>
    <w:rsid w:val="0000017D"/>
    <w:rsid w:val="00010978"/>
    <w:rsid w:val="000218C7"/>
    <w:rsid w:val="00023BFD"/>
    <w:rsid w:val="0002469C"/>
    <w:rsid w:val="00032072"/>
    <w:rsid w:val="0003688D"/>
    <w:rsid w:val="000439E0"/>
    <w:rsid w:val="00043BC1"/>
    <w:rsid w:val="00045DDF"/>
    <w:rsid w:val="00051E7D"/>
    <w:rsid w:val="00057D4B"/>
    <w:rsid w:val="00060BFE"/>
    <w:rsid w:val="00064014"/>
    <w:rsid w:val="000650A4"/>
    <w:rsid w:val="000713E5"/>
    <w:rsid w:val="00075CF9"/>
    <w:rsid w:val="000766C5"/>
    <w:rsid w:val="0008191D"/>
    <w:rsid w:val="00081CA3"/>
    <w:rsid w:val="00083206"/>
    <w:rsid w:val="000864BC"/>
    <w:rsid w:val="000869CB"/>
    <w:rsid w:val="000870AA"/>
    <w:rsid w:val="00087F7C"/>
    <w:rsid w:val="00095201"/>
    <w:rsid w:val="000A1425"/>
    <w:rsid w:val="000A284E"/>
    <w:rsid w:val="000B2598"/>
    <w:rsid w:val="000B345F"/>
    <w:rsid w:val="000B53D8"/>
    <w:rsid w:val="000C12E2"/>
    <w:rsid w:val="000C357B"/>
    <w:rsid w:val="000C766F"/>
    <w:rsid w:val="000C7C8D"/>
    <w:rsid w:val="000D0F3E"/>
    <w:rsid w:val="000D4C2F"/>
    <w:rsid w:val="000D688A"/>
    <w:rsid w:val="000E22DB"/>
    <w:rsid w:val="000E504D"/>
    <w:rsid w:val="000F007E"/>
    <w:rsid w:val="000F11CC"/>
    <w:rsid w:val="000F17A8"/>
    <w:rsid w:val="000F63A7"/>
    <w:rsid w:val="00101057"/>
    <w:rsid w:val="00106B57"/>
    <w:rsid w:val="0010791A"/>
    <w:rsid w:val="00110970"/>
    <w:rsid w:val="00110B16"/>
    <w:rsid w:val="00111820"/>
    <w:rsid w:val="00111A4C"/>
    <w:rsid w:val="00114AC7"/>
    <w:rsid w:val="00114FC7"/>
    <w:rsid w:val="0011739E"/>
    <w:rsid w:val="00120F18"/>
    <w:rsid w:val="001252B8"/>
    <w:rsid w:val="00131873"/>
    <w:rsid w:val="00137A0E"/>
    <w:rsid w:val="00140FFF"/>
    <w:rsid w:val="00141472"/>
    <w:rsid w:val="00146F41"/>
    <w:rsid w:val="00150318"/>
    <w:rsid w:val="00165829"/>
    <w:rsid w:val="00170B57"/>
    <w:rsid w:val="00171C98"/>
    <w:rsid w:val="00172BCA"/>
    <w:rsid w:val="00176322"/>
    <w:rsid w:val="0017707C"/>
    <w:rsid w:val="00180A8C"/>
    <w:rsid w:val="0019114B"/>
    <w:rsid w:val="001918FE"/>
    <w:rsid w:val="0019622A"/>
    <w:rsid w:val="001B3ACF"/>
    <w:rsid w:val="001B3ED6"/>
    <w:rsid w:val="001B5CB0"/>
    <w:rsid w:val="001C05C6"/>
    <w:rsid w:val="001C1E49"/>
    <w:rsid w:val="001C37EA"/>
    <w:rsid w:val="001C7215"/>
    <w:rsid w:val="001E2BCB"/>
    <w:rsid w:val="001F0223"/>
    <w:rsid w:val="001F109A"/>
    <w:rsid w:val="001F1C7C"/>
    <w:rsid w:val="001F2056"/>
    <w:rsid w:val="001F3E1D"/>
    <w:rsid w:val="001F4BB8"/>
    <w:rsid w:val="001F4F43"/>
    <w:rsid w:val="00200642"/>
    <w:rsid w:val="00203070"/>
    <w:rsid w:val="002036E0"/>
    <w:rsid w:val="0020567B"/>
    <w:rsid w:val="00207D1B"/>
    <w:rsid w:val="00210CE0"/>
    <w:rsid w:val="00212092"/>
    <w:rsid w:val="00212C38"/>
    <w:rsid w:val="00213859"/>
    <w:rsid w:val="00216B1C"/>
    <w:rsid w:val="00220BEA"/>
    <w:rsid w:val="002231C7"/>
    <w:rsid w:val="002321FD"/>
    <w:rsid w:val="00232EB1"/>
    <w:rsid w:val="00236779"/>
    <w:rsid w:val="00236D2E"/>
    <w:rsid w:val="00240840"/>
    <w:rsid w:val="00245B8D"/>
    <w:rsid w:val="00250976"/>
    <w:rsid w:val="00252039"/>
    <w:rsid w:val="002662C9"/>
    <w:rsid w:val="00267503"/>
    <w:rsid w:val="00274E28"/>
    <w:rsid w:val="00276915"/>
    <w:rsid w:val="00276D92"/>
    <w:rsid w:val="00276EFF"/>
    <w:rsid w:val="00290278"/>
    <w:rsid w:val="00291E5B"/>
    <w:rsid w:val="00294274"/>
    <w:rsid w:val="002A27F6"/>
    <w:rsid w:val="002B78D0"/>
    <w:rsid w:val="002C3128"/>
    <w:rsid w:val="002C3C34"/>
    <w:rsid w:val="002C400F"/>
    <w:rsid w:val="002D09B1"/>
    <w:rsid w:val="002D1B86"/>
    <w:rsid w:val="002D1DB1"/>
    <w:rsid w:val="002D5C3D"/>
    <w:rsid w:val="002E1DCD"/>
    <w:rsid w:val="002E218F"/>
    <w:rsid w:val="002E3E0E"/>
    <w:rsid w:val="002E432E"/>
    <w:rsid w:val="002E4536"/>
    <w:rsid w:val="002E4DED"/>
    <w:rsid w:val="002E603E"/>
    <w:rsid w:val="002E7374"/>
    <w:rsid w:val="002F060D"/>
    <w:rsid w:val="002F28F0"/>
    <w:rsid w:val="002F6E32"/>
    <w:rsid w:val="00300936"/>
    <w:rsid w:val="00307835"/>
    <w:rsid w:val="00312C24"/>
    <w:rsid w:val="00314F7B"/>
    <w:rsid w:val="00321566"/>
    <w:rsid w:val="0032288E"/>
    <w:rsid w:val="003249D4"/>
    <w:rsid w:val="00333A62"/>
    <w:rsid w:val="00335D0D"/>
    <w:rsid w:val="00340044"/>
    <w:rsid w:val="00343636"/>
    <w:rsid w:val="00345DE2"/>
    <w:rsid w:val="0035574D"/>
    <w:rsid w:val="00363F40"/>
    <w:rsid w:val="003675BB"/>
    <w:rsid w:val="0037508E"/>
    <w:rsid w:val="00380C2F"/>
    <w:rsid w:val="00381D57"/>
    <w:rsid w:val="003879FC"/>
    <w:rsid w:val="00387C5F"/>
    <w:rsid w:val="0039463D"/>
    <w:rsid w:val="003A0EBB"/>
    <w:rsid w:val="003A2B2C"/>
    <w:rsid w:val="003A416A"/>
    <w:rsid w:val="003A7987"/>
    <w:rsid w:val="003B16E3"/>
    <w:rsid w:val="003B6454"/>
    <w:rsid w:val="003C31E7"/>
    <w:rsid w:val="003C3C19"/>
    <w:rsid w:val="003C431B"/>
    <w:rsid w:val="003C6BB2"/>
    <w:rsid w:val="003C6F7A"/>
    <w:rsid w:val="003D3D64"/>
    <w:rsid w:val="003E2F73"/>
    <w:rsid w:val="003E3065"/>
    <w:rsid w:val="003E3711"/>
    <w:rsid w:val="003F0D45"/>
    <w:rsid w:val="003F612A"/>
    <w:rsid w:val="004028E9"/>
    <w:rsid w:val="004156BD"/>
    <w:rsid w:val="0041599C"/>
    <w:rsid w:val="00415B45"/>
    <w:rsid w:val="00416AD8"/>
    <w:rsid w:val="004171F9"/>
    <w:rsid w:val="00420C50"/>
    <w:rsid w:val="00423E3B"/>
    <w:rsid w:val="004263D1"/>
    <w:rsid w:val="00432CD9"/>
    <w:rsid w:val="00436D94"/>
    <w:rsid w:val="00441091"/>
    <w:rsid w:val="00443A55"/>
    <w:rsid w:val="00443FE8"/>
    <w:rsid w:val="00444D59"/>
    <w:rsid w:val="00453FDF"/>
    <w:rsid w:val="004571F0"/>
    <w:rsid w:val="004671D8"/>
    <w:rsid w:val="00467875"/>
    <w:rsid w:val="00470460"/>
    <w:rsid w:val="00474A8B"/>
    <w:rsid w:val="00475F5E"/>
    <w:rsid w:val="00477E52"/>
    <w:rsid w:val="0048177B"/>
    <w:rsid w:val="004823CE"/>
    <w:rsid w:val="004825BC"/>
    <w:rsid w:val="004846A4"/>
    <w:rsid w:val="00490273"/>
    <w:rsid w:val="00493F92"/>
    <w:rsid w:val="004957A7"/>
    <w:rsid w:val="004A0316"/>
    <w:rsid w:val="004A0A68"/>
    <w:rsid w:val="004A1601"/>
    <w:rsid w:val="004A7068"/>
    <w:rsid w:val="004A7D61"/>
    <w:rsid w:val="004B5758"/>
    <w:rsid w:val="004C5CDD"/>
    <w:rsid w:val="004D31EC"/>
    <w:rsid w:val="004D6328"/>
    <w:rsid w:val="004E3EA2"/>
    <w:rsid w:val="004F29B1"/>
    <w:rsid w:val="004F3A58"/>
    <w:rsid w:val="00500906"/>
    <w:rsid w:val="005120BB"/>
    <w:rsid w:val="00513613"/>
    <w:rsid w:val="005179F7"/>
    <w:rsid w:val="00524DEE"/>
    <w:rsid w:val="00530D2F"/>
    <w:rsid w:val="00532B74"/>
    <w:rsid w:val="00533258"/>
    <w:rsid w:val="00533327"/>
    <w:rsid w:val="005368D3"/>
    <w:rsid w:val="00546F73"/>
    <w:rsid w:val="005474B2"/>
    <w:rsid w:val="005569A9"/>
    <w:rsid w:val="00556C9A"/>
    <w:rsid w:val="0055768D"/>
    <w:rsid w:val="00557CDF"/>
    <w:rsid w:val="00566F2C"/>
    <w:rsid w:val="00567296"/>
    <w:rsid w:val="0056785E"/>
    <w:rsid w:val="0058255C"/>
    <w:rsid w:val="00587000"/>
    <w:rsid w:val="00593F97"/>
    <w:rsid w:val="00597D97"/>
    <w:rsid w:val="005A3E6E"/>
    <w:rsid w:val="005B553C"/>
    <w:rsid w:val="005B5766"/>
    <w:rsid w:val="005C0A1B"/>
    <w:rsid w:val="005C4E2F"/>
    <w:rsid w:val="005D0D83"/>
    <w:rsid w:val="005D36F5"/>
    <w:rsid w:val="005D3FE8"/>
    <w:rsid w:val="005D5673"/>
    <w:rsid w:val="005D6855"/>
    <w:rsid w:val="005E3460"/>
    <w:rsid w:val="005E722B"/>
    <w:rsid w:val="005F2ECD"/>
    <w:rsid w:val="005F7AAD"/>
    <w:rsid w:val="00600711"/>
    <w:rsid w:val="006009BB"/>
    <w:rsid w:val="00606AF8"/>
    <w:rsid w:val="00611F6D"/>
    <w:rsid w:val="0061326D"/>
    <w:rsid w:val="00620443"/>
    <w:rsid w:val="00621ADA"/>
    <w:rsid w:val="00624867"/>
    <w:rsid w:val="00626184"/>
    <w:rsid w:val="00630B07"/>
    <w:rsid w:val="006359F6"/>
    <w:rsid w:val="00635E95"/>
    <w:rsid w:val="0064099C"/>
    <w:rsid w:val="006434E3"/>
    <w:rsid w:val="00644CE7"/>
    <w:rsid w:val="00654996"/>
    <w:rsid w:val="00670FA8"/>
    <w:rsid w:val="00676049"/>
    <w:rsid w:val="006764B0"/>
    <w:rsid w:val="00696019"/>
    <w:rsid w:val="006A1F8A"/>
    <w:rsid w:val="006A4E29"/>
    <w:rsid w:val="006B6399"/>
    <w:rsid w:val="006C2699"/>
    <w:rsid w:val="006C2F4B"/>
    <w:rsid w:val="006D7A8F"/>
    <w:rsid w:val="006E1815"/>
    <w:rsid w:val="006E62EF"/>
    <w:rsid w:val="006E779B"/>
    <w:rsid w:val="006F1EE5"/>
    <w:rsid w:val="006F2547"/>
    <w:rsid w:val="006F5372"/>
    <w:rsid w:val="00703544"/>
    <w:rsid w:val="007132CF"/>
    <w:rsid w:val="00715C3A"/>
    <w:rsid w:val="00722F0D"/>
    <w:rsid w:val="00725C32"/>
    <w:rsid w:val="00731098"/>
    <w:rsid w:val="007358B3"/>
    <w:rsid w:val="00742B02"/>
    <w:rsid w:val="007458CA"/>
    <w:rsid w:val="00745CF5"/>
    <w:rsid w:val="0074650F"/>
    <w:rsid w:val="007533A6"/>
    <w:rsid w:val="00754E24"/>
    <w:rsid w:val="00764503"/>
    <w:rsid w:val="0076527C"/>
    <w:rsid w:val="00766CD0"/>
    <w:rsid w:val="00773DF9"/>
    <w:rsid w:val="00773EC8"/>
    <w:rsid w:val="007747DA"/>
    <w:rsid w:val="007927AB"/>
    <w:rsid w:val="007938F9"/>
    <w:rsid w:val="00793AB9"/>
    <w:rsid w:val="007A541E"/>
    <w:rsid w:val="007B013D"/>
    <w:rsid w:val="007B45ED"/>
    <w:rsid w:val="007D112B"/>
    <w:rsid w:val="007D4DE4"/>
    <w:rsid w:val="007E38C1"/>
    <w:rsid w:val="007E6D12"/>
    <w:rsid w:val="007F119E"/>
    <w:rsid w:val="007F2EC1"/>
    <w:rsid w:val="007F3AD3"/>
    <w:rsid w:val="00804ECA"/>
    <w:rsid w:val="00805084"/>
    <w:rsid w:val="00805A8F"/>
    <w:rsid w:val="00805F8D"/>
    <w:rsid w:val="0081347F"/>
    <w:rsid w:val="0081613D"/>
    <w:rsid w:val="0081695F"/>
    <w:rsid w:val="00821148"/>
    <w:rsid w:val="0082299B"/>
    <w:rsid w:val="00822E94"/>
    <w:rsid w:val="008235F9"/>
    <w:rsid w:val="00831AA6"/>
    <w:rsid w:val="00834505"/>
    <w:rsid w:val="008427FD"/>
    <w:rsid w:val="0084448B"/>
    <w:rsid w:val="00845AAB"/>
    <w:rsid w:val="0085372B"/>
    <w:rsid w:val="00861AF4"/>
    <w:rsid w:val="008700EF"/>
    <w:rsid w:val="00871248"/>
    <w:rsid w:val="0087125D"/>
    <w:rsid w:val="00871D73"/>
    <w:rsid w:val="008754C2"/>
    <w:rsid w:val="00877B74"/>
    <w:rsid w:val="00883246"/>
    <w:rsid w:val="00886B9A"/>
    <w:rsid w:val="0089117E"/>
    <w:rsid w:val="00893C66"/>
    <w:rsid w:val="008A1DCF"/>
    <w:rsid w:val="008B4BB6"/>
    <w:rsid w:val="008B53CE"/>
    <w:rsid w:val="008B5F3B"/>
    <w:rsid w:val="008B6210"/>
    <w:rsid w:val="008C0E19"/>
    <w:rsid w:val="008D0F75"/>
    <w:rsid w:val="008D1DCB"/>
    <w:rsid w:val="008D65DB"/>
    <w:rsid w:val="008D7505"/>
    <w:rsid w:val="008F79AC"/>
    <w:rsid w:val="00902910"/>
    <w:rsid w:val="009078B0"/>
    <w:rsid w:val="00907B96"/>
    <w:rsid w:val="00910395"/>
    <w:rsid w:val="00910E2B"/>
    <w:rsid w:val="00917834"/>
    <w:rsid w:val="009203DD"/>
    <w:rsid w:val="00921008"/>
    <w:rsid w:val="00923EA7"/>
    <w:rsid w:val="0094204A"/>
    <w:rsid w:val="00942BB0"/>
    <w:rsid w:val="00943859"/>
    <w:rsid w:val="00952201"/>
    <w:rsid w:val="009576BE"/>
    <w:rsid w:val="00960295"/>
    <w:rsid w:val="00960ED0"/>
    <w:rsid w:val="00963F62"/>
    <w:rsid w:val="009720BC"/>
    <w:rsid w:val="00974FF9"/>
    <w:rsid w:val="009774C2"/>
    <w:rsid w:val="009802E6"/>
    <w:rsid w:val="0099050A"/>
    <w:rsid w:val="00991DD6"/>
    <w:rsid w:val="00994B73"/>
    <w:rsid w:val="00996329"/>
    <w:rsid w:val="009963DE"/>
    <w:rsid w:val="009A0AE2"/>
    <w:rsid w:val="009B013B"/>
    <w:rsid w:val="009B1F51"/>
    <w:rsid w:val="009B7CF6"/>
    <w:rsid w:val="009E0C9C"/>
    <w:rsid w:val="009E290D"/>
    <w:rsid w:val="009E29E8"/>
    <w:rsid w:val="009E4D0B"/>
    <w:rsid w:val="009E7045"/>
    <w:rsid w:val="00A15D9F"/>
    <w:rsid w:val="00A1650E"/>
    <w:rsid w:val="00A17141"/>
    <w:rsid w:val="00A273C6"/>
    <w:rsid w:val="00A278DA"/>
    <w:rsid w:val="00A379FA"/>
    <w:rsid w:val="00A40ACC"/>
    <w:rsid w:val="00A4529E"/>
    <w:rsid w:val="00A453EF"/>
    <w:rsid w:val="00A45915"/>
    <w:rsid w:val="00A5069E"/>
    <w:rsid w:val="00A55866"/>
    <w:rsid w:val="00A56A68"/>
    <w:rsid w:val="00A6480C"/>
    <w:rsid w:val="00A64944"/>
    <w:rsid w:val="00A6588D"/>
    <w:rsid w:val="00A67368"/>
    <w:rsid w:val="00A739E3"/>
    <w:rsid w:val="00A80086"/>
    <w:rsid w:val="00A84394"/>
    <w:rsid w:val="00A84698"/>
    <w:rsid w:val="00A84D14"/>
    <w:rsid w:val="00A85A7A"/>
    <w:rsid w:val="00A90CE6"/>
    <w:rsid w:val="00A932EA"/>
    <w:rsid w:val="00A96138"/>
    <w:rsid w:val="00A96722"/>
    <w:rsid w:val="00A976FC"/>
    <w:rsid w:val="00AB4414"/>
    <w:rsid w:val="00AB608D"/>
    <w:rsid w:val="00AB6F50"/>
    <w:rsid w:val="00AB7216"/>
    <w:rsid w:val="00AC065B"/>
    <w:rsid w:val="00AC2130"/>
    <w:rsid w:val="00AC793D"/>
    <w:rsid w:val="00AD43A9"/>
    <w:rsid w:val="00AE2A15"/>
    <w:rsid w:val="00AE5EDD"/>
    <w:rsid w:val="00AF0822"/>
    <w:rsid w:val="00AF5F26"/>
    <w:rsid w:val="00B05856"/>
    <w:rsid w:val="00B06606"/>
    <w:rsid w:val="00B12CFA"/>
    <w:rsid w:val="00B14865"/>
    <w:rsid w:val="00B20F67"/>
    <w:rsid w:val="00B21752"/>
    <w:rsid w:val="00B21B16"/>
    <w:rsid w:val="00B2243F"/>
    <w:rsid w:val="00B272CB"/>
    <w:rsid w:val="00B276D2"/>
    <w:rsid w:val="00B32CDA"/>
    <w:rsid w:val="00B32D7E"/>
    <w:rsid w:val="00B37357"/>
    <w:rsid w:val="00B37FFD"/>
    <w:rsid w:val="00B40243"/>
    <w:rsid w:val="00B40A09"/>
    <w:rsid w:val="00B47B6D"/>
    <w:rsid w:val="00B568B2"/>
    <w:rsid w:val="00B57C43"/>
    <w:rsid w:val="00B666D6"/>
    <w:rsid w:val="00B66A56"/>
    <w:rsid w:val="00B74478"/>
    <w:rsid w:val="00B77295"/>
    <w:rsid w:val="00B77906"/>
    <w:rsid w:val="00B8730E"/>
    <w:rsid w:val="00B87892"/>
    <w:rsid w:val="00B911EB"/>
    <w:rsid w:val="00B91763"/>
    <w:rsid w:val="00B91FCF"/>
    <w:rsid w:val="00BA216B"/>
    <w:rsid w:val="00BA4BDF"/>
    <w:rsid w:val="00BB2532"/>
    <w:rsid w:val="00BB4430"/>
    <w:rsid w:val="00BB4E9D"/>
    <w:rsid w:val="00BB6D1A"/>
    <w:rsid w:val="00BC11C4"/>
    <w:rsid w:val="00BD02AD"/>
    <w:rsid w:val="00BD3707"/>
    <w:rsid w:val="00BE4D9A"/>
    <w:rsid w:val="00BE56E5"/>
    <w:rsid w:val="00BE6D54"/>
    <w:rsid w:val="00BF0FD6"/>
    <w:rsid w:val="00BF64FB"/>
    <w:rsid w:val="00C1183C"/>
    <w:rsid w:val="00C16724"/>
    <w:rsid w:val="00C21A58"/>
    <w:rsid w:val="00C306F6"/>
    <w:rsid w:val="00C31DD0"/>
    <w:rsid w:val="00C32BE5"/>
    <w:rsid w:val="00C4006A"/>
    <w:rsid w:val="00C529DD"/>
    <w:rsid w:val="00C60184"/>
    <w:rsid w:val="00C6384F"/>
    <w:rsid w:val="00C64D3A"/>
    <w:rsid w:val="00C67657"/>
    <w:rsid w:val="00C6776F"/>
    <w:rsid w:val="00C701CB"/>
    <w:rsid w:val="00C749EA"/>
    <w:rsid w:val="00C85A40"/>
    <w:rsid w:val="00C87030"/>
    <w:rsid w:val="00C91169"/>
    <w:rsid w:val="00C9138E"/>
    <w:rsid w:val="00C92302"/>
    <w:rsid w:val="00C9354F"/>
    <w:rsid w:val="00C96CB3"/>
    <w:rsid w:val="00CA511B"/>
    <w:rsid w:val="00CA5B9F"/>
    <w:rsid w:val="00CB0D39"/>
    <w:rsid w:val="00CB6F29"/>
    <w:rsid w:val="00CC4B12"/>
    <w:rsid w:val="00CC6AA5"/>
    <w:rsid w:val="00CC6AF2"/>
    <w:rsid w:val="00CD583D"/>
    <w:rsid w:val="00CE4BBF"/>
    <w:rsid w:val="00CE59B4"/>
    <w:rsid w:val="00CF6713"/>
    <w:rsid w:val="00CF77E0"/>
    <w:rsid w:val="00D025D2"/>
    <w:rsid w:val="00D053FF"/>
    <w:rsid w:val="00D13173"/>
    <w:rsid w:val="00D17D56"/>
    <w:rsid w:val="00D17EAD"/>
    <w:rsid w:val="00D306D2"/>
    <w:rsid w:val="00D3244C"/>
    <w:rsid w:val="00D368C3"/>
    <w:rsid w:val="00D46DA2"/>
    <w:rsid w:val="00D47054"/>
    <w:rsid w:val="00D51238"/>
    <w:rsid w:val="00D544C7"/>
    <w:rsid w:val="00D66F27"/>
    <w:rsid w:val="00D73663"/>
    <w:rsid w:val="00D74473"/>
    <w:rsid w:val="00D7546F"/>
    <w:rsid w:val="00D766A3"/>
    <w:rsid w:val="00D8062A"/>
    <w:rsid w:val="00D81D4D"/>
    <w:rsid w:val="00D8224B"/>
    <w:rsid w:val="00D82885"/>
    <w:rsid w:val="00D90E3C"/>
    <w:rsid w:val="00D94A07"/>
    <w:rsid w:val="00D94E32"/>
    <w:rsid w:val="00DB4AC5"/>
    <w:rsid w:val="00DC39C1"/>
    <w:rsid w:val="00DC40FB"/>
    <w:rsid w:val="00DD07AF"/>
    <w:rsid w:val="00DE1CFA"/>
    <w:rsid w:val="00DE242C"/>
    <w:rsid w:val="00DF052E"/>
    <w:rsid w:val="00DF2BD7"/>
    <w:rsid w:val="00DF403A"/>
    <w:rsid w:val="00DF5E6E"/>
    <w:rsid w:val="00DF6086"/>
    <w:rsid w:val="00E009E8"/>
    <w:rsid w:val="00E00F03"/>
    <w:rsid w:val="00E25553"/>
    <w:rsid w:val="00E25888"/>
    <w:rsid w:val="00E32EF7"/>
    <w:rsid w:val="00E36840"/>
    <w:rsid w:val="00E418BE"/>
    <w:rsid w:val="00E43673"/>
    <w:rsid w:val="00E44B5E"/>
    <w:rsid w:val="00E479C9"/>
    <w:rsid w:val="00E54BEE"/>
    <w:rsid w:val="00E56DB4"/>
    <w:rsid w:val="00E615CE"/>
    <w:rsid w:val="00E678AA"/>
    <w:rsid w:val="00E71840"/>
    <w:rsid w:val="00E74971"/>
    <w:rsid w:val="00E77392"/>
    <w:rsid w:val="00E77FC8"/>
    <w:rsid w:val="00E80555"/>
    <w:rsid w:val="00E84ADD"/>
    <w:rsid w:val="00E91D7F"/>
    <w:rsid w:val="00EA779B"/>
    <w:rsid w:val="00EB130D"/>
    <w:rsid w:val="00EB1806"/>
    <w:rsid w:val="00EB644D"/>
    <w:rsid w:val="00EB699D"/>
    <w:rsid w:val="00EC6C52"/>
    <w:rsid w:val="00EC7576"/>
    <w:rsid w:val="00ED137B"/>
    <w:rsid w:val="00ED40D6"/>
    <w:rsid w:val="00ED5464"/>
    <w:rsid w:val="00ED7B81"/>
    <w:rsid w:val="00EE12B5"/>
    <w:rsid w:val="00EE4C97"/>
    <w:rsid w:val="00EF117E"/>
    <w:rsid w:val="00EF4901"/>
    <w:rsid w:val="00EF56DE"/>
    <w:rsid w:val="00F05B7F"/>
    <w:rsid w:val="00F1556C"/>
    <w:rsid w:val="00F2598F"/>
    <w:rsid w:val="00F25D84"/>
    <w:rsid w:val="00F25EEE"/>
    <w:rsid w:val="00F3077B"/>
    <w:rsid w:val="00F30E90"/>
    <w:rsid w:val="00F4058B"/>
    <w:rsid w:val="00F41A57"/>
    <w:rsid w:val="00F41C05"/>
    <w:rsid w:val="00F43086"/>
    <w:rsid w:val="00F43A0C"/>
    <w:rsid w:val="00F55FA6"/>
    <w:rsid w:val="00F612A3"/>
    <w:rsid w:val="00F61BAF"/>
    <w:rsid w:val="00F63C54"/>
    <w:rsid w:val="00F63DD8"/>
    <w:rsid w:val="00F66C24"/>
    <w:rsid w:val="00F717DF"/>
    <w:rsid w:val="00F74F3F"/>
    <w:rsid w:val="00F756E9"/>
    <w:rsid w:val="00F806CA"/>
    <w:rsid w:val="00F80F90"/>
    <w:rsid w:val="00F81D2E"/>
    <w:rsid w:val="00F85438"/>
    <w:rsid w:val="00F93A39"/>
    <w:rsid w:val="00F9790C"/>
    <w:rsid w:val="00FA33F1"/>
    <w:rsid w:val="00FA345D"/>
    <w:rsid w:val="00FA5215"/>
    <w:rsid w:val="00FA5871"/>
    <w:rsid w:val="00FB0678"/>
    <w:rsid w:val="00FB0A12"/>
    <w:rsid w:val="00FB7FFD"/>
    <w:rsid w:val="00FD427C"/>
    <w:rsid w:val="00FE5330"/>
    <w:rsid w:val="00FF04A7"/>
    <w:rsid w:val="00FF1C64"/>
    <w:rsid w:val="00FF686A"/>
    <w:rsid w:val="00FF6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E0EF7C09-A495-4E0A-BC37-1A76B887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IN" w:eastAsia="en-I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13D"/>
    <w:rPr>
      <w:lang w:val="en-US"/>
    </w:rPr>
  </w:style>
  <w:style w:type="paragraph" w:styleId="Heading1">
    <w:name w:val="heading 1"/>
    <w:basedOn w:val="Normal"/>
    <w:next w:val="Normal"/>
    <w:qFormat/>
    <w:rsid w:val="00106B57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06B57"/>
    <w:pPr>
      <w:keepNext/>
      <w:jc w:val="center"/>
      <w:outlineLvl w:val="1"/>
    </w:pPr>
    <w:rPr>
      <w:b/>
      <w:sz w:val="40"/>
      <w:szCs w:val="40"/>
    </w:rPr>
  </w:style>
  <w:style w:type="paragraph" w:styleId="Heading3">
    <w:name w:val="heading 3"/>
    <w:basedOn w:val="Normal"/>
    <w:next w:val="Normal"/>
    <w:qFormat/>
    <w:rsid w:val="00106B57"/>
    <w:pPr>
      <w:keepNext/>
      <w:ind w:left="720" w:firstLine="720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rsid w:val="009963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963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9963D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9963D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9963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963DE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106B57"/>
  </w:style>
  <w:style w:type="paragraph" w:styleId="Header">
    <w:name w:val="header"/>
    <w:basedOn w:val="Normal"/>
    <w:link w:val="HeaderChar"/>
    <w:uiPriority w:val="99"/>
    <w:rsid w:val="00106B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06B5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106B57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9963DE"/>
    <w:pPr>
      <w:spacing w:after="120"/>
      <w:ind w:left="1440" w:right="1440"/>
    </w:pPr>
  </w:style>
  <w:style w:type="paragraph" w:styleId="BodyText">
    <w:name w:val="Body Text"/>
    <w:basedOn w:val="Normal"/>
    <w:rsid w:val="009963DE"/>
    <w:pPr>
      <w:spacing w:after="120"/>
    </w:pPr>
  </w:style>
  <w:style w:type="paragraph" w:styleId="BodyText2">
    <w:name w:val="Body Text 2"/>
    <w:basedOn w:val="Normal"/>
    <w:rsid w:val="009963DE"/>
    <w:pPr>
      <w:spacing w:after="120" w:line="480" w:lineRule="auto"/>
    </w:pPr>
  </w:style>
  <w:style w:type="paragraph" w:styleId="BodyText3">
    <w:name w:val="Body Text 3"/>
    <w:basedOn w:val="Normal"/>
    <w:rsid w:val="009963D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9963DE"/>
    <w:pPr>
      <w:ind w:firstLine="210"/>
    </w:pPr>
  </w:style>
  <w:style w:type="paragraph" w:styleId="BodyTextIndent">
    <w:name w:val="Body Text Indent"/>
    <w:basedOn w:val="Normal"/>
    <w:rsid w:val="009963DE"/>
    <w:pPr>
      <w:spacing w:after="120"/>
      <w:ind w:left="360"/>
    </w:pPr>
  </w:style>
  <w:style w:type="paragraph" w:styleId="BodyTextFirstIndent2">
    <w:name w:val="Body Text First Indent 2"/>
    <w:basedOn w:val="BodyTextIndent"/>
    <w:rsid w:val="009963DE"/>
    <w:pPr>
      <w:ind w:firstLine="210"/>
    </w:pPr>
  </w:style>
  <w:style w:type="paragraph" w:styleId="BodyTextIndent2">
    <w:name w:val="Body Text Indent 2"/>
    <w:basedOn w:val="Normal"/>
    <w:rsid w:val="009963DE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9963DE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9963DE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9963DE"/>
    <w:pPr>
      <w:ind w:left="4320"/>
    </w:pPr>
  </w:style>
  <w:style w:type="paragraph" w:styleId="CommentText">
    <w:name w:val="annotation text"/>
    <w:basedOn w:val="Normal"/>
    <w:link w:val="CommentTextChar"/>
    <w:uiPriority w:val="99"/>
    <w:rsid w:val="009963DE"/>
    <w:rPr>
      <w:sz w:val="20"/>
    </w:rPr>
  </w:style>
  <w:style w:type="paragraph" w:styleId="CommentSubject">
    <w:name w:val="annotation subject"/>
    <w:basedOn w:val="CommentText"/>
    <w:next w:val="CommentText"/>
    <w:semiHidden/>
    <w:rsid w:val="009963DE"/>
    <w:rPr>
      <w:b/>
      <w:bCs/>
    </w:rPr>
  </w:style>
  <w:style w:type="paragraph" w:styleId="Date">
    <w:name w:val="Date"/>
    <w:basedOn w:val="Normal"/>
    <w:next w:val="Normal"/>
    <w:rsid w:val="009963DE"/>
  </w:style>
  <w:style w:type="paragraph" w:styleId="DocumentMap">
    <w:name w:val="Document Map"/>
    <w:basedOn w:val="Normal"/>
    <w:semiHidden/>
    <w:rsid w:val="009963DE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9963DE"/>
  </w:style>
  <w:style w:type="paragraph" w:styleId="EndnoteText">
    <w:name w:val="endnote text"/>
    <w:basedOn w:val="Normal"/>
    <w:semiHidden/>
    <w:rsid w:val="009963DE"/>
    <w:rPr>
      <w:sz w:val="20"/>
    </w:rPr>
  </w:style>
  <w:style w:type="paragraph" w:styleId="EnvelopeAddress">
    <w:name w:val="envelope address"/>
    <w:basedOn w:val="Normal"/>
    <w:rsid w:val="009963DE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9963DE"/>
    <w:rPr>
      <w:sz w:val="20"/>
    </w:rPr>
  </w:style>
  <w:style w:type="paragraph" w:styleId="FootnoteText">
    <w:name w:val="footnote text"/>
    <w:basedOn w:val="Normal"/>
    <w:semiHidden/>
    <w:rsid w:val="009963DE"/>
    <w:rPr>
      <w:sz w:val="20"/>
    </w:rPr>
  </w:style>
  <w:style w:type="paragraph" w:styleId="HTMLAddress">
    <w:name w:val="HTML Address"/>
    <w:basedOn w:val="Normal"/>
    <w:rsid w:val="009963DE"/>
    <w:rPr>
      <w:i/>
      <w:iCs/>
    </w:rPr>
  </w:style>
  <w:style w:type="paragraph" w:styleId="HTMLPreformatted">
    <w:name w:val="HTML Preformatted"/>
    <w:basedOn w:val="Normal"/>
    <w:rsid w:val="009963DE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9963DE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963DE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963D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963D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963D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963D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963D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963D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963DE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963DE"/>
    <w:rPr>
      <w:b/>
      <w:bCs/>
    </w:rPr>
  </w:style>
  <w:style w:type="paragraph" w:styleId="List">
    <w:name w:val="List"/>
    <w:basedOn w:val="Normal"/>
    <w:rsid w:val="009963DE"/>
    <w:pPr>
      <w:ind w:left="360" w:hanging="360"/>
    </w:pPr>
  </w:style>
  <w:style w:type="paragraph" w:styleId="List2">
    <w:name w:val="List 2"/>
    <w:basedOn w:val="Normal"/>
    <w:rsid w:val="009963DE"/>
    <w:pPr>
      <w:ind w:left="720" w:hanging="360"/>
    </w:pPr>
  </w:style>
  <w:style w:type="paragraph" w:styleId="List3">
    <w:name w:val="List 3"/>
    <w:basedOn w:val="Normal"/>
    <w:rsid w:val="009963DE"/>
    <w:pPr>
      <w:ind w:left="1080" w:hanging="360"/>
    </w:pPr>
  </w:style>
  <w:style w:type="paragraph" w:styleId="List4">
    <w:name w:val="List 4"/>
    <w:basedOn w:val="Normal"/>
    <w:rsid w:val="009963DE"/>
    <w:pPr>
      <w:ind w:left="1440" w:hanging="360"/>
    </w:pPr>
  </w:style>
  <w:style w:type="paragraph" w:styleId="List5">
    <w:name w:val="List 5"/>
    <w:basedOn w:val="Normal"/>
    <w:rsid w:val="009963DE"/>
    <w:pPr>
      <w:ind w:left="1800" w:hanging="360"/>
    </w:pPr>
  </w:style>
  <w:style w:type="paragraph" w:styleId="ListBullet">
    <w:name w:val="List Bullet"/>
    <w:basedOn w:val="Normal"/>
    <w:autoRedefine/>
    <w:rsid w:val="009963DE"/>
    <w:pPr>
      <w:numPr>
        <w:numId w:val="1"/>
      </w:numPr>
    </w:pPr>
  </w:style>
  <w:style w:type="paragraph" w:styleId="ListBullet2">
    <w:name w:val="List Bullet 2"/>
    <w:basedOn w:val="Normal"/>
    <w:autoRedefine/>
    <w:rsid w:val="009963DE"/>
    <w:pPr>
      <w:numPr>
        <w:numId w:val="2"/>
      </w:numPr>
    </w:pPr>
  </w:style>
  <w:style w:type="paragraph" w:styleId="ListBullet3">
    <w:name w:val="List Bullet 3"/>
    <w:basedOn w:val="Normal"/>
    <w:autoRedefine/>
    <w:rsid w:val="009963DE"/>
    <w:pPr>
      <w:numPr>
        <w:numId w:val="3"/>
      </w:numPr>
    </w:pPr>
  </w:style>
  <w:style w:type="paragraph" w:styleId="ListBullet4">
    <w:name w:val="List Bullet 4"/>
    <w:basedOn w:val="Normal"/>
    <w:autoRedefine/>
    <w:rsid w:val="009963DE"/>
    <w:pPr>
      <w:numPr>
        <w:numId w:val="4"/>
      </w:numPr>
    </w:pPr>
  </w:style>
  <w:style w:type="paragraph" w:styleId="ListBullet5">
    <w:name w:val="List Bullet 5"/>
    <w:basedOn w:val="Normal"/>
    <w:autoRedefine/>
    <w:rsid w:val="009963DE"/>
    <w:pPr>
      <w:numPr>
        <w:numId w:val="5"/>
      </w:numPr>
    </w:pPr>
  </w:style>
  <w:style w:type="paragraph" w:styleId="ListContinue">
    <w:name w:val="List Continue"/>
    <w:basedOn w:val="Normal"/>
    <w:rsid w:val="009963DE"/>
    <w:pPr>
      <w:spacing w:after="120"/>
      <w:ind w:left="360"/>
    </w:pPr>
  </w:style>
  <w:style w:type="paragraph" w:styleId="ListContinue2">
    <w:name w:val="List Continue 2"/>
    <w:basedOn w:val="Normal"/>
    <w:rsid w:val="009963DE"/>
    <w:pPr>
      <w:spacing w:after="120"/>
      <w:ind w:left="720"/>
    </w:pPr>
  </w:style>
  <w:style w:type="paragraph" w:styleId="ListContinue3">
    <w:name w:val="List Continue 3"/>
    <w:basedOn w:val="Normal"/>
    <w:rsid w:val="009963DE"/>
    <w:pPr>
      <w:spacing w:after="120"/>
      <w:ind w:left="1080"/>
    </w:pPr>
  </w:style>
  <w:style w:type="paragraph" w:styleId="ListContinue4">
    <w:name w:val="List Continue 4"/>
    <w:basedOn w:val="Normal"/>
    <w:rsid w:val="009963DE"/>
    <w:pPr>
      <w:spacing w:after="120"/>
      <w:ind w:left="1440"/>
    </w:pPr>
  </w:style>
  <w:style w:type="paragraph" w:styleId="ListContinue5">
    <w:name w:val="List Continue 5"/>
    <w:basedOn w:val="Normal"/>
    <w:rsid w:val="009963DE"/>
    <w:pPr>
      <w:spacing w:after="120"/>
      <w:ind w:left="1800"/>
    </w:pPr>
  </w:style>
  <w:style w:type="paragraph" w:styleId="ListNumber">
    <w:name w:val="List Number"/>
    <w:basedOn w:val="Normal"/>
    <w:rsid w:val="009963DE"/>
    <w:pPr>
      <w:numPr>
        <w:numId w:val="6"/>
      </w:numPr>
    </w:pPr>
  </w:style>
  <w:style w:type="paragraph" w:styleId="ListNumber2">
    <w:name w:val="List Number 2"/>
    <w:basedOn w:val="Normal"/>
    <w:rsid w:val="009963DE"/>
    <w:pPr>
      <w:numPr>
        <w:numId w:val="7"/>
      </w:numPr>
    </w:pPr>
  </w:style>
  <w:style w:type="paragraph" w:styleId="ListNumber3">
    <w:name w:val="List Number 3"/>
    <w:basedOn w:val="Normal"/>
    <w:rsid w:val="009963DE"/>
    <w:pPr>
      <w:numPr>
        <w:numId w:val="8"/>
      </w:numPr>
    </w:pPr>
  </w:style>
  <w:style w:type="paragraph" w:styleId="ListNumber4">
    <w:name w:val="List Number 4"/>
    <w:basedOn w:val="Normal"/>
    <w:rsid w:val="009963DE"/>
    <w:pPr>
      <w:numPr>
        <w:numId w:val="9"/>
      </w:numPr>
    </w:pPr>
  </w:style>
  <w:style w:type="paragraph" w:styleId="ListNumber5">
    <w:name w:val="List Number 5"/>
    <w:basedOn w:val="Normal"/>
    <w:rsid w:val="009963DE"/>
    <w:pPr>
      <w:numPr>
        <w:numId w:val="10"/>
      </w:numPr>
    </w:pPr>
  </w:style>
  <w:style w:type="paragraph" w:styleId="MacroText">
    <w:name w:val="macro"/>
    <w:semiHidden/>
    <w:rsid w:val="009963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MessageHeader">
    <w:name w:val="Message Header"/>
    <w:basedOn w:val="Normal"/>
    <w:rsid w:val="009963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rsid w:val="009963DE"/>
  </w:style>
  <w:style w:type="paragraph" w:styleId="NormalIndent">
    <w:name w:val="Normal Indent"/>
    <w:basedOn w:val="Normal"/>
    <w:rsid w:val="009963DE"/>
    <w:pPr>
      <w:ind w:left="720"/>
    </w:pPr>
  </w:style>
  <w:style w:type="paragraph" w:styleId="NoteHeading">
    <w:name w:val="Note Heading"/>
    <w:basedOn w:val="Normal"/>
    <w:next w:val="Normal"/>
    <w:rsid w:val="009963DE"/>
  </w:style>
  <w:style w:type="paragraph" w:styleId="PlainText">
    <w:name w:val="Plain Text"/>
    <w:basedOn w:val="Normal"/>
    <w:rsid w:val="009963DE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9963DE"/>
  </w:style>
  <w:style w:type="paragraph" w:styleId="Signature">
    <w:name w:val="Signature"/>
    <w:basedOn w:val="Normal"/>
    <w:rsid w:val="009963DE"/>
    <w:pPr>
      <w:ind w:left="4320"/>
    </w:pPr>
  </w:style>
  <w:style w:type="paragraph" w:styleId="Subtitle">
    <w:name w:val="Subtitle"/>
    <w:basedOn w:val="Normal"/>
    <w:qFormat/>
    <w:rsid w:val="009963DE"/>
    <w:pPr>
      <w:spacing w:after="60"/>
      <w:jc w:val="center"/>
      <w:outlineLvl w:val="1"/>
    </w:pPr>
  </w:style>
  <w:style w:type="table" w:styleId="Table3Deffects1">
    <w:name w:val="Table 3D effects 1"/>
    <w:basedOn w:val="TableNormal"/>
    <w:rsid w:val="009963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963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963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963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963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9963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9963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9963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9963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9963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9963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9963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9963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9963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9963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9963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9963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9963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9963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9963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9963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9963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9963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9963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9963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9963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9963D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963DE"/>
    <w:pPr>
      <w:ind w:left="480" w:hanging="480"/>
    </w:pPr>
  </w:style>
  <w:style w:type="table" w:styleId="TableProfessional">
    <w:name w:val="Table Professional"/>
    <w:basedOn w:val="TableNormal"/>
    <w:rsid w:val="009963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9963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9963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9963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9963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9963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96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9963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9963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9963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9963D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9963DE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9963DE"/>
  </w:style>
  <w:style w:type="paragraph" w:styleId="TOC2">
    <w:name w:val="toc 2"/>
    <w:basedOn w:val="Normal"/>
    <w:next w:val="Normal"/>
    <w:autoRedefine/>
    <w:semiHidden/>
    <w:rsid w:val="009963DE"/>
    <w:pPr>
      <w:ind w:left="240"/>
    </w:pPr>
  </w:style>
  <w:style w:type="paragraph" w:styleId="TOC3">
    <w:name w:val="toc 3"/>
    <w:basedOn w:val="Normal"/>
    <w:next w:val="Normal"/>
    <w:autoRedefine/>
    <w:semiHidden/>
    <w:rsid w:val="009963DE"/>
    <w:pPr>
      <w:ind w:left="480"/>
    </w:pPr>
  </w:style>
  <w:style w:type="paragraph" w:styleId="TOC4">
    <w:name w:val="toc 4"/>
    <w:basedOn w:val="Normal"/>
    <w:next w:val="Normal"/>
    <w:autoRedefine/>
    <w:semiHidden/>
    <w:rsid w:val="009963DE"/>
    <w:pPr>
      <w:ind w:left="720"/>
    </w:pPr>
  </w:style>
  <w:style w:type="paragraph" w:styleId="TOC5">
    <w:name w:val="toc 5"/>
    <w:basedOn w:val="Normal"/>
    <w:next w:val="Normal"/>
    <w:autoRedefine/>
    <w:semiHidden/>
    <w:rsid w:val="009963DE"/>
    <w:pPr>
      <w:ind w:left="960"/>
    </w:pPr>
  </w:style>
  <w:style w:type="paragraph" w:styleId="TOC6">
    <w:name w:val="toc 6"/>
    <w:basedOn w:val="Normal"/>
    <w:next w:val="Normal"/>
    <w:autoRedefine/>
    <w:semiHidden/>
    <w:rsid w:val="009963DE"/>
    <w:pPr>
      <w:ind w:left="1200"/>
    </w:pPr>
  </w:style>
  <w:style w:type="paragraph" w:styleId="TOC7">
    <w:name w:val="toc 7"/>
    <w:basedOn w:val="Normal"/>
    <w:next w:val="Normal"/>
    <w:autoRedefine/>
    <w:semiHidden/>
    <w:rsid w:val="009963DE"/>
    <w:pPr>
      <w:ind w:left="1440"/>
    </w:pPr>
  </w:style>
  <w:style w:type="paragraph" w:styleId="TOC8">
    <w:name w:val="toc 8"/>
    <w:basedOn w:val="Normal"/>
    <w:next w:val="Normal"/>
    <w:autoRedefine/>
    <w:semiHidden/>
    <w:rsid w:val="009963DE"/>
    <w:pPr>
      <w:ind w:left="1680"/>
    </w:pPr>
  </w:style>
  <w:style w:type="paragraph" w:styleId="TOC9">
    <w:name w:val="toc 9"/>
    <w:basedOn w:val="Normal"/>
    <w:next w:val="Normal"/>
    <w:autoRedefine/>
    <w:semiHidden/>
    <w:rsid w:val="009963DE"/>
    <w:pPr>
      <w:ind w:left="1920"/>
    </w:pPr>
  </w:style>
  <w:style w:type="character" w:styleId="Hyperlink">
    <w:name w:val="Hyperlink"/>
    <w:basedOn w:val="DefaultParagraphFont"/>
    <w:rsid w:val="00032072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3BFD"/>
    <w:rPr>
      <w:rFonts w:ascii="Courier" w:hAnsi="Courier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B0A12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1F6D"/>
    <w:rPr>
      <w:rFonts w:ascii="Courier" w:hAnsi="Courier"/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6764B0"/>
    <w:pPr>
      <w:ind w:left="720"/>
      <w:contextualSpacing/>
    </w:pPr>
  </w:style>
  <w:style w:type="paragraph" w:customStyle="1" w:styleId="NormalBold">
    <w:name w:val="NormalBold"/>
    <w:basedOn w:val="Normal"/>
    <w:link w:val="NormalBoldChar"/>
    <w:uiPriority w:val="99"/>
    <w:rsid w:val="00886B9A"/>
    <w:pPr>
      <w:widowControl w:val="0"/>
      <w:suppressAutoHyphens/>
    </w:pPr>
    <w:rPr>
      <w:rFonts w:ascii="Times New Roman" w:hAnsi="Times New Roman"/>
      <w:b/>
      <w:bCs/>
      <w:szCs w:val="24"/>
    </w:rPr>
  </w:style>
  <w:style w:type="paragraph" w:customStyle="1" w:styleId="TableContents">
    <w:name w:val="Table Contents"/>
    <w:basedOn w:val="BodyText"/>
    <w:link w:val="TableContentsChar"/>
    <w:uiPriority w:val="99"/>
    <w:rsid w:val="00886B9A"/>
    <w:pPr>
      <w:keepNext/>
      <w:widowControl w:val="0"/>
      <w:suppressLineNumbers/>
      <w:tabs>
        <w:tab w:val="right" w:pos="9923"/>
      </w:tabs>
      <w:suppressAutoHyphens/>
      <w:spacing w:before="100" w:beforeAutospacing="1" w:after="100" w:afterAutospacing="1"/>
      <w:jc w:val="both"/>
    </w:pPr>
    <w:rPr>
      <w:rFonts w:ascii="Times New Roman" w:hAnsi="Times New Roman"/>
      <w:szCs w:val="24"/>
    </w:rPr>
  </w:style>
  <w:style w:type="table" w:customStyle="1" w:styleId="FormTable">
    <w:name w:val="Form Table"/>
    <w:uiPriority w:val="99"/>
    <w:rsid w:val="00886B9A"/>
    <w:pPr>
      <w:keepNext/>
    </w:pPr>
    <w:rPr>
      <w:sz w:val="24"/>
      <w:szCs w:val="24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Head">
    <w:name w:val="TableHead"/>
    <w:basedOn w:val="Normal"/>
    <w:autoRedefine/>
    <w:uiPriority w:val="99"/>
    <w:rsid w:val="00886B9A"/>
    <w:pPr>
      <w:widowControl w:val="0"/>
      <w:suppressAutoHyphens/>
      <w:jc w:val="center"/>
    </w:pPr>
    <w:rPr>
      <w:rFonts w:ascii="Times New Roman" w:hAnsi="Times New Roman"/>
      <w:b/>
      <w:bCs/>
      <w:szCs w:val="24"/>
    </w:rPr>
  </w:style>
  <w:style w:type="character" w:customStyle="1" w:styleId="NormalBoldChar">
    <w:name w:val="NormalBold Char"/>
    <w:basedOn w:val="DefaultParagraphFont"/>
    <w:link w:val="NormalBold"/>
    <w:uiPriority w:val="99"/>
    <w:locked/>
    <w:rsid w:val="00886B9A"/>
    <w:rPr>
      <w:b/>
      <w:bCs/>
      <w:sz w:val="24"/>
      <w:szCs w:val="24"/>
      <w:lang w:val="en-US"/>
    </w:rPr>
  </w:style>
  <w:style w:type="character" w:customStyle="1" w:styleId="TableContentsChar">
    <w:name w:val="Table Contents Char"/>
    <w:basedOn w:val="DefaultParagraphFont"/>
    <w:link w:val="TableContents"/>
    <w:uiPriority w:val="99"/>
    <w:locked/>
    <w:rsid w:val="00886B9A"/>
    <w:rPr>
      <w:sz w:val="24"/>
      <w:szCs w:val="24"/>
      <w:lang w:val="en-US"/>
    </w:rPr>
  </w:style>
  <w:style w:type="paragraph" w:customStyle="1" w:styleId="ProcessTableNumber1">
    <w:name w:val="ProcessTableNumber1"/>
    <w:basedOn w:val="ListNumber"/>
    <w:uiPriority w:val="99"/>
    <w:rsid w:val="00886B9A"/>
    <w:pPr>
      <w:keepNext/>
      <w:widowControl w:val="0"/>
      <w:numPr>
        <w:numId w:val="11"/>
      </w:numPr>
      <w:suppressAutoHyphens/>
    </w:pPr>
    <w:rPr>
      <w:rFonts w:ascii="Times New Roman" w:hAnsi="Times New Roman"/>
      <w:szCs w:val="24"/>
    </w:rPr>
  </w:style>
  <w:style w:type="character" w:styleId="CommentReference">
    <w:name w:val="annotation reference"/>
    <w:basedOn w:val="DefaultParagraphFont"/>
    <w:uiPriority w:val="99"/>
    <w:rsid w:val="00886B9A"/>
    <w:rPr>
      <w:sz w:val="16"/>
      <w:szCs w:val="16"/>
    </w:rPr>
  </w:style>
  <w:style w:type="paragraph" w:customStyle="1" w:styleId="ProcessTableNumber2">
    <w:name w:val="ProcessTableNumber2"/>
    <w:basedOn w:val="Normal"/>
    <w:uiPriority w:val="99"/>
    <w:rsid w:val="00886B9A"/>
    <w:pPr>
      <w:widowControl w:val="0"/>
      <w:numPr>
        <w:ilvl w:val="1"/>
        <w:numId w:val="11"/>
      </w:numPr>
      <w:suppressAutoHyphens/>
    </w:pPr>
    <w:rPr>
      <w:rFonts w:ascii="Times New Roman" w:hAnsi="Times New Roman"/>
      <w:szCs w:val="24"/>
    </w:rPr>
  </w:style>
  <w:style w:type="paragraph" w:customStyle="1" w:styleId="SectionHead">
    <w:name w:val="SectionHead"/>
    <w:basedOn w:val="Normal"/>
    <w:link w:val="SectionHeadChar"/>
    <w:uiPriority w:val="99"/>
    <w:rsid w:val="00470460"/>
    <w:pPr>
      <w:widowControl w:val="0"/>
      <w:suppressAutoHyphens/>
      <w:ind w:left="345"/>
      <w:jc w:val="both"/>
    </w:pPr>
    <w:rPr>
      <w:rFonts w:ascii="Times New Roman" w:hAnsi="Times New Roman"/>
      <w:i/>
      <w:iCs/>
      <w:szCs w:val="24"/>
    </w:rPr>
  </w:style>
  <w:style w:type="character" w:customStyle="1" w:styleId="SectionHeadChar">
    <w:name w:val="SectionHead Char"/>
    <w:basedOn w:val="DefaultParagraphFont"/>
    <w:link w:val="SectionHead"/>
    <w:uiPriority w:val="99"/>
    <w:locked/>
    <w:rsid w:val="00470460"/>
    <w:rPr>
      <w:i/>
      <w:i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lease%206\New%20Templates\For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partment xmlns="0f12e35b-8e23-4f7c-9e61-8223aee00151">
      <Value>Software Development</Value>
    </Departmen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C232E8AF94540A6CAB64AC1C60B86" ma:contentTypeVersion="1" ma:contentTypeDescription="Create a new document." ma:contentTypeScope="" ma:versionID="e2c0966d31d852e289dcd1d5ecb1a46d">
  <xsd:schema xmlns:xsd="http://www.w3.org/2001/XMLSchema" xmlns:xs="http://www.w3.org/2001/XMLSchema" xmlns:p="http://schemas.microsoft.com/office/2006/metadata/properties" xmlns:ns2="0f12e35b-8e23-4f7c-9e61-8223aee00151" targetNamespace="http://schemas.microsoft.com/office/2006/metadata/properties" ma:root="true" ma:fieldsID="c721e1725d344ca945403c1fb3fc5019" ns2:_="">
    <xsd:import namespace="0f12e35b-8e23-4f7c-9e61-8223aee00151"/>
    <xsd:element name="properties">
      <xsd:complexType>
        <xsd:sequence>
          <xsd:element name="documentManagement">
            <xsd:complexType>
              <xsd:all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e35b-8e23-4f7c-9e61-8223aee00151" elementFormDefault="qualified">
    <xsd:import namespace="http://schemas.microsoft.com/office/2006/documentManagement/types"/>
    <xsd:import namespace="http://schemas.microsoft.com/office/infopath/2007/PartnerControls"/>
    <xsd:element name="Department" ma:index="8" nillable="true" ma:displayName="Department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ministration"/>
                    <xsd:enumeration value="Software Development"/>
                    <xsd:enumeration value="Software Maintenance"/>
                    <xsd:enumeration value="QA Testing"/>
                    <xsd:enumeration value="IT Support Services"/>
                    <xsd:enumeration value="Human Resources"/>
                    <xsd:enumeration value="IT Services"/>
                    <xsd:enumeration value="Qualit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A8BBB-2D8E-42F4-A690-69BC15591D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C4C827-8153-4E2A-9E05-F6336B060F62}">
  <ds:schemaRefs>
    <ds:schemaRef ds:uri="http://schemas.microsoft.com/office/2006/metadata/properties"/>
    <ds:schemaRef ds:uri="http://schemas.microsoft.com/office/infopath/2007/PartnerControls"/>
    <ds:schemaRef ds:uri="0f12e35b-8e23-4f7c-9e61-8223aee00151"/>
  </ds:schemaRefs>
</ds:datastoreItem>
</file>

<file path=customXml/itemProps3.xml><?xml version="1.0" encoding="utf-8"?>
<ds:datastoreItem xmlns:ds="http://schemas.openxmlformats.org/officeDocument/2006/customXml" ds:itemID="{8B66AC6C-CA21-41D6-B402-6CCCFE917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12e35b-8e23-4f7c-9e61-8223aee00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C25ED95-7309-4BBF-AE4C-C734BA83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Word Template.dotx</Template>
  <TotalTime>1867</TotalTime>
  <Pages>8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Seneca Global IT Services Pvt. Ltd.</Company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creator>Kavitha Matta</dc:creator>
  <cp:lastModifiedBy>Rajesh Arthimalla</cp:lastModifiedBy>
  <cp:revision>250</cp:revision>
  <cp:lastPrinted>2010-12-08T05:40:00Z</cp:lastPrinted>
  <dcterms:created xsi:type="dcterms:W3CDTF">2016-06-22T13:11:00Z</dcterms:created>
  <dcterms:modified xsi:type="dcterms:W3CDTF">2016-07-05T11:06:00Z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0x0101003C9C232E8AF94540A6CAB64AC1C60B86</vt:lpwstr>
  </property>
</Properties>
</file>