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6C07A" w14:textId="77777777"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PURPOSE AND DESCRIPTION</w:t>
      </w:r>
    </w:p>
    <w:tbl>
      <w:tblPr>
        <w:tblW w:w="0" w:type="auto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800"/>
        <w:gridCol w:w="180"/>
        <w:gridCol w:w="1170"/>
        <w:gridCol w:w="630"/>
        <w:gridCol w:w="152"/>
        <w:gridCol w:w="208"/>
        <w:gridCol w:w="4140"/>
      </w:tblGrid>
      <w:tr w:rsidR="00F93A39" w:rsidRPr="00BE56E5" w14:paraId="6D1D6D2E" w14:textId="77777777" w:rsidTr="007D112B">
        <w:tc>
          <w:tcPr>
            <w:tcW w:w="1890" w:type="dxa"/>
          </w:tcPr>
          <w:p w14:paraId="2BE2E396" w14:textId="77777777"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Project ID</w:t>
            </w:r>
          </w:p>
        </w:tc>
        <w:tc>
          <w:tcPr>
            <w:tcW w:w="1980" w:type="dxa"/>
            <w:gridSpan w:val="2"/>
          </w:tcPr>
          <w:p w14:paraId="3A41AE1C" w14:textId="77777777" w:rsidR="00F93A39" w:rsidRPr="00BE56E5" w:rsidRDefault="004A0316" w:rsidP="00F93A39">
            <w:pPr>
              <w:rPr>
                <w:lang w:val="en-GB"/>
              </w:rPr>
            </w:pPr>
            <w:r>
              <w:rPr>
                <w:lang w:val="en-GB"/>
              </w:rPr>
              <w:t>SGL15009</w:t>
            </w:r>
          </w:p>
        </w:tc>
        <w:tc>
          <w:tcPr>
            <w:tcW w:w="1952" w:type="dxa"/>
            <w:gridSpan w:val="3"/>
          </w:tcPr>
          <w:p w14:paraId="04C13FFE" w14:textId="77777777"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Project Name</w:t>
            </w:r>
          </w:p>
        </w:tc>
        <w:tc>
          <w:tcPr>
            <w:tcW w:w="4348" w:type="dxa"/>
            <w:gridSpan w:val="2"/>
          </w:tcPr>
          <w:p w14:paraId="04C0A242" w14:textId="77777777" w:rsidR="00F93A39" w:rsidRPr="00BE56E5" w:rsidRDefault="00942BB0" w:rsidP="00F93A39">
            <w:pPr>
              <w:rPr>
                <w:lang w:val="en-GB"/>
              </w:rPr>
            </w:pPr>
            <w:r>
              <w:rPr>
                <w:lang w:val="en-GB"/>
              </w:rPr>
              <w:t>Associate Portal</w:t>
            </w:r>
          </w:p>
        </w:tc>
      </w:tr>
      <w:tr w:rsidR="00F93A39" w:rsidRPr="00BE56E5" w14:paraId="2F04172E" w14:textId="77777777" w:rsidTr="008B6210">
        <w:tc>
          <w:tcPr>
            <w:tcW w:w="1890" w:type="dxa"/>
          </w:tcPr>
          <w:p w14:paraId="1CF26830" w14:textId="77777777"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Use Case ID</w:t>
            </w:r>
          </w:p>
        </w:tc>
        <w:tc>
          <w:tcPr>
            <w:tcW w:w="8280" w:type="dxa"/>
            <w:gridSpan w:val="7"/>
          </w:tcPr>
          <w:p w14:paraId="1A93B143" w14:textId="77777777" w:rsidR="00F93A39" w:rsidRPr="00BE56E5" w:rsidRDefault="00363F40" w:rsidP="00982F99">
            <w:pPr>
              <w:rPr>
                <w:lang w:val="en-GB"/>
              </w:rPr>
            </w:pPr>
            <w:r w:rsidRPr="001E2BCB">
              <w:rPr>
                <w:color w:val="000000" w:themeColor="text1"/>
                <w:lang w:val="en-GB"/>
              </w:rPr>
              <w:t xml:space="preserve">UC </w:t>
            </w:r>
            <w:r w:rsidR="00291E5B" w:rsidRPr="001E2BCB">
              <w:rPr>
                <w:color w:val="000000" w:themeColor="text1"/>
                <w:lang w:val="en-GB"/>
              </w:rPr>
              <w:t>–</w:t>
            </w:r>
            <w:r w:rsidR="00F23481">
              <w:rPr>
                <w:color w:val="000000" w:themeColor="text1"/>
                <w:lang w:val="en-GB"/>
              </w:rPr>
              <w:t xml:space="preserve"> </w:t>
            </w:r>
            <w:r w:rsidR="000A284E" w:rsidRPr="001E2BCB">
              <w:rPr>
                <w:color w:val="000000" w:themeColor="text1"/>
                <w:lang w:val="en-GB"/>
              </w:rPr>
              <w:t>0</w:t>
            </w:r>
            <w:r w:rsidR="003E3506">
              <w:rPr>
                <w:color w:val="000000" w:themeColor="text1"/>
                <w:lang w:val="en-GB"/>
              </w:rPr>
              <w:t>2</w:t>
            </w:r>
            <w:r w:rsidR="00982F99">
              <w:rPr>
                <w:color w:val="000000" w:themeColor="text1"/>
                <w:lang w:val="en-GB"/>
              </w:rPr>
              <w:t>9</w:t>
            </w:r>
          </w:p>
        </w:tc>
      </w:tr>
      <w:tr w:rsidR="00F93A39" w:rsidRPr="00BE56E5" w14:paraId="40276B24" w14:textId="77777777" w:rsidTr="008B6210">
        <w:tc>
          <w:tcPr>
            <w:tcW w:w="1890" w:type="dxa"/>
          </w:tcPr>
          <w:p w14:paraId="4AFA1042" w14:textId="77777777"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Use Case Name</w:t>
            </w:r>
          </w:p>
        </w:tc>
        <w:tc>
          <w:tcPr>
            <w:tcW w:w="8280" w:type="dxa"/>
            <w:gridSpan w:val="7"/>
          </w:tcPr>
          <w:p w14:paraId="764E97EE" w14:textId="77777777" w:rsidR="00F93A39" w:rsidRPr="00BE56E5" w:rsidRDefault="00C431AB" w:rsidP="00D56640">
            <w:pPr>
              <w:rPr>
                <w:lang w:val="en-GB"/>
              </w:rPr>
            </w:pPr>
            <w:r>
              <w:rPr>
                <w:lang w:val="en-GB"/>
              </w:rPr>
              <w:t xml:space="preserve">Associate </w:t>
            </w:r>
            <w:r>
              <w:rPr>
                <w:color w:val="000000"/>
              </w:rPr>
              <w:t xml:space="preserve">Exit - </w:t>
            </w:r>
            <w:r w:rsidR="00D56640">
              <w:rPr>
                <w:color w:val="000000"/>
              </w:rPr>
              <w:t>Abscond</w:t>
            </w:r>
          </w:p>
        </w:tc>
      </w:tr>
      <w:tr w:rsidR="00F93A39" w:rsidRPr="00BE56E5" w14:paraId="793D2A07" w14:textId="77777777" w:rsidTr="008B6210">
        <w:tc>
          <w:tcPr>
            <w:tcW w:w="1890" w:type="dxa"/>
          </w:tcPr>
          <w:p w14:paraId="43460A49" w14:textId="77777777"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Purpose/Goal</w:t>
            </w:r>
          </w:p>
        </w:tc>
        <w:tc>
          <w:tcPr>
            <w:tcW w:w="8280" w:type="dxa"/>
            <w:gridSpan w:val="7"/>
          </w:tcPr>
          <w:p w14:paraId="710573EC" w14:textId="77777777" w:rsidR="00F93A39" w:rsidRPr="00BE56E5" w:rsidRDefault="0003350A">
            <w:pPr>
              <w:rPr>
                <w:lang w:val="en-GB"/>
              </w:rPr>
            </w:pPr>
            <w:r>
              <w:rPr>
                <w:lang w:val="en-GB"/>
              </w:rPr>
              <w:t>Capture associate abscond details</w:t>
            </w:r>
          </w:p>
        </w:tc>
      </w:tr>
      <w:tr w:rsidR="00F93A39" w:rsidRPr="00BE56E5" w14:paraId="79990BD5" w14:textId="77777777" w:rsidTr="008B6210">
        <w:tc>
          <w:tcPr>
            <w:tcW w:w="1890" w:type="dxa"/>
          </w:tcPr>
          <w:p w14:paraId="3A825424" w14:textId="77777777"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Description</w:t>
            </w:r>
          </w:p>
        </w:tc>
        <w:tc>
          <w:tcPr>
            <w:tcW w:w="8280" w:type="dxa"/>
            <w:gridSpan w:val="7"/>
          </w:tcPr>
          <w:p w14:paraId="34E2BDD3" w14:textId="77777777" w:rsidR="006C2699" w:rsidRPr="00467875" w:rsidRDefault="0003350A" w:rsidP="008B4091">
            <w:pPr>
              <w:rPr>
                <w:lang w:val="en-GB"/>
              </w:rPr>
            </w:pPr>
            <w:r>
              <w:rPr>
                <w:lang w:val="en-GB"/>
              </w:rPr>
              <w:t>Application captures the associate exit information when associate absconded</w:t>
            </w:r>
            <w:r w:rsidRPr="00BF70C5">
              <w:rPr>
                <w:lang w:val="en-GB"/>
              </w:rPr>
              <w:t>.</w:t>
            </w:r>
          </w:p>
        </w:tc>
      </w:tr>
      <w:tr w:rsidR="00F93A39" w:rsidRPr="00BE56E5" w14:paraId="4504BC28" w14:textId="77777777" w:rsidTr="008B6210">
        <w:tc>
          <w:tcPr>
            <w:tcW w:w="1890" w:type="dxa"/>
          </w:tcPr>
          <w:p w14:paraId="7F67F5D1" w14:textId="77777777"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Actors</w:t>
            </w:r>
          </w:p>
        </w:tc>
        <w:tc>
          <w:tcPr>
            <w:tcW w:w="8280" w:type="dxa"/>
            <w:gridSpan w:val="7"/>
          </w:tcPr>
          <w:p w14:paraId="524E547A" w14:textId="77777777" w:rsidR="00085936" w:rsidRDefault="00085936" w:rsidP="00530D2F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Reporting Manager</w:t>
            </w:r>
          </w:p>
          <w:p w14:paraId="220BA869" w14:textId="4A935A41" w:rsidR="00B37FFD" w:rsidRDefault="002E04FF" w:rsidP="00530D2F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Team Lead</w:t>
            </w:r>
          </w:p>
          <w:p w14:paraId="11FA5BAA" w14:textId="557F6C23" w:rsidR="008E1672" w:rsidRDefault="008E1672" w:rsidP="00530D2F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HRA</w:t>
            </w:r>
          </w:p>
          <w:p w14:paraId="344880B0" w14:textId="77777777" w:rsidR="00D53FF4" w:rsidRDefault="00D53FF4" w:rsidP="00CC6AF2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HR</w:t>
            </w:r>
            <w:r w:rsidR="00674971">
              <w:rPr>
                <w:lang w:val="en-GB"/>
              </w:rPr>
              <w:t>M</w:t>
            </w:r>
            <w:r w:rsidR="00610C74">
              <w:rPr>
                <w:lang w:val="en-GB"/>
              </w:rPr>
              <w:t xml:space="preserve"> / HR Head</w:t>
            </w:r>
          </w:p>
          <w:p w14:paraId="5C7DB0C9" w14:textId="1276C2F9" w:rsidR="00354F89" w:rsidRDefault="00354F89" w:rsidP="00CC6AF2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Admin</w:t>
            </w:r>
            <w:r w:rsidR="0029428D">
              <w:rPr>
                <w:lang w:val="en-GB"/>
              </w:rPr>
              <w:t xml:space="preserve"> Manager</w:t>
            </w:r>
          </w:p>
          <w:p w14:paraId="5CF3E87C" w14:textId="165B5CDE" w:rsidR="00354F89" w:rsidRDefault="00354F89" w:rsidP="00CC6AF2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IT</w:t>
            </w:r>
            <w:r w:rsidR="0029428D">
              <w:rPr>
                <w:lang w:val="en-GB"/>
              </w:rPr>
              <w:t xml:space="preserve"> Manager</w:t>
            </w:r>
          </w:p>
          <w:p w14:paraId="6C30A80A" w14:textId="77777777" w:rsidR="00354F89" w:rsidRDefault="00354F89" w:rsidP="00CC6AF2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Finance</w:t>
            </w:r>
            <w:r w:rsidR="0029428D">
              <w:rPr>
                <w:lang w:val="en-GB"/>
              </w:rPr>
              <w:t xml:space="preserve"> Manager</w:t>
            </w:r>
          </w:p>
          <w:p w14:paraId="142AB23E" w14:textId="5A590A53" w:rsidR="00A70433" w:rsidRPr="00533258" w:rsidRDefault="00A70433" w:rsidP="00CC6AF2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Training Department Head</w:t>
            </w:r>
          </w:p>
        </w:tc>
      </w:tr>
      <w:tr w:rsidR="00CC6AF2" w:rsidRPr="00BE56E5" w14:paraId="41B4CA25" w14:textId="77777777" w:rsidTr="008B6210">
        <w:tc>
          <w:tcPr>
            <w:tcW w:w="1890" w:type="dxa"/>
          </w:tcPr>
          <w:p w14:paraId="61B316E2" w14:textId="77777777" w:rsidR="00CC6AF2" w:rsidRPr="007D112B" w:rsidRDefault="00CC6AF2" w:rsidP="00F93A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</w:t>
            </w:r>
          </w:p>
        </w:tc>
        <w:tc>
          <w:tcPr>
            <w:tcW w:w="8280" w:type="dxa"/>
            <w:gridSpan w:val="7"/>
          </w:tcPr>
          <w:p w14:paraId="2E81B977" w14:textId="3F48D708" w:rsidR="00CC6AF2" w:rsidRDefault="001758D8" w:rsidP="00AC67BB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 xml:space="preserve">Reporting Manager, </w:t>
            </w:r>
            <w:r w:rsidR="002E04FF">
              <w:rPr>
                <w:lang w:val="en-GB"/>
              </w:rPr>
              <w:t>Team Lead</w:t>
            </w:r>
            <w:r w:rsidR="00AC67BB">
              <w:rPr>
                <w:lang w:val="en-GB"/>
              </w:rPr>
              <w:t xml:space="preserve">, </w:t>
            </w:r>
            <w:r w:rsidR="00CC6AF2">
              <w:rPr>
                <w:lang w:val="en-GB"/>
              </w:rPr>
              <w:t>Department Head</w:t>
            </w:r>
            <w:r w:rsidR="00AC67BB">
              <w:rPr>
                <w:lang w:val="en-GB"/>
              </w:rPr>
              <w:t xml:space="preserve">, </w:t>
            </w:r>
            <w:r w:rsidR="009451FD">
              <w:rPr>
                <w:lang w:val="en-GB"/>
              </w:rPr>
              <w:t xml:space="preserve">HRA, </w:t>
            </w:r>
            <w:r w:rsidR="00AC67BB">
              <w:rPr>
                <w:lang w:val="en-GB"/>
              </w:rPr>
              <w:t>HRM</w:t>
            </w:r>
            <w:r w:rsidR="009451FD">
              <w:rPr>
                <w:lang w:val="en-GB"/>
              </w:rPr>
              <w:t xml:space="preserve"> / </w:t>
            </w:r>
            <w:r w:rsidR="00674971">
              <w:rPr>
                <w:lang w:val="en-GB"/>
              </w:rPr>
              <w:t>HR Head</w:t>
            </w:r>
          </w:p>
        </w:tc>
      </w:tr>
      <w:tr w:rsidR="00F93A39" w:rsidRPr="00BE56E5" w14:paraId="455BA3C8" w14:textId="77777777" w:rsidTr="008B6210">
        <w:tc>
          <w:tcPr>
            <w:tcW w:w="1890" w:type="dxa"/>
          </w:tcPr>
          <w:p w14:paraId="4FBBC4F5" w14:textId="77777777"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Priority</w:t>
            </w:r>
          </w:p>
        </w:tc>
        <w:tc>
          <w:tcPr>
            <w:tcW w:w="1800" w:type="dxa"/>
          </w:tcPr>
          <w:p w14:paraId="717FCAD6" w14:textId="77777777" w:rsidR="00F93A39" w:rsidRPr="00BE56E5" w:rsidRDefault="00F93A39" w:rsidP="00533258">
            <w:pPr>
              <w:rPr>
                <w:lang w:val="en-GB"/>
              </w:rPr>
            </w:pPr>
            <w:r w:rsidRPr="00BE56E5">
              <w:rPr>
                <w:lang w:val="en-GB"/>
              </w:rPr>
              <w:t>High</w:t>
            </w:r>
          </w:p>
        </w:tc>
        <w:tc>
          <w:tcPr>
            <w:tcW w:w="1980" w:type="dxa"/>
            <w:gridSpan w:val="3"/>
          </w:tcPr>
          <w:p w14:paraId="4E9559CB" w14:textId="77777777" w:rsidR="00F93A39" w:rsidRPr="00BE56E5" w:rsidRDefault="00F93A39" w:rsidP="00F93A39">
            <w:pPr>
              <w:rPr>
                <w:lang w:val="en-GB"/>
              </w:rPr>
            </w:pPr>
            <w:r w:rsidRPr="00BE56E5">
              <w:rPr>
                <w:lang w:val="en-GB"/>
              </w:rPr>
              <w:t>Frequency of Use</w:t>
            </w:r>
          </w:p>
        </w:tc>
        <w:tc>
          <w:tcPr>
            <w:tcW w:w="4500" w:type="dxa"/>
            <w:gridSpan w:val="3"/>
          </w:tcPr>
          <w:p w14:paraId="52A2A9DF" w14:textId="77777777" w:rsidR="00F93A39" w:rsidRPr="00BE56E5" w:rsidRDefault="00AC065B" w:rsidP="00D81D4D">
            <w:pPr>
              <w:rPr>
                <w:lang w:val="en-GB"/>
              </w:rPr>
            </w:pPr>
            <w:r>
              <w:rPr>
                <w:lang w:val="en-GB"/>
              </w:rPr>
              <w:t>On Demand</w:t>
            </w:r>
          </w:p>
        </w:tc>
      </w:tr>
      <w:tr w:rsidR="00F93A39" w:rsidRPr="00BE56E5" w14:paraId="79327C6E" w14:textId="77777777" w:rsidTr="008B6210">
        <w:tc>
          <w:tcPr>
            <w:tcW w:w="1890" w:type="dxa"/>
          </w:tcPr>
          <w:p w14:paraId="67A70C57" w14:textId="77777777"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Includes</w:t>
            </w:r>
          </w:p>
        </w:tc>
        <w:tc>
          <w:tcPr>
            <w:tcW w:w="8280" w:type="dxa"/>
            <w:gridSpan w:val="7"/>
          </w:tcPr>
          <w:p w14:paraId="0E9159E6" w14:textId="77777777" w:rsidR="00F93A39" w:rsidRPr="00BE56E5" w:rsidRDefault="00FF04A7" w:rsidP="00A278DA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  <w:tr w:rsidR="00F93A39" w:rsidRPr="00BE56E5" w14:paraId="27FE7162" w14:textId="77777777" w:rsidTr="008B6210">
        <w:tc>
          <w:tcPr>
            <w:tcW w:w="1890" w:type="dxa"/>
          </w:tcPr>
          <w:p w14:paraId="20DC8ACA" w14:textId="77777777"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Prepared By</w:t>
            </w:r>
          </w:p>
        </w:tc>
        <w:tc>
          <w:tcPr>
            <w:tcW w:w="3150" w:type="dxa"/>
            <w:gridSpan w:val="3"/>
          </w:tcPr>
          <w:p w14:paraId="47C5208E" w14:textId="44F43DD6" w:rsidR="00F93A39" w:rsidRPr="00BE56E5" w:rsidRDefault="0029428D" w:rsidP="00F93A39">
            <w:pPr>
              <w:rPr>
                <w:lang w:val="en-GB"/>
              </w:rPr>
            </w:pPr>
            <w:r>
              <w:rPr>
                <w:lang w:val="en-GB"/>
              </w:rPr>
              <w:t>Karunasagar Jain</w:t>
            </w:r>
          </w:p>
        </w:tc>
        <w:tc>
          <w:tcPr>
            <w:tcW w:w="990" w:type="dxa"/>
            <w:gridSpan w:val="3"/>
          </w:tcPr>
          <w:p w14:paraId="707EB1C3" w14:textId="77777777"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14:paraId="47767F4C" w14:textId="1D781FB7" w:rsidR="00F93A39" w:rsidRPr="00BE56E5" w:rsidRDefault="0029428D" w:rsidP="00F619EA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  <w:r w:rsidR="00A45915">
              <w:rPr>
                <w:lang w:val="en-GB"/>
              </w:rPr>
              <w:t>/</w:t>
            </w:r>
            <w:r w:rsidR="002662C9">
              <w:rPr>
                <w:lang w:val="en-GB"/>
              </w:rPr>
              <w:t>0</w:t>
            </w:r>
            <w:r>
              <w:rPr>
                <w:lang w:val="en-GB"/>
              </w:rPr>
              <w:t>1</w:t>
            </w:r>
            <w:r w:rsidR="00FF04A7">
              <w:rPr>
                <w:lang w:val="en-GB"/>
              </w:rPr>
              <w:t>/20</w:t>
            </w:r>
            <w:r>
              <w:rPr>
                <w:lang w:val="en-GB"/>
              </w:rPr>
              <w:t>23</w:t>
            </w:r>
          </w:p>
        </w:tc>
      </w:tr>
      <w:tr w:rsidR="00F93A39" w:rsidRPr="00BE56E5" w14:paraId="5E20C453" w14:textId="77777777" w:rsidTr="008B6210">
        <w:tc>
          <w:tcPr>
            <w:tcW w:w="1890" w:type="dxa"/>
          </w:tcPr>
          <w:p w14:paraId="67509038" w14:textId="77777777"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Reviewed By</w:t>
            </w:r>
          </w:p>
        </w:tc>
        <w:tc>
          <w:tcPr>
            <w:tcW w:w="3150" w:type="dxa"/>
            <w:gridSpan w:val="3"/>
          </w:tcPr>
          <w:p w14:paraId="18B9A976" w14:textId="77777777" w:rsidR="00F93A39" w:rsidRPr="00BE56E5" w:rsidRDefault="00F93A39" w:rsidP="00F93A39">
            <w:pPr>
              <w:rPr>
                <w:lang w:val="en-GB"/>
              </w:rPr>
            </w:pPr>
          </w:p>
        </w:tc>
        <w:tc>
          <w:tcPr>
            <w:tcW w:w="990" w:type="dxa"/>
            <w:gridSpan w:val="3"/>
          </w:tcPr>
          <w:p w14:paraId="25A6C3AC" w14:textId="77777777"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14:paraId="09AD72FB" w14:textId="77777777" w:rsidR="00F93A39" w:rsidRPr="00BE56E5" w:rsidRDefault="00F93A39" w:rsidP="00F93A39">
            <w:pPr>
              <w:rPr>
                <w:lang w:val="en-GB"/>
              </w:rPr>
            </w:pPr>
          </w:p>
        </w:tc>
      </w:tr>
      <w:tr w:rsidR="00F93A39" w:rsidRPr="00BE56E5" w14:paraId="4E229664" w14:textId="77777777" w:rsidTr="008B6210">
        <w:tc>
          <w:tcPr>
            <w:tcW w:w="1890" w:type="dxa"/>
          </w:tcPr>
          <w:p w14:paraId="2A188663" w14:textId="77777777"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Last Updated By</w:t>
            </w:r>
          </w:p>
        </w:tc>
        <w:tc>
          <w:tcPr>
            <w:tcW w:w="3150" w:type="dxa"/>
            <w:gridSpan w:val="3"/>
          </w:tcPr>
          <w:p w14:paraId="09E83C77" w14:textId="77777777" w:rsidR="00F93A39" w:rsidRPr="00BE56E5" w:rsidRDefault="00F93A39" w:rsidP="00076360">
            <w:pPr>
              <w:rPr>
                <w:lang w:val="en-GB"/>
              </w:rPr>
            </w:pPr>
          </w:p>
        </w:tc>
        <w:tc>
          <w:tcPr>
            <w:tcW w:w="990" w:type="dxa"/>
            <w:gridSpan w:val="3"/>
          </w:tcPr>
          <w:p w14:paraId="2D64530F" w14:textId="77777777"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 xml:space="preserve">Date </w:t>
            </w:r>
          </w:p>
        </w:tc>
        <w:tc>
          <w:tcPr>
            <w:tcW w:w="4140" w:type="dxa"/>
          </w:tcPr>
          <w:p w14:paraId="7CD33844" w14:textId="77777777" w:rsidR="00F93A39" w:rsidRPr="00BE56E5" w:rsidRDefault="00F93A39" w:rsidP="00F93A39">
            <w:pPr>
              <w:rPr>
                <w:lang w:val="en-GB"/>
              </w:rPr>
            </w:pPr>
          </w:p>
        </w:tc>
      </w:tr>
    </w:tbl>
    <w:p w14:paraId="1FF066C0" w14:textId="77777777" w:rsidR="00F93A39" w:rsidRDefault="00F93A39" w:rsidP="00F93A39"/>
    <w:p w14:paraId="64A2A738" w14:textId="77777777"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TRIGGERS, PRE-CONDITIONS AND POST-CONDITIONS</w:t>
      </w:r>
    </w:p>
    <w:tbl>
      <w:tblPr>
        <w:tblW w:w="1017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0"/>
        <w:gridCol w:w="8280"/>
      </w:tblGrid>
      <w:tr w:rsidR="00F93A39" w:rsidRPr="00BE56E5" w14:paraId="7416F650" w14:textId="77777777" w:rsidTr="008B6210">
        <w:trPr>
          <w:trHeight w:val="334"/>
        </w:trPr>
        <w:tc>
          <w:tcPr>
            <w:tcW w:w="1890" w:type="dxa"/>
            <w:noWrap/>
          </w:tcPr>
          <w:p w14:paraId="4EF5F685" w14:textId="77777777"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Triggers</w:t>
            </w:r>
          </w:p>
        </w:tc>
        <w:tc>
          <w:tcPr>
            <w:tcW w:w="8280" w:type="dxa"/>
          </w:tcPr>
          <w:p w14:paraId="4CFF2ABA" w14:textId="77777777" w:rsidR="00F93A39" w:rsidRPr="00BE56E5" w:rsidRDefault="008568E5" w:rsidP="00CB0D39">
            <w:pPr>
              <w:rPr>
                <w:lang w:val="en-GB"/>
              </w:rPr>
            </w:pPr>
            <w:r>
              <w:rPr>
                <w:lang w:val="en-GB"/>
              </w:rPr>
              <w:t>When an associate absconds from the organization.</w:t>
            </w:r>
          </w:p>
        </w:tc>
      </w:tr>
      <w:tr w:rsidR="00F93A39" w:rsidRPr="00BE56E5" w14:paraId="709CEF83" w14:textId="77777777" w:rsidTr="008B6210">
        <w:trPr>
          <w:trHeight w:val="334"/>
        </w:trPr>
        <w:tc>
          <w:tcPr>
            <w:tcW w:w="1890" w:type="dxa"/>
            <w:noWrap/>
          </w:tcPr>
          <w:p w14:paraId="2FF4459D" w14:textId="77777777"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Pre-Conditions</w:t>
            </w:r>
          </w:p>
        </w:tc>
        <w:tc>
          <w:tcPr>
            <w:tcW w:w="8280" w:type="dxa"/>
          </w:tcPr>
          <w:p w14:paraId="491F56E6" w14:textId="77777777" w:rsidR="000766C5" w:rsidRPr="008568E5" w:rsidRDefault="00FB6B8B" w:rsidP="007970CA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 w:rsidRPr="008568E5">
              <w:rPr>
                <w:lang w:val="en-GB"/>
              </w:rPr>
              <w:t xml:space="preserve">Associate </w:t>
            </w:r>
            <w:r w:rsidR="008568E5">
              <w:rPr>
                <w:lang w:val="en-GB"/>
              </w:rPr>
              <w:t>should have</w:t>
            </w:r>
            <w:r w:rsidRPr="008568E5">
              <w:rPr>
                <w:lang w:val="en-GB"/>
              </w:rPr>
              <w:t xml:space="preserve"> an account in application</w:t>
            </w:r>
          </w:p>
          <w:p w14:paraId="52559E9A" w14:textId="6D22911C" w:rsidR="008568E5" w:rsidRPr="008568E5" w:rsidRDefault="008568E5" w:rsidP="007970CA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 w:rsidRPr="008568E5">
              <w:rPr>
                <w:lang w:val="en-GB"/>
              </w:rPr>
              <w:t xml:space="preserve">An associate absent to office by X working days without intimation to the </w:t>
            </w:r>
            <w:r w:rsidR="000B4900">
              <w:rPr>
                <w:lang w:val="en-GB"/>
              </w:rPr>
              <w:t>R</w:t>
            </w:r>
            <w:r w:rsidRPr="008568E5">
              <w:rPr>
                <w:lang w:val="en-GB"/>
              </w:rPr>
              <w:t xml:space="preserve">eporting manger or </w:t>
            </w:r>
            <w:r w:rsidR="000B4900">
              <w:rPr>
                <w:lang w:val="en-GB"/>
              </w:rPr>
              <w:t>Team Lead</w:t>
            </w:r>
            <w:r w:rsidRPr="008568E5">
              <w:rPr>
                <w:lang w:val="en-GB"/>
              </w:rPr>
              <w:t>.</w:t>
            </w:r>
          </w:p>
          <w:p w14:paraId="39B26D1C" w14:textId="44D49D47" w:rsidR="008568E5" w:rsidRDefault="007D26D8" w:rsidP="007970CA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Reporting manager</w:t>
            </w:r>
            <w:r w:rsidR="008C7B8B">
              <w:rPr>
                <w:lang w:val="en-GB"/>
              </w:rPr>
              <w:t>/Team Lead</w:t>
            </w:r>
            <w:r>
              <w:rPr>
                <w:lang w:val="en-GB"/>
              </w:rPr>
              <w:t xml:space="preserve"> informs to Program M</w:t>
            </w:r>
            <w:r w:rsidR="008568E5" w:rsidRPr="008568E5">
              <w:rPr>
                <w:lang w:val="en-GB"/>
              </w:rPr>
              <w:t>anager</w:t>
            </w:r>
            <w:r w:rsidR="00BC093C">
              <w:rPr>
                <w:lang w:val="en-GB"/>
              </w:rPr>
              <w:t xml:space="preserve"> and HR Manager</w:t>
            </w:r>
            <w:r w:rsidR="008568E5" w:rsidRPr="008568E5">
              <w:rPr>
                <w:lang w:val="en-GB"/>
              </w:rPr>
              <w:t xml:space="preserve"> about absence of the associate without intimation</w:t>
            </w:r>
            <w:r w:rsidR="00BC093C">
              <w:rPr>
                <w:lang w:val="en-GB"/>
              </w:rPr>
              <w:t xml:space="preserve"> along with proof copy</w:t>
            </w:r>
            <w:r w:rsidR="008568E5" w:rsidRPr="008568E5">
              <w:rPr>
                <w:lang w:val="en-GB"/>
              </w:rPr>
              <w:t>.</w:t>
            </w:r>
          </w:p>
          <w:p w14:paraId="0D10ABFC" w14:textId="77777777" w:rsidR="00BC093C" w:rsidRDefault="00BC093C" w:rsidP="007970CA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HR Manager will follow up the associate.</w:t>
            </w:r>
          </w:p>
          <w:p w14:paraId="53A289BC" w14:textId="38B683FC" w:rsidR="000320B0" w:rsidRDefault="001C2B88" w:rsidP="007970CA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Team Lead</w:t>
            </w:r>
            <w:r w:rsidR="008C7B8B">
              <w:rPr>
                <w:lang w:val="en-GB"/>
              </w:rPr>
              <w:t>/Reporting Manager</w:t>
            </w:r>
            <w:r w:rsidR="000320B0">
              <w:rPr>
                <w:lang w:val="en-GB"/>
              </w:rPr>
              <w:t xml:space="preserve"> logged into the application</w:t>
            </w:r>
          </w:p>
          <w:p w14:paraId="1D8ACB10" w14:textId="6C0DC7AD" w:rsidR="00D63E50" w:rsidRPr="008568E5" w:rsidRDefault="00944806" w:rsidP="007970CA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process ‘Abscond’ initiated by </w:t>
            </w:r>
            <w:r w:rsidR="0006207E">
              <w:rPr>
                <w:lang w:val="en-GB"/>
              </w:rPr>
              <w:t>Team Lead</w:t>
            </w:r>
            <w:r w:rsidR="00D25337">
              <w:rPr>
                <w:lang w:val="en-GB"/>
              </w:rPr>
              <w:t>/Reporting Manager</w:t>
            </w:r>
          </w:p>
        </w:tc>
      </w:tr>
      <w:tr w:rsidR="00F93A39" w:rsidRPr="00BE56E5" w14:paraId="7C72F75A" w14:textId="77777777" w:rsidTr="008B6210">
        <w:trPr>
          <w:trHeight w:val="334"/>
        </w:trPr>
        <w:tc>
          <w:tcPr>
            <w:tcW w:w="1890" w:type="dxa"/>
            <w:noWrap/>
          </w:tcPr>
          <w:p w14:paraId="4F9D7877" w14:textId="77777777"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lastRenderedPageBreak/>
              <w:t>Post- Conditions</w:t>
            </w:r>
          </w:p>
        </w:tc>
        <w:tc>
          <w:tcPr>
            <w:tcW w:w="8280" w:type="dxa"/>
          </w:tcPr>
          <w:p w14:paraId="67233B14" w14:textId="77777777" w:rsidR="008568E5" w:rsidRDefault="008568E5" w:rsidP="000A5D14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 xml:space="preserve">Associate credentials will be deactivated to not access the organization resources </w:t>
            </w:r>
          </w:p>
          <w:p w14:paraId="4D9E63E7" w14:textId="43CB7A86" w:rsidR="008568E5" w:rsidRPr="008568E5" w:rsidRDefault="008568E5" w:rsidP="000A5D14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 w:rsidRPr="008568E5">
              <w:rPr>
                <w:lang w:val="en-GB"/>
              </w:rPr>
              <w:t xml:space="preserve">Particular associate should be blacklisted </w:t>
            </w:r>
            <w:r w:rsidR="00A52A03" w:rsidRPr="008568E5">
              <w:rPr>
                <w:lang w:val="en-GB"/>
              </w:rPr>
              <w:t>i.e.,</w:t>
            </w:r>
            <w:r w:rsidRPr="008568E5">
              <w:rPr>
                <w:lang w:val="en-GB"/>
              </w:rPr>
              <w:t xml:space="preserve"> he/she should not consider for rehiring in future</w:t>
            </w:r>
          </w:p>
          <w:p w14:paraId="506B7580" w14:textId="35BA1D0D" w:rsidR="00FB6B8B" w:rsidRDefault="00FB6B8B" w:rsidP="000A5D14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 xml:space="preserve">Associate status </w:t>
            </w:r>
            <w:r w:rsidR="008568E5">
              <w:rPr>
                <w:lang w:val="en-GB"/>
              </w:rPr>
              <w:t>should be updated with ‘</w:t>
            </w:r>
            <w:r w:rsidR="008568E5">
              <w:rPr>
                <w:color w:val="000000"/>
              </w:rPr>
              <w:t>Absconded</w:t>
            </w:r>
            <w:r w:rsidR="00A52A03">
              <w:rPr>
                <w:color w:val="000000"/>
              </w:rPr>
              <w:t>’,</w:t>
            </w:r>
            <w:r w:rsidR="008568E5">
              <w:rPr>
                <w:color w:val="000000"/>
              </w:rPr>
              <w:t xml:space="preserve"> </w:t>
            </w:r>
            <w:r>
              <w:rPr>
                <w:lang w:val="en-GB"/>
              </w:rPr>
              <w:t>and account will be deactivated in HRMS</w:t>
            </w:r>
          </w:p>
          <w:p w14:paraId="45878E82" w14:textId="77777777" w:rsidR="00F93A39" w:rsidRPr="0061326D" w:rsidRDefault="00FB6B8B" w:rsidP="000A5D14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 xml:space="preserve">Organization resources(email, system, etc.) </w:t>
            </w:r>
            <w:r w:rsidR="008568E5">
              <w:rPr>
                <w:lang w:val="en-GB"/>
              </w:rPr>
              <w:t>should</w:t>
            </w:r>
            <w:r>
              <w:rPr>
                <w:lang w:val="en-GB"/>
              </w:rPr>
              <w:t xml:space="preserve"> not be accessed by the associate</w:t>
            </w:r>
          </w:p>
        </w:tc>
      </w:tr>
    </w:tbl>
    <w:p w14:paraId="618827A3" w14:textId="77777777" w:rsidR="00B22463" w:rsidRPr="00B22463" w:rsidRDefault="00B22463" w:rsidP="00B22463">
      <w:pPr>
        <w:pStyle w:val="ListParagraph"/>
        <w:rPr>
          <w:lang w:val="en-GB"/>
        </w:rPr>
      </w:pPr>
    </w:p>
    <w:p w14:paraId="3F658071" w14:textId="77777777" w:rsidR="00F93A39" w:rsidRPr="00745CF5" w:rsidRDefault="00AB4414" w:rsidP="00530D2F">
      <w:pPr>
        <w:pStyle w:val="ListParagraph"/>
        <w:numPr>
          <w:ilvl w:val="0"/>
          <w:numId w:val="12"/>
        </w:numPr>
        <w:rPr>
          <w:lang w:val="en-GB"/>
        </w:rPr>
      </w:pPr>
      <w:r w:rsidRPr="00745CF5">
        <w:rPr>
          <w:b/>
          <w:bCs/>
        </w:rPr>
        <w:t>NORMAL FLOW</w:t>
      </w:r>
    </w:p>
    <w:tbl>
      <w:tblPr>
        <w:tblStyle w:val="TableGrid"/>
        <w:tblW w:w="10563" w:type="dxa"/>
        <w:tblInd w:w="288" w:type="dxa"/>
        <w:tblLook w:val="04A0" w:firstRow="1" w:lastRow="0" w:firstColumn="1" w:lastColumn="0" w:noHBand="0" w:noVBand="1"/>
      </w:tblPr>
      <w:tblGrid>
        <w:gridCol w:w="3645"/>
        <w:gridCol w:w="4529"/>
        <w:gridCol w:w="2389"/>
      </w:tblGrid>
      <w:tr w:rsidR="00AE2A15" w:rsidRPr="00BE56E5" w14:paraId="446B94FA" w14:textId="77777777" w:rsidTr="00F36661">
        <w:trPr>
          <w:trHeight w:val="426"/>
        </w:trPr>
        <w:tc>
          <w:tcPr>
            <w:tcW w:w="3645" w:type="dxa"/>
          </w:tcPr>
          <w:p w14:paraId="33FD3BEE" w14:textId="77777777" w:rsidR="00AE2A15" w:rsidDel="00232EB1" w:rsidRDefault="00AE2A15" w:rsidP="00AE2A15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Us</w:t>
            </w:r>
            <w:r w:rsidR="00845AAB">
              <w:rPr>
                <w:lang w:val="en-GB"/>
              </w:rPr>
              <w:t>er</w:t>
            </w:r>
          </w:p>
        </w:tc>
        <w:tc>
          <w:tcPr>
            <w:tcW w:w="4529" w:type="dxa"/>
          </w:tcPr>
          <w:p w14:paraId="14F0DAE0" w14:textId="77777777" w:rsidR="00AE2A15" w:rsidDel="00232EB1" w:rsidRDefault="00AE2A15" w:rsidP="00AE2A15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 xml:space="preserve">System </w:t>
            </w:r>
          </w:p>
        </w:tc>
        <w:tc>
          <w:tcPr>
            <w:tcW w:w="2389" w:type="dxa"/>
          </w:tcPr>
          <w:p w14:paraId="77098CCD" w14:textId="77777777" w:rsidR="00AE2A15" w:rsidDel="00232EB1" w:rsidRDefault="00AE2A15" w:rsidP="00AE2A15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Alternate flow</w:t>
            </w:r>
          </w:p>
        </w:tc>
      </w:tr>
      <w:tr w:rsidR="00F36661" w:rsidRPr="00BE56E5" w14:paraId="2606436B" w14:textId="77777777" w:rsidTr="00F36661">
        <w:trPr>
          <w:trHeight w:val="426"/>
        </w:trPr>
        <w:tc>
          <w:tcPr>
            <w:tcW w:w="3645" w:type="dxa"/>
          </w:tcPr>
          <w:p w14:paraId="6E3F0213" w14:textId="13D632C5" w:rsidR="00F36661" w:rsidRPr="001C1E49" w:rsidRDefault="005662D3" w:rsidP="00485F70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Team Lead</w:t>
            </w:r>
            <w:r w:rsidR="00D25337">
              <w:t>/Reporting Manager</w:t>
            </w:r>
            <w:r w:rsidR="00485F70">
              <w:t xml:space="preserve"> login into application and c</w:t>
            </w:r>
            <w:r w:rsidR="00F36661">
              <w:t>lick</w:t>
            </w:r>
            <w:r w:rsidR="00F36661" w:rsidRPr="001C1E49">
              <w:t xml:space="preserve"> on </w:t>
            </w:r>
            <w:r w:rsidR="00CB3049">
              <w:rPr>
                <w:lang w:val="en-GB"/>
              </w:rPr>
              <w:t>“</w:t>
            </w:r>
            <w:r w:rsidR="00CB3049">
              <w:rPr>
                <w:color w:val="000000"/>
              </w:rPr>
              <w:t xml:space="preserve">Abscond </w:t>
            </w:r>
            <w:r w:rsidR="003920D1">
              <w:rPr>
                <w:color w:val="000000"/>
              </w:rPr>
              <w:t>Associate</w:t>
            </w:r>
            <w:r w:rsidR="00CB3049">
              <w:rPr>
                <w:lang w:val="en-GB"/>
              </w:rPr>
              <w:t>”</w:t>
            </w:r>
            <w:r w:rsidR="00CB3049">
              <w:t xml:space="preserve"> sub-menu from </w:t>
            </w:r>
            <w:r w:rsidR="00F36661">
              <w:t xml:space="preserve">“Associate Exit” </w:t>
            </w:r>
            <w:r w:rsidR="00CB3049">
              <w:t>menu</w:t>
            </w:r>
            <w:r w:rsidR="00F36661" w:rsidRPr="001C1E49">
              <w:t>.</w:t>
            </w:r>
          </w:p>
        </w:tc>
        <w:tc>
          <w:tcPr>
            <w:tcW w:w="4529" w:type="dxa"/>
          </w:tcPr>
          <w:p w14:paraId="023F8925" w14:textId="77777777" w:rsidR="00CB3049" w:rsidRDefault="00B3424B" w:rsidP="00CB3049">
            <w:pPr>
              <w:pStyle w:val="ListParagraph"/>
              <w:numPr>
                <w:ilvl w:val="0"/>
                <w:numId w:val="18"/>
              </w:numPr>
            </w:pPr>
            <w:r>
              <w:t>System</w:t>
            </w:r>
            <w:r w:rsidR="00CB3049">
              <w:t xml:space="preserve"> should display with below input fields:</w:t>
            </w:r>
          </w:p>
          <w:p w14:paraId="5A7CF5D4" w14:textId="5C7AB7A4" w:rsidR="00CB3049" w:rsidRDefault="00CB3049" w:rsidP="007970CA">
            <w:pPr>
              <w:pStyle w:val="ListParagraph"/>
              <w:numPr>
                <w:ilvl w:val="0"/>
                <w:numId w:val="20"/>
              </w:numPr>
            </w:pPr>
            <w:r>
              <w:t xml:space="preserve">Dropdown box with all </w:t>
            </w:r>
            <w:r w:rsidR="003920D1">
              <w:t>Associate</w:t>
            </w:r>
            <w:r>
              <w:t xml:space="preserve">s who </w:t>
            </w:r>
            <w:r w:rsidR="006E2FA8">
              <w:t>are</w:t>
            </w:r>
            <w:r>
              <w:t xml:space="preserve"> reporting to him/her</w:t>
            </w:r>
          </w:p>
          <w:p w14:paraId="1A123F51" w14:textId="5E5C4772" w:rsidR="005662D3" w:rsidRDefault="005662D3" w:rsidP="007970CA">
            <w:pPr>
              <w:pStyle w:val="ListParagraph"/>
              <w:numPr>
                <w:ilvl w:val="0"/>
                <w:numId w:val="20"/>
              </w:numPr>
            </w:pPr>
            <w:r>
              <w:t>Absent From</w:t>
            </w:r>
          </w:p>
          <w:p w14:paraId="152DC6D8" w14:textId="5ED20E5B" w:rsidR="005662D3" w:rsidRDefault="005662D3" w:rsidP="007970CA">
            <w:pPr>
              <w:pStyle w:val="ListParagraph"/>
              <w:numPr>
                <w:ilvl w:val="0"/>
                <w:numId w:val="20"/>
              </w:numPr>
            </w:pPr>
            <w:r>
              <w:t>Absent To</w:t>
            </w:r>
          </w:p>
          <w:p w14:paraId="1BC6795F" w14:textId="464F08CB" w:rsidR="00A32575" w:rsidRDefault="00C8742D" w:rsidP="007970CA">
            <w:pPr>
              <w:pStyle w:val="ListParagraph"/>
              <w:numPr>
                <w:ilvl w:val="0"/>
                <w:numId w:val="20"/>
              </w:numPr>
            </w:pPr>
            <w:r>
              <w:t>Remarks</w:t>
            </w:r>
          </w:p>
          <w:p w14:paraId="282AE19E" w14:textId="77777777" w:rsidR="00CB3049" w:rsidRDefault="00CB3049" w:rsidP="007970CA">
            <w:pPr>
              <w:pStyle w:val="ListParagraph"/>
              <w:numPr>
                <w:ilvl w:val="0"/>
                <w:numId w:val="20"/>
              </w:numPr>
            </w:pPr>
            <w:r>
              <w:t>Submit and Cancel buttons</w:t>
            </w:r>
          </w:p>
          <w:p w14:paraId="637605DA" w14:textId="4E68D2B5" w:rsidR="00CB3049" w:rsidRPr="006E2FA8" w:rsidRDefault="001C2B88" w:rsidP="00B3424B">
            <w:pPr>
              <w:pStyle w:val="ListParagraph"/>
              <w:numPr>
                <w:ilvl w:val="0"/>
                <w:numId w:val="16"/>
              </w:numPr>
            </w:pPr>
            <w:r>
              <w:t>Team Lead</w:t>
            </w:r>
            <w:r w:rsidR="00F13CA4">
              <w:t>/Reporting Manager</w:t>
            </w:r>
            <w:r w:rsidR="00B3424B">
              <w:t xml:space="preserve"> </w:t>
            </w:r>
            <w:r>
              <w:t>i</w:t>
            </w:r>
            <w:r w:rsidR="00B3424B">
              <w:t>nputs abscond details and c</w:t>
            </w:r>
            <w:r w:rsidR="00CB3049">
              <w:t xml:space="preserve">licks on Submit button with proper </w:t>
            </w:r>
            <w:r w:rsidR="00C8742D">
              <w:t>remarks</w:t>
            </w:r>
            <w:r w:rsidR="00CB3049">
              <w:t xml:space="preserve"> then </w:t>
            </w:r>
            <w:r w:rsidR="00CB3049" w:rsidRPr="00CB3049">
              <w:rPr>
                <w:lang w:val="en-GB"/>
              </w:rPr>
              <w:t xml:space="preserve">Application should </w:t>
            </w:r>
            <w:r w:rsidR="004060B6">
              <w:rPr>
                <w:lang w:val="en-GB"/>
              </w:rPr>
              <w:t xml:space="preserve">send Email notification </w:t>
            </w:r>
            <w:r w:rsidR="004060B6" w:rsidRPr="004060B6">
              <w:rPr>
                <w:b/>
                <w:bCs/>
                <w:lang w:val="en-GB"/>
              </w:rPr>
              <w:t>To</w:t>
            </w:r>
            <w:r w:rsidR="004060B6">
              <w:rPr>
                <w:lang w:val="en-GB"/>
              </w:rPr>
              <w:t xml:space="preserve"> HR</w:t>
            </w:r>
            <w:r w:rsidR="006C62DA">
              <w:rPr>
                <w:lang w:val="en-GB"/>
              </w:rPr>
              <w:t xml:space="preserve"> Distribution List</w:t>
            </w:r>
            <w:r w:rsidR="004060B6">
              <w:rPr>
                <w:lang w:val="en-GB"/>
              </w:rPr>
              <w:t xml:space="preserve"> </w:t>
            </w:r>
            <w:r w:rsidR="00B17A5B">
              <w:rPr>
                <w:lang w:val="en-GB"/>
              </w:rPr>
              <w:t>&amp;</w:t>
            </w:r>
            <w:r w:rsidR="004060B6">
              <w:rPr>
                <w:lang w:val="en-GB"/>
              </w:rPr>
              <w:t xml:space="preserve"> </w:t>
            </w:r>
            <w:r w:rsidR="004060B6" w:rsidRPr="004060B6">
              <w:rPr>
                <w:b/>
                <w:bCs/>
                <w:lang w:val="en-GB"/>
              </w:rPr>
              <w:t>Copy To</w:t>
            </w:r>
            <w:r w:rsidR="004060B6">
              <w:rPr>
                <w:lang w:val="en-GB"/>
              </w:rPr>
              <w:t xml:space="preserve"> HR</w:t>
            </w:r>
            <w:r w:rsidR="006C62DA">
              <w:rPr>
                <w:lang w:val="en-GB"/>
              </w:rPr>
              <w:t>M, Program Manager and Team Lead</w:t>
            </w:r>
            <w:r w:rsidR="004060B6">
              <w:rPr>
                <w:lang w:val="en-GB"/>
              </w:rPr>
              <w:t>.</w:t>
            </w:r>
          </w:p>
          <w:p w14:paraId="31706AEA" w14:textId="143B83D8" w:rsidR="006E2FA8" w:rsidRPr="00EF3D0D" w:rsidRDefault="006E2FA8" w:rsidP="00B3424B">
            <w:pPr>
              <w:pStyle w:val="ListParagraph"/>
              <w:numPr>
                <w:ilvl w:val="0"/>
                <w:numId w:val="16"/>
              </w:numPr>
            </w:pPr>
            <w:r>
              <w:rPr>
                <w:lang w:val="en-GB"/>
              </w:rPr>
              <w:t xml:space="preserve">This step must insert a new record in </w:t>
            </w:r>
            <w:r w:rsidR="009F55F8">
              <w:rPr>
                <w:lang w:val="en-GB"/>
              </w:rPr>
              <w:t>Associate</w:t>
            </w:r>
            <w:r>
              <w:rPr>
                <w:lang w:val="en-GB"/>
              </w:rPr>
              <w:t xml:space="preserve">Abscond table </w:t>
            </w:r>
            <w:r w:rsidR="00EF3D0D">
              <w:rPr>
                <w:lang w:val="en-GB"/>
              </w:rPr>
              <w:t>with values in the following fields:</w:t>
            </w:r>
          </w:p>
          <w:p w14:paraId="5686EB85" w14:textId="4CA9D42E" w:rsidR="00EF3D0D" w:rsidRDefault="008B4CAB" w:rsidP="00EF3D0D">
            <w:pPr>
              <w:pStyle w:val="ListParagraph"/>
              <w:numPr>
                <w:ilvl w:val="0"/>
                <w:numId w:val="36"/>
              </w:numPr>
            </w:pPr>
            <w:r>
              <w:t>AssociateAbscond</w:t>
            </w:r>
            <w:r w:rsidR="00EF3D0D">
              <w:t>Id</w:t>
            </w:r>
          </w:p>
          <w:p w14:paraId="2A3DCC5E" w14:textId="182AA238" w:rsidR="006C62DA" w:rsidRDefault="006C62DA" w:rsidP="00EF3D0D">
            <w:pPr>
              <w:pStyle w:val="ListParagraph"/>
              <w:numPr>
                <w:ilvl w:val="0"/>
                <w:numId w:val="36"/>
              </w:numPr>
            </w:pPr>
            <w:r>
              <w:t>AssociateId</w:t>
            </w:r>
          </w:p>
          <w:p w14:paraId="20E700C5" w14:textId="101582BD" w:rsidR="00EF3D0D" w:rsidRDefault="00EF3D0D" w:rsidP="00EF3D0D">
            <w:pPr>
              <w:pStyle w:val="ListParagraph"/>
              <w:numPr>
                <w:ilvl w:val="0"/>
                <w:numId w:val="36"/>
              </w:numPr>
            </w:pPr>
            <w:r>
              <w:t>AbsentFrom</w:t>
            </w:r>
            <w:r w:rsidR="000E6E29">
              <w:t>Date</w:t>
            </w:r>
          </w:p>
          <w:p w14:paraId="794F2823" w14:textId="321633F4" w:rsidR="00EF3D0D" w:rsidRDefault="00EF3D0D" w:rsidP="00EF3D0D">
            <w:pPr>
              <w:pStyle w:val="ListParagraph"/>
              <w:numPr>
                <w:ilvl w:val="0"/>
                <w:numId w:val="36"/>
              </w:numPr>
            </w:pPr>
            <w:r>
              <w:t>AbsentTo</w:t>
            </w:r>
            <w:r w:rsidR="000E6E29">
              <w:t>Date</w:t>
            </w:r>
          </w:p>
          <w:p w14:paraId="093CFCDC" w14:textId="4F04FC22" w:rsidR="006C62DA" w:rsidRDefault="006C62DA" w:rsidP="00EF3D0D">
            <w:pPr>
              <w:pStyle w:val="ListParagraph"/>
              <w:numPr>
                <w:ilvl w:val="0"/>
                <w:numId w:val="36"/>
              </w:numPr>
            </w:pPr>
            <w:r>
              <w:t>IsAbscond (false)</w:t>
            </w:r>
          </w:p>
          <w:p w14:paraId="1ABBF8D8" w14:textId="6A864854" w:rsidR="00114EE3" w:rsidRDefault="00114EE3" w:rsidP="00EF3D0D">
            <w:pPr>
              <w:pStyle w:val="ListParagraph"/>
              <w:numPr>
                <w:ilvl w:val="0"/>
                <w:numId w:val="36"/>
              </w:numPr>
            </w:pPr>
            <w:r>
              <w:t>TLId</w:t>
            </w:r>
          </w:p>
          <w:p w14:paraId="45C247B3" w14:textId="369DF1D2" w:rsidR="00EF3D0D" w:rsidRDefault="00EF3D0D" w:rsidP="00EF3D0D">
            <w:pPr>
              <w:pStyle w:val="ListParagraph"/>
              <w:numPr>
                <w:ilvl w:val="0"/>
                <w:numId w:val="36"/>
              </w:numPr>
            </w:pPr>
            <w:r>
              <w:t>RemarksByTL</w:t>
            </w:r>
          </w:p>
          <w:p w14:paraId="6452D6F6" w14:textId="0E3590C7" w:rsidR="006C62DA" w:rsidRDefault="006C62DA" w:rsidP="00EF3D0D">
            <w:pPr>
              <w:pStyle w:val="ListParagraph"/>
              <w:numPr>
                <w:ilvl w:val="0"/>
                <w:numId w:val="36"/>
              </w:numPr>
            </w:pPr>
            <w:r>
              <w:t>IsActive (true)</w:t>
            </w:r>
          </w:p>
          <w:p w14:paraId="101E3568" w14:textId="719A3719" w:rsidR="00507044" w:rsidRPr="001C1E49" w:rsidRDefault="00507044" w:rsidP="00EF3D0D">
            <w:pPr>
              <w:pStyle w:val="ListParagraph"/>
              <w:numPr>
                <w:ilvl w:val="0"/>
                <w:numId w:val="36"/>
              </w:numPr>
            </w:pPr>
            <w:r>
              <w:t>StatusId (Mark</w:t>
            </w:r>
            <w:r w:rsidR="004060B6">
              <w:t>For</w:t>
            </w:r>
            <w:r>
              <w:t>Abscond)</w:t>
            </w:r>
          </w:p>
        </w:tc>
        <w:tc>
          <w:tcPr>
            <w:tcW w:w="2389" w:type="dxa"/>
          </w:tcPr>
          <w:p w14:paraId="71F38370" w14:textId="6225D4CF" w:rsidR="00F36661" w:rsidRPr="000B4900" w:rsidDel="00232EB1" w:rsidRDefault="00F36661" w:rsidP="000B4900">
            <w:pPr>
              <w:rPr>
                <w:lang w:val="en-GB"/>
              </w:rPr>
            </w:pPr>
          </w:p>
        </w:tc>
      </w:tr>
      <w:tr w:rsidR="004060B6" w:rsidRPr="00BE56E5" w14:paraId="7EE036A1" w14:textId="77777777" w:rsidTr="00F36661">
        <w:trPr>
          <w:trHeight w:val="426"/>
        </w:trPr>
        <w:tc>
          <w:tcPr>
            <w:tcW w:w="3645" w:type="dxa"/>
          </w:tcPr>
          <w:p w14:paraId="35076363" w14:textId="7D422374" w:rsidR="004060B6" w:rsidRDefault="004060B6" w:rsidP="00485F70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HRA login into application and click on “Abscond Associate” sub-menu from “Associate Exit” menu</w:t>
            </w:r>
            <w:r w:rsidRPr="001C1E49">
              <w:t>.</w:t>
            </w:r>
          </w:p>
        </w:tc>
        <w:tc>
          <w:tcPr>
            <w:tcW w:w="4529" w:type="dxa"/>
          </w:tcPr>
          <w:p w14:paraId="17233667" w14:textId="77777777" w:rsidR="004060B6" w:rsidRDefault="004060B6" w:rsidP="00CB3049">
            <w:pPr>
              <w:pStyle w:val="ListParagraph"/>
              <w:numPr>
                <w:ilvl w:val="0"/>
                <w:numId w:val="18"/>
              </w:numPr>
            </w:pPr>
            <w:r>
              <w:t>System should display the list of submitted Abscond records by TLs.</w:t>
            </w:r>
          </w:p>
          <w:p w14:paraId="3CEAD700" w14:textId="77777777" w:rsidR="004060B6" w:rsidRDefault="004060B6" w:rsidP="004060B6">
            <w:pPr>
              <w:pStyle w:val="ListParagraph"/>
              <w:numPr>
                <w:ilvl w:val="0"/>
                <w:numId w:val="18"/>
              </w:numPr>
            </w:pPr>
            <w:r>
              <w:t>On clicking a record, it must display the below fields:</w:t>
            </w:r>
          </w:p>
          <w:p w14:paraId="1846DCB7" w14:textId="77777777" w:rsidR="004060B6" w:rsidRDefault="004060B6" w:rsidP="004060B6">
            <w:pPr>
              <w:pStyle w:val="ListParagraph"/>
              <w:numPr>
                <w:ilvl w:val="0"/>
                <w:numId w:val="35"/>
              </w:numPr>
            </w:pPr>
            <w:r>
              <w:t>Employee Name</w:t>
            </w:r>
          </w:p>
          <w:p w14:paraId="718E176B" w14:textId="77777777" w:rsidR="004060B6" w:rsidRDefault="004060B6" w:rsidP="004060B6">
            <w:pPr>
              <w:pStyle w:val="ListParagraph"/>
              <w:numPr>
                <w:ilvl w:val="0"/>
                <w:numId w:val="35"/>
              </w:numPr>
            </w:pPr>
            <w:r>
              <w:t>Absent From</w:t>
            </w:r>
          </w:p>
          <w:p w14:paraId="732553E3" w14:textId="77777777" w:rsidR="004060B6" w:rsidRDefault="004060B6" w:rsidP="004060B6">
            <w:pPr>
              <w:pStyle w:val="ListParagraph"/>
              <w:numPr>
                <w:ilvl w:val="0"/>
                <w:numId w:val="35"/>
              </w:numPr>
            </w:pPr>
            <w:r>
              <w:t>Absent To</w:t>
            </w:r>
          </w:p>
          <w:p w14:paraId="7A101A95" w14:textId="3157DC34" w:rsidR="004060B6" w:rsidRDefault="004060B6" w:rsidP="004060B6">
            <w:pPr>
              <w:pStyle w:val="ListParagraph"/>
              <w:numPr>
                <w:ilvl w:val="0"/>
                <w:numId w:val="35"/>
              </w:numPr>
            </w:pPr>
            <w:r>
              <w:t>Remarks by TL</w:t>
            </w:r>
          </w:p>
          <w:p w14:paraId="56D8AE5A" w14:textId="77777777" w:rsidR="004060B6" w:rsidRDefault="004060B6" w:rsidP="004060B6">
            <w:pPr>
              <w:pStyle w:val="ListParagraph"/>
              <w:numPr>
                <w:ilvl w:val="0"/>
                <w:numId w:val="35"/>
              </w:numPr>
            </w:pPr>
            <w:r>
              <w:t>Remarks (input)</w:t>
            </w:r>
          </w:p>
          <w:p w14:paraId="620CBC55" w14:textId="62C705E8" w:rsidR="004060B6" w:rsidRDefault="004060B6" w:rsidP="004060B6">
            <w:pPr>
              <w:pStyle w:val="ListParagraph"/>
              <w:numPr>
                <w:ilvl w:val="0"/>
                <w:numId w:val="35"/>
              </w:numPr>
            </w:pPr>
            <w:r>
              <w:t>Submit and Cancel buttons</w:t>
            </w:r>
          </w:p>
          <w:p w14:paraId="02B8146B" w14:textId="748D04CB" w:rsidR="00B17A5B" w:rsidRDefault="00B17A5B" w:rsidP="004060B6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 xml:space="preserve">HRA enters the remarks and clicks Submit button. This triggers an email notification </w:t>
            </w:r>
            <w:r w:rsidRPr="00B17A5B">
              <w:rPr>
                <w:b/>
                <w:bCs/>
                <w:lang w:val="en-GB"/>
              </w:rPr>
              <w:t>To</w:t>
            </w:r>
            <w:r>
              <w:rPr>
                <w:lang w:val="en-GB"/>
              </w:rPr>
              <w:t xml:space="preserve"> HRM &amp; </w:t>
            </w:r>
            <w:r w:rsidRPr="00B17A5B">
              <w:rPr>
                <w:b/>
                <w:bCs/>
                <w:lang w:val="en-GB"/>
              </w:rPr>
              <w:t>Copy To</w:t>
            </w:r>
            <w:r>
              <w:rPr>
                <w:lang w:val="en-GB"/>
              </w:rPr>
              <w:t xml:space="preserve"> HR </w:t>
            </w:r>
            <w:r w:rsidR="00CE4630">
              <w:rPr>
                <w:lang w:val="en-GB"/>
              </w:rPr>
              <w:t>D</w:t>
            </w:r>
            <w:r>
              <w:rPr>
                <w:lang w:val="en-GB"/>
              </w:rPr>
              <w:t xml:space="preserve">istribution </w:t>
            </w:r>
            <w:r w:rsidR="00CE4630">
              <w:rPr>
                <w:lang w:val="en-GB"/>
              </w:rPr>
              <w:t>L</w:t>
            </w:r>
            <w:r>
              <w:rPr>
                <w:lang w:val="en-GB"/>
              </w:rPr>
              <w:t>ist</w:t>
            </w:r>
            <w:r w:rsidR="00CE4630">
              <w:rPr>
                <w:lang w:val="en-GB"/>
              </w:rPr>
              <w:t>,</w:t>
            </w:r>
            <w:r>
              <w:rPr>
                <w:lang w:val="en-GB"/>
              </w:rPr>
              <w:t xml:space="preserve"> Program Manager</w:t>
            </w:r>
            <w:r w:rsidR="00CE4630">
              <w:rPr>
                <w:lang w:val="en-GB"/>
              </w:rPr>
              <w:t xml:space="preserve"> and Team Lead</w:t>
            </w:r>
            <w:r>
              <w:rPr>
                <w:lang w:val="en-GB"/>
              </w:rPr>
              <w:t>.</w:t>
            </w:r>
          </w:p>
          <w:p w14:paraId="0D81CA63" w14:textId="37C103B5" w:rsidR="004060B6" w:rsidRDefault="004060B6" w:rsidP="004060B6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This step must update the record in AssociateAbscond table in the following fields</w:t>
            </w:r>
          </w:p>
          <w:p w14:paraId="004961E3" w14:textId="77777777" w:rsidR="00114EE3" w:rsidRDefault="00114EE3" w:rsidP="00B17A5B">
            <w:pPr>
              <w:pStyle w:val="ListParagraph"/>
              <w:numPr>
                <w:ilvl w:val="0"/>
                <w:numId w:val="35"/>
              </w:numPr>
            </w:pPr>
            <w:r>
              <w:t>HRAId</w:t>
            </w:r>
          </w:p>
          <w:p w14:paraId="083A7079" w14:textId="5E57DA65" w:rsidR="004060B6" w:rsidRDefault="00B17A5B" w:rsidP="00B17A5B">
            <w:pPr>
              <w:pStyle w:val="ListParagraph"/>
              <w:numPr>
                <w:ilvl w:val="0"/>
                <w:numId w:val="35"/>
              </w:numPr>
            </w:pPr>
            <w:r w:rsidRPr="00B17A5B">
              <w:t>Remark</w:t>
            </w:r>
            <w:r w:rsidR="008C7CF0">
              <w:t>sB</w:t>
            </w:r>
            <w:r w:rsidRPr="00B17A5B">
              <w:t>y</w:t>
            </w:r>
            <w:r>
              <w:t>HRA</w:t>
            </w:r>
          </w:p>
          <w:p w14:paraId="6B623499" w14:textId="4477ABFE" w:rsidR="00CE4630" w:rsidRDefault="00CE4630" w:rsidP="00B17A5B">
            <w:pPr>
              <w:pStyle w:val="ListParagraph"/>
              <w:numPr>
                <w:ilvl w:val="0"/>
                <w:numId w:val="35"/>
              </w:numPr>
            </w:pPr>
            <w:r>
              <w:t>IsAbscond (false)</w:t>
            </w:r>
          </w:p>
          <w:p w14:paraId="4BAF2590" w14:textId="40E54CD3" w:rsidR="00B17A5B" w:rsidRDefault="00B17A5B" w:rsidP="00B17A5B">
            <w:pPr>
              <w:pStyle w:val="ListParagraph"/>
              <w:numPr>
                <w:ilvl w:val="0"/>
                <w:numId w:val="35"/>
              </w:numPr>
            </w:pPr>
            <w:r>
              <w:t>StatusId (AbscondAcknowledged)</w:t>
            </w:r>
          </w:p>
          <w:p w14:paraId="777C8B61" w14:textId="387E5842" w:rsidR="004060B6" w:rsidRDefault="004060B6" w:rsidP="004060B6"/>
        </w:tc>
        <w:tc>
          <w:tcPr>
            <w:tcW w:w="2389" w:type="dxa"/>
          </w:tcPr>
          <w:p w14:paraId="7FFBEDD6" w14:textId="77777777" w:rsidR="004060B6" w:rsidRPr="000B4900" w:rsidDel="00232EB1" w:rsidRDefault="004060B6" w:rsidP="000B4900">
            <w:pPr>
              <w:rPr>
                <w:lang w:val="en-GB"/>
              </w:rPr>
            </w:pPr>
          </w:p>
        </w:tc>
      </w:tr>
      <w:tr w:rsidR="004053AE" w:rsidRPr="00BE56E5" w14:paraId="340FE826" w14:textId="77777777" w:rsidTr="00F36661">
        <w:trPr>
          <w:trHeight w:val="426"/>
        </w:trPr>
        <w:tc>
          <w:tcPr>
            <w:tcW w:w="3645" w:type="dxa"/>
          </w:tcPr>
          <w:p w14:paraId="595530B8" w14:textId="51735326" w:rsidR="004053AE" w:rsidRDefault="004053AE" w:rsidP="000A5D14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HRM login into application</w:t>
            </w:r>
            <w:r w:rsidR="00134D17">
              <w:t xml:space="preserve"> and click on </w:t>
            </w:r>
            <w:r w:rsidR="00134D17">
              <w:rPr>
                <w:lang w:val="en-GB"/>
              </w:rPr>
              <w:t>“</w:t>
            </w:r>
            <w:r w:rsidR="009451FD">
              <w:rPr>
                <w:color w:val="000000"/>
              </w:rPr>
              <w:t>Exit Actions</w:t>
            </w:r>
            <w:r w:rsidR="00134D17">
              <w:rPr>
                <w:lang w:val="en-GB"/>
              </w:rPr>
              <w:t>”</w:t>
            </w:r>
            <w:r w:rsidR="00134D17">
              <w:t xml:space="preserve"> sub-menu from “Associate Exit” menu</w:t>
            </w:r>
            <w:r w:rsidR="00134D17" w:rsidRPr="001C1E49">
              <w:t>.</w:t>
            </w:r>
          </w:p>
        </w:tc>
        <w:tc>
          <w:tcPr>
            <w:tcW w:w="4529" w:type="dxa"/>
          </w:tcPr>
          <w:p w14:paraId="3860E8BA" w14:textId="5D5B54A8" w:rsidR="006E2FA8" w:rsidRDefault="006E2FA8" w:rsidP="006E2FA8">
            <w:pPr>
              <w:pStyle w:val="ListParagraph"/>
              <w:numPr>
                <w:ilvl w:val="0"/>
                <w:numId w:val="18"/>
              </w:numPr>
            </w:pPr>
            <w:r>
              <w:t>System should display the list of submitted Abscond records</w:t>
            </w:r>
            <w:r w:rsidR="004060B6">
              <w:t xml:space="preserve"> by HR</w:t>
            </w:r>
            <w:r w:rsidR="008C7CF0">
              <w:t>A</w:t>
            </w:r>
            <w:r w:rsidR="009451FD">
              <w:t xml:space="preserve"> in the </w:t>
            </w:r>
            <w:r w:rsidR="009257C8">
              <w:t>“</w:t>
            </w:r>
            <w:r w:rsidR="009451FD">
              <w:t>Associate Abscond Actions</w:t>
            </w:r>
            <w:r w:rsidR="009257C8">
              <w:t>”</w:t>
            </w:r>
            <w:r w:rsidR="009451FD">
              <w:t xml:space="preserve"> table</w:t>
            </w:r>
            <w:r>
              <w:t>.</w:t>
            </w:r>
          </w:p>
          <w:p w14:paraId="58497A0E" w14:textId="5ED89A34" w:rsidR="006E2FA8" w:rsidRDefault="006E2FA8" w:rsidP="006E2FA8">
            <w:pPr>
              <w:pStyle w:val="ListParagraph"/>
              <w:numPr>
                <w:ilvl w:val="0"/>
                <w:numId w:val="18"/>
              </w:numPr>
            </w:pPr>
            <w:r>
              <w:t>On clicking a record, it must display the below fields:</w:t>
            </w:r>
          </w:p>
          <w:p w14:paraId="658891BB" w14:textId="59B4E7BA" w:rsidR="006E2FA8" w:rsidRDefault="006E2FA8" w:rsidP="006E2FA8">
            <w:pPr>
              <w:pStyle w:val="ListParagraph"/>
              <w:numPr>
                <w:ilvl w:val="0"/>
                <w:numId w:val="35"/>
              </w:numPr>
            </w:pPr>
            <w:r>
              <w:t>Employee Name</w:t>
            </w:r>
          </w:p>
          <w:p w14:paraId="38BE1F18" w14:textId="66264742" w:rsidR="006E2FA8" w:rsidRDefault="006E2FA8" w:rsidP="006E2FA8">
            <w:pPr>
              <w:pStyle w:val="ListParagraph"/>
              <w:numPr>
                <w:ilvl w:val="0"/>
                <w:numId w:val="35"/>
              </w:numPr>
            </w:pPr>
            <w:r>
              <w:t>Absent From</w:t>
            </w:r>
          </w:p>
          <w:p w14:paraId="70BBC00C" w14:textId="0C2AC070" w:rsidR="006E2FA8" w:rsidRDefault="006E2FA8" w:rsidP="006E2FA8">
            <w:pPr>
              <w:pStyle w:val="ListParagraph"/>
              <w:numPr>
                <w:ilvl w:val="0"/>
                <w:numId w:val="35"/>
              </w:numPr>
            </w:pPr>
            <w:r>
              <w:t>Absent To</w:t>
            </w:r>
          </w:p>
          <w:p w14:paraId="5F253172" w14:textId="5F70A314" w:rsidR="006E2FA8" w:rsidRDefault="006E2FA8" w:rsidP="006E2FA8">
            <w:pPr>
              <w:pStyle w:val="ListParagraph"/>
              <w:numPr>
                <w:ilvl w:val="0"/>
                <w:numId w:val="35"/>
              </w:numPr>
            </w:pPr>
            <w:r>
              <w:t>Remarks by T</w:t>
            </w:r>
            <w:r w:rsidR="008C7CF0">
              <w:t>L</w:t>
            </w:r>
          </w:p>
          <w:p w14:paraId="7F2D120D" w14:textId="37DAD0BF" w:rsidR="008C7CF0" w:rsidRDefault="008C7CF0" w:rsidP="006E2FA8">
            <w:pPr>
              <w:pStyle w:val="ListParagraph"/>
              <w:numPr>
                <w:ilvl w:val="0"/>
                <w:numId w:val="35"/>
              </w:numPr>
            </w:pPr>
            <w:r>
              <w:t>Remarks by HRA</w:t>
            </w:r>
          </w:p>
          <w:p w14:paraId="17A94763" w14:textId="37742208" w:rsidR="006E2FA8" w:rsidRDefault="006E2FA8" w:rsidP="006E2FA8">
            <w:pPr>
              <w:pStyle w:val="ListParagraph"/>
              <w:numPr>
                <w:ilvl w:val="0"/>
                <w:numId w:val="35"/>
              </w:numPr>
            </w:pPr>
            <w:r>
              <w:t>Remarks (input)</w:t>
            </w:r>
          </w:p>
          <w:p w14:paraId="7D4A5848" w14:textId="6F095456" w:rsidR="006E2FA8" w:rsidRDefault="006E2FA8" w:rsidP="006E2FA8">
            <w:pPr>
              <w:pStyle w:val="ListParagraph"/>
              <w:numPr>
                <w:ilvl w:val="0"/>
                <w:numId w:val="35"/>
              </w:numPr>
            </w:pPr>
            <w:r>
              <w:t>Is Abscond (check box)</w:t>
            </w:r>
          </w:p>
          <w:p w14:paraId="49094BFD" w14:textId="432A54AD" w:rsidR="006E2FA8" w:rsidRDefault="008C7CF0" w:rsidP="006E2FA8">
            <w:pPr>
              <w:pStyle w:val="ListParagraph"/>
              <w:numPr>
                <w:ilvl w:val="0"/>
                <w:numId w:val="35"/>
              </w:numPr>
            </w:pPr>
            <w:r>
              <w:t>Approve</w:t>
            </w:r>
            <w:r w:rsidR="006E2FA8">
              <w:t xml:space="preserve"> and Cancel buttons</w:t>
            </w:r>
          </w:p>
          <w:p w14:paraId="36A0A1F8" w14:textId="1F998DD7" w:rsidR="006E2FA8" w:rsidRPr="006E2FA8" w:rsidRDefault="00507044" w:rsidP="00FA5F67">
            <w:r>
              <w:t xml:space="preserve">HRM checks ‘Is Abscond’ check box, inputs his remarks and clicks </w:t>
            </w:r>
            <w:r w:rsidR="008C7CF0">
              <w:t>Approve</w:t>
            </w:r>
            <w:r>
              <w:t xml:space="preserve"> button. </w:t>
            </w:r>
          </w:p>
          <w:p w14:paraId="0203184B" w14:textId="4E02314C" w:rsidR="008C7CF0" w:rsidRDefault="008C7CF0" w:rsidP="006E2FA8">
            <w:pPr>
              <w:pStyle w:val="ListParagraph"/>
              <w:numPr>
                <w:ilvl w:val="0"/>
                <w:numId w:val="18"/>
              </w:numPr>
            </w:pPr>
            <w:r>
              <w:t xml:space="preserve">Application should send an Email notification </w:t>
            </w:r>
            <w:r w:rsidRPr="006141CA">
              <w:rPr>
                <w:b/>
                <w:bCs/>
              </w:rPr>
              <w:t>To</w:t>
            </w:r>
            <w:r>
              <w:t xml:space="preserve"> HR</w:t>
            </w:r>
            <w:r w:rsidR="00BF1812">
              <w:t>A and Team Lead</w:t>
            </w:r>
            <w:r>
              <w:t xml:space="preserve"> &amp; </w:t>
            </w:r>
            <w:r w:rsidRPr="006141CA">
              <w:rPr>
                <w:b/>
                <w:bCs/>
              </w:rPr>
              <w:t>Copy To</w:t>
            </w:r>
            <w:r>
              <w:t xml:space="preserve"> </w:t>
            </w:r>
            <w:r w:rsidR="006141CA">
              <w:t xml:space="preserve">HR </w:t>
            </w:r>
            <w:r w:rsidR="00BF1812">
              <w:t>D</w:t>
            </w:r>
            <w:r w:rsidR="006141CA">
              <w:t xml:space="preserve">istribution </w:t>
            </w:r>
            <w:r w:rsidR="00BF1812">
              <w:t>L</w:t>
            </w:r>
            <w:r w:rsidR="006141CA">
              <w:t>ist</w:t>
            </w:r>
            <w:r w:rsidR="00BF1812">
              <w:t xml:space="preserve">, </w:t>
            </w:r>
            <w:r w:rsidR="006141CA">
              <w:t>Program Manager</w:t>
            </w:r>
            <w:r w:rsidR="00BF1812">
              <w:t xml:space="preserve"> and HRM</w:t>
            </w:r>
            <w:r w:rsidR="006141CA">
              <w:t>.</w:t>
            </w:r>
          </w:p>
          <w:p w14:paraId="0138E5AA" w14:textId="18D0974C" w:rsidR="008C7CF0" w:rsidRPr="008C7CF0" w:rsidRDefault="008C7CF0" w:rsidP="006E2FA8">
            <w:pPr>
              <w:pStyle w:val="ListParagraph"/>
              <w:numPr>
                <w:ilvl w:val="0"/>
                <w:numId w:val="18"/>
              </w:numPr>
            </w:pPr>
            <w:r>
              <w:t xml:space="preserve">This should trigger an email notification </w:t>
            </w:r>
            <w:r w:rsidR="000176EE">
              <w:t xml:space="preserve">to complete the assigned activities </w:t>
            </w:r>
            <w:r w:rsidR="001379E4" w:rsidRPr="001379E4">
              <w:rPr>
                <w:b/>
                <w:bCs/>
              </w:rPr>
              <w:t>T</w:t>
            </w:r>
            <w:r w:rsidRPr="001379E4">
              <w:rPr>
                <w:b/>
                <w:bCs/>
              </w:rPr>
              <w:t>o</w:t>
            </w:r>
            <w:r>
              <w:t xml:space="preserve"> </w:t>
            </w:r>
            <w:r w:rsidR="001379E4">
              <w:t>Departments</w:t>
            </w:r>
            <w:r>
              <w:t xml:space="preserve"> distribution list</w:t>
            </w:r>
            <w:r w:rsidR="001379E4">
              <w:t>s and TAG DL</w:t>
            </w:r>
            <w:r>
              <w:t xml:space="preserve"> </w:t>
            </w:r>
            <w:r w:rsidR="001379E4">
              <w:t xml:space="preserve">&amp; </w:t>
            </w:r>
            <w:r w:rsidR="001379E4" w:rsidRPr="001379E4">
              <w:rPr>
                <w:b/>
                <w:bCs/>
              </w:rPr>
              <w:t>Copy To</w:t>
            </w:r>
            <w:r>
              <w:t xml:space="preserve"> </w:t>
            </w:r>
            <w:r w:rsidR="001379E4">
              <w:t>HRM and HRA</w:t>
            </w:r>
            <w:r>
              <w:t>.</w:t>
            </w:r>
          </w:p>
          <w:p w14:paraId="1FE04119" w14:textId="3B21A512" w:rsidR="00507044" w:rsidRPr="00620173" w:rsidRDefault="000176EE" w:rsidP="000176EE">
            <w:pPr>
              <w:pStyle w:val="ListParagraph"/>
            </w:pPr>
            <w:r>
              <w:rPr>
                <w:lang w:val="en-GB"/>
              </w:rPr>
              <w:t xml:space="preserve">Below are </w:t>
            </w:r>
            <w:r w:rsidR="00507044">
              <w:rPr>
                <w:lang w:val="en-GB"/>
              </w:rPr>
              <w:t>the service departments</w:t>
            </w:r>
            <w:r>
              <w:rPr>
                <w:lang w:val="en-GB"/>
              </w:rPr>
              <w:t xml:space="preserve"> that needs to get notified.</w:t>
            </w:r>
          </w:p>
          <w:p w14:paraId="512297E4" w14:textId="77777777" w:rsidR="004053AE" w:rsidRDefault="004053AE" w:rsidP="0006207E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IT</w:t>
            </w:r>
          </w:p>
          <w:p w14:paraId="3729F3D3" w14:textId="77777777" w:rsidR="004053AE" w:rsidRDefault="004053AE" w:rsidP="0006207E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Admin</w:t>
            </w:r>
          </w:p>
          <w:p w14:paraId="5F7BB201" w14:textId="77777777" w:rsidR="004053AE" w:rsidRDefault="004053AE" w:rsidP="0006207E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Finance</w:t>
            </w:r>
          </w:p>
          <w:p w14:paraId="18C5CBB4" w14:textId="11A3A4C0" w:rsidR="00237ED5" w:rsidRDefault="000176EE" w:rsidP="0006207E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HR</w:t>
            </w:r>
          </w:p>
          <w:p w14:paraId="4DF416F7" w14:textId="5E06B79E" w:rsidR="009032DF" w:rsidRDefault="009032DF" w:rsidP="0006207E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Training</w:t>
            </w:r>
          </w:p>
          <w:p w14:paraId="396F62FB" w14:textId="0E995115" w:rsidR="0006207E" w:rsidRDefault="0006207E" w:rsidP="006E2FA8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This step must update the record in </w:t>
            </w:r>
            <w:r w:rsidR="009F55F8">
              <w:rPr>
                <w:lang w:val="en-GB"/>
              </w:rPr>
              <w:t>Associate</w:t>
            </w:r>
            <w:r>
              <w:rPr>
                <w:lang w:val="en-GB"/>
              </w:rPr>
              <w:t>Abscond table in the following fields</w:t>
            </w:r>
          </w:p>
          <w:p w14:paraId="0E810F82" w14:textId="77777777" w:rsidR="00114EE3" w:rsidRDefault="00114EE3" w:rsidP="0006207E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HRMId</w:t>
            </w:r>
          </w:p>
          <w:p w14:paraId="491C55FB" w14:textId="2AF184D1" w:rsidR="0006207E" w:rsidRDefault="0006207E" w:rsidP="0006207E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RemarksByHRM</w:t>
            </w:r>
          </w:p>
          <w:p w14:paraId="66C943A6" w14:textId="606EE447" w:rsidR="00912CCC" w:rsidRDefault="00912CCC" w:rsidP="0006207E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IsAbscond (true)</w:t>
            </w:r>
          </w:p>
          <w:p w14:paraId="4778A8D1" w14:textId="5904B15A" w:rsidR="0006207E" w:rsidRDefault="0006207E" w:rsidP="0006207E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StatusId (Abscond</w:t>
            </w:r>
            <w:r w:rsidR="008C7CF0">
              <w:rPr>
                <w:lang w:val="en-GB"/>
              </w:rPr>
              <w:t>Confirmed</w:t>
            </w:r>
            <w:r>
              <w:rPr>
                <w:lang w:val="en-GB"/>
              </w:rPr>
              <w:t>)</w:t>
            </w:r>
          </w:p>
          <w:p w14:paraId="2414BA64" w14:textId="712C586E" w:rsidR="00A70433" w:rsidRDefault="00A70433" w:rsidP="00A70433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 w:rsidRPr="00A70433">
              <w:rPr>
                <w:lang w:val="en-GB"/>
              </w:rPr>
              <w:t xml:space="preserve">This step </w:t>
            </w:r>
            <w:r>
              <w:rPr>
                <w:lang w:val="en-GB"/>
              </w:rPr>
              <w:t>also inserts</w:t>
            </w:r>
            <w:r w:rsidRPr="00A70433">
              <w:rPr>
                <w:lang w:val="en-GB"/>
              </w:rPr>
              <w:t xml:space="preserve"> record</w:t>
            </w:r>
            <w:r>
              <w:rPr>
                <w:lang w:val="en-GB"/>
              </w:rPr>
              <w:t>s</w:t>
            </w:r>
            <w:r w:rsidRPr="00A70433">
              <w:rPr>
                <w:lang w:val="en-GB"/>
              </w:rPr>
              <w:t xml:space="preserve"> in Associate</w:t>
            </w:r>
            <w:r>
              <w:rPr>
                <w:lang w:val="en-GB"/>
              </w:rPr>
              <w:t>ExitActivity</w:t>
            </w:r>
            <w:r w:rsidRPr="00A70433">
              <w:rPr>
                <w:lang w:val="en-GB"/>
              </w:rPr>
              <w:t xml:space="preserve"> table </w:t>
            </w:r>
            <w:r>
              <w:rPr>
                <w:lang w:val="en-GB"/>
              </w:rPr>
              <w:t>for each of the departments (IT, Admin, Finance, HR and Training)</w:t>
            </w:r>
            <w:r w:rsidRPr="00A70433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with the </w:t>
            </w:r>
            <w:r w:rsidRPr="00A70433">
              <w:rPr>
                <w:lang w:val="en-GB"/>
              </w:rPr>
              <w:t>following fields</w:t>
            </w:r>
            <w:r>
              <w:rPr>
                <w:lang w:val="en-GB"/>
              </w:rPr>
              <w:t xml:space="preserve"> filled up:</w:t>
            </w:r>
          </w:p>
          <w:p w14:paraId="44C0E153" w14:textId="510C1709" w:rsidR="00A70433" w:rsidRDefault="00A70433" w:rsidP="00A70433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AssociateExitActivityId</w:t>
            </w:r>
          </w:p>
          <w:p w14:paraId="57DC8EDB" w14:textId="44605CC8" w:rsidR="00A70433" w:rsidRDefault="00A70433" w:rsidP="00A70433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AssociateExitId (null)</w:t>
            </w:r>
          </w:p>
          <w:p w14:paraId="3FD440E5" w14:textId="248CA1DC" w:rsidR="00A70433" w:rsidRDefault="00A70433" w:rsidP="00A70433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AssociateAbscondId</w:t>
            </w:r>
          </w:p>
          <w:p w14:paraId="422A3150" w14:textId="00740E97" w:rsidR="00A70433" w:rsidRDefault="00A70433" w:rsidP="00A70433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DepartmentId</w:t>
            </w:r>
          </w:p>
          <w:p w14:paraId="7F606216" w14:textId="45C45F59" w:rsidR="00A70433" w:rsidRDefault="00A70433" w:rsidP="00A70433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StatusId (DepartmentActivityInProgress)</w:t>
            </w:r>
          </w:p>
          <w:p w14:paraId="6742071D" w14:textId="79D6CB9B" w:rsidR="00A70433" w:rsidRPr="00A70433" w:rsidRDefault="00A70433" w:rsidP="00A70433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IsActive (true)</w:t>
            </w:r>
          </w:p>
          <w:p w14:paraId="76C01416" w14:textId="240641A8" w:rsidR="00FA5F67" w:rsidRDefault="00FA5F67" w:rsidP="00FA5F67">
            <w:r>
              <w:t xml:space="preserve">HRM unchecks ‘Is Abscond’ check box, inputs his remarks and clicks </w:t>
            </w:r>
            <w:r w:rsidR="008C7CF0">
              <w:t>Approve</w:t>
            </w:r>
            <w:r>
              <w:t xml:space="preserve"> button.</w:t>
            </w:r>
          </w:p>
          <w:p w14:paraId="313AEF83" w14:textId="3D03455D" w:rsidR="00950796" w:rsidRDefault="00950796" w:rsidP="00912CCC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t xml:space="preserve">Application should send an Email notification </w:t>
            </w:r>
            <w:r w:rsidRPr="006141CA">
              <w:rPr>
                <w:b/>
                <w:bCs/>
              </w:rPr>
              <w:t>To</w:t>
            </w:r>
            <w:r>
              <w:t xml:space="preserve"> HRA and Team Lead &amp; </w:t>
            </w:r>
            <w:r w:rsidRPr="006141CA">
              <w:rPr>
                <w:b/>
                <w:bCs/>
              </w:rPr>
              <w:t>Copy To</w:t>
            </w:r>
            <w:r>
              <w:t xml:space="preserve"> HR Distribution List,  Program Manager and HRM.</w:t>
            </w:r>
          </w:p>
          <w:p w14:paraId="41CF8C4C" w14:textId="2D04EE69" w:rsidR="00912CCC" w:rsidRDefault="00912CCC" w:rsidP="00912CCC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This step must update the record in </w:t>
            </w:r>
            <w:r w:rsidR="009F55F8">
              <w:rPr>
                <w:lang w:val="en-GB"/>
              </w:rPr>
              <w:t>Associate</w:t>
            </w:r>
            <w:r>
              <w:rPr>
                <w:lang w:val="en-GB"/>
              </w:rPr>
              <w:t>Abscond table in the following fields</w:t>
            </w:r>
          </w:p>
          <w:p w14:paraId="1B366F7E" w14:textId="090BB02D" w:rsidR="00114EE3" w:rsidRDefault="00114EE3" w:rsidP="00912CCC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HRMId</w:t>
            </w:r>
          </w:p>
          <w:p w14:paraId="524626A3" w14:textId="083CAFF1" w:rsidR="00912CCC" w:rsidRDefault="00912CCC" w:rsidP="00912CCC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RemarksByHRM</w:t>
            </w:r>
          </w:p>
          <w:p w14:paraId="4429322C" w14:textId="77777777" w:rsidR="00912CCC" w:rsidRDefault="00912CCC" w:rsidP="00912CCC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IsAbscond (false)</w:t>
            </w:r>
          </w:p>
          <w:p w14:paraId="75DD787B" w14:textId="27D2AD43" w:rsidR="007E23C1" w:rsidRPr="00912CCC" w:rsidRDefault="007E23C1" w:rsidP="00912CCC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StatusId (AbscondDisproved)</w:t>
            </w:r>
          </w:p>
        </w:tc>
        <w:tc>
          <w:tcPr>
            <w:tcW w:w="2389" w:type="dxa"/>
          </w:tcPr>
          <w:p w14:paraId="4C640490" w14:textId="77777777" w:rsidR="004053AE" w:rsidRPr="00CB6F29" w:rsidDel="00232EB1" w:rsidRDefault="004053AE" w:rsidP="00560752">
            <w:pPr>
              <w:pStyle w:val="ListParagraph"/>
              <w:rPr>
                <w:lang w:val="en-GB"/>
              </w:rPr>
            </w:pPr>
          </w:p>
        </w:tc>
      </w:tr>
      <w:tr w:rsidR="00560752" w:rsidRPr="00BE56E5" w14:paraId="26FCAB6B" w14:textId="77777777" w:rsidTr="00F36661">
        <w:trPr>
          <w:trHeight w:val="426"/>
        </w:trPr>
        <w:tc>
          <w:tcPr>
            <w:tcW w:w="3645" w:type="dxa"/>
          </w:tcPr>
          <w:p w14:paraId="6149B97E" w14:textId="6260603E" w:rsidR="00560752" w:rsidRDefault="00885AA2" w:rsidP="00CB3049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 xml:space="preserve">Admin </w:t>
            </w:r>
            <w:r w:rsidR="0044013D">
              <w:t xml:space="preserve">Manager </w:t>
            </w:r>
            <w:r>
              <w:t xml:space="preserve">login into application and click on </w:t>
            </w:r>
            <w:r>
              <w:rPr>
                <w:lang w:val="en-GB"/>
              </w:rPr>
              <w:t>“</w:t>
            </w:r>
            <w:r>
              <w:rPr>
                <w:color w:val="000000"/>
              </w:rPr>
              <w:t>Exit-Actions</w:t>
            </w:r>
            <w:r>
              <w:rPr>
                <w:lang w:val="en-GB"/>
              </w:rPr>
              <w:t>”</w:t>
            </w:r>
            <w:r>
              <w:t xml:space="preserve"> sub-menu from “Associate Exit” menu</w:t>
            </w:r>
            <w:r w:rsidRPr="001C1E49">
              <w:t>.</w:t>
            </w:r>
          </w:p>
        </w:tc>
        <w:tc>
          <w:tcPr>
            <w:tcW w:w="4529" w:type="dxa"/>
          </w:tcPr>
          <w:p w14:paraId="645DFFBF" w14:textId="5C48EC88" w:rsidR="00560752" w:rsidRPr="0082132A" w:rsidRDefault="000E71B0" w:rsidP="007970CA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 w:rsidRPr="0082132A">
              <w:rPr>
                <w:lang w:val="en-GB"/>
              </w:rPr>
              <w:t xml:space="preserve">System should display all pending </w:t>
            </w:r>
            <w:r w:rsidR="003920D1">
              <w:rPr>
                <w:lang w:val="en-GB"/>
              </w:rPr>
              <w:t>Associate</w:t>
            </w:r>
            <w:r w:rsidRPr="0082132A">
              <w:rPr>
                <w:lang w:val="en-GB"/>
              </w:rPr>
              <w:t xml:space="preserve"> </w:t>
            </w:r>
            <w:r w:rsidR="00885AA2">
              <w:rPr>
                <w:color w:val="000000"/>
              </w:rPr>
              <w:t>Exit Actions</w:t>
            </w:r>
            <w:r w:rsidRPr="0082132A">
              <w:rPr>
                <w:color w:val="000000"/>
              </w:rPr>
              <w:t xml:space="preserve"> </w:t>
            </w:r>
            <w:r w:rsidRPr="0082132A">
              <w:rPr>
                <w:lang w:val="en-GB"/>
              </w:rPr>
              <w:t>with Admin</w:t>
            </w:r>
            <w:r w:rsidR="0044013D">
              <w:rPr>
                <w:lang w:val="en-GB"/>
              </w:rPr>
              <w:t xml:space="preserve"> Manager</w:t>
            </w:r>
          </w:p>
          <w:p w14:paraId="05292E96" w14:textId="03F00004" w:rsidR="0082132A" w:rsidRPr="0082132A" w:rsidRDefault="00B3424B" w:rsidP="007970CA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Select relevant</w:t>
            </w:r>
            <w:r w:rsidR="0082132A" w:rsidRPr="0082132A">
              <w:rPr>
                <w:lang w:val="en-GB"/>
              </w:rPr>
              <w:t xml:space="preserve"> </w:t>
            </w:r>
            <w:r>
              <w:rPr>
                <w:lang w:val="en-GB"/>
              </w:rPr>
              <w:t>“</w:t>
            </w:r>
            <w:r w:rsidR="003920D1">
              <w:rPr>
                <w:lang w:val="en-GB"/>
              </w:rPr>
              <w:t>Associate</w:t>
            </w:r>
            <w:r w:rsidR="0082132A" w:rsidRPr="0082132A">
              <w:rPr>
                <w:lang w:val="en-GB"/>
              </w:rPr>
              <w:t xml:space="preserve"> </w:t>
            </w:r>
            <w:r w:rsidR="00885AA2">
              <w:rPr>
                <w:lang w:val="en-GB"/>
              </w:rPr>
              <w:t>Exit</w:t>
            </w:r>
            <w:r>
              <w:rPr>
                <w:lang w:val="en-GB"/>
              </w:rPr>
              <w:t>”</w:t>
            </w:r>
            <w:r w:rsidR="00885AA2">
              <w:rPr>
                <w:lang w:val="en-GB"/>
              </w:rPr>
              <w:t xml:space="preserve"> record that shows “Approve Checklist” button</w:t>
            </w:r>
            <w:r w:rsidR="0082132A" w:rsidRPr="0082132A">
              <w:rPr>
                <w:lang w:val="en-GB"/>
              </w:rPr>
              <w:t>.</w:t>
            </w:r>
          </w:p>
          <w:p w14:paraId="17ECEF0F" w14:textId="293D5F23" w:rsidR="0082132A" w:rsidRPr="00555234" w:rsidRDefault="0082132A" w:rsidP="007970CA">
            <w:pPr>
              <w:pStyle w:val="ListParagraph"/>
              <w:numPr>
                <w:ilvl w:val="0"/>
                <w:numId w:val="25"/>
              </w:numPr>
            </w:pPr>
            <w:r w:rsidRPr="0082132A">
              <w:rPr>
                <w:lang w:val="en-GB"/>
              </w:rPr>
              <w:t>System should display the detail page of the selected</w:t>
            </w:r>
            <w:r w:rsidRPr="0082132A">
              <w:rPr>
                <w:color w:val="000000"/>
              </w:rPr>
              <w:t xml:space="preserve"> </w:t>
            </w:r>
            <w:r w:rsidR="003920D1">
              <w:rPr>
                <w:color w:val="000000"/>
              </w:rPr>
              <w:t>Associate</w:t>
            </w:r>
            <w:r w:rsidRPr="0082132A">
              <w:rPr>
                <w:color w:val="000000"/>
              </w:rPr>
              <w:t xml:space="preserve"> with below fields as read-only:</w:t>
            </w:r>
          </w:p>
          <w:p w14:paraId="779BDF9F" w14:textId="77777777" w:rsidR="0082132A" w:rsidRDefault="003920D1" w:rsidP="00AD026F">
            <w:pPr>
              <w:pStyle w:val="ListParagraph"/>
              <w:numPr>
                <w:ilvl w:val="1"/>
                <w:numId w:val="25"/>
              </w:numPr>
            </w:pPr>
            <w:r>
              <w:t>Associate</w:t>
            </w:r>
            <w:r w:rsidR="0082132A">
              <w:t xml:space="preserve"> Id</w:t>
            </w:r>
          </w:p>
          <w:p w14:paraId="31DEDA69" w14:textId="1A53A278" w:rsidR="0082132A" w:rsidRDefault="00885AA2" w:rsidP="00AD026F">
            <w:pPr>
              <w:pStyle w:val="ListParagraph"/>
              <w:numPr>
                <w:ilvl w:val="1"/>
                <w:numId w:val="25"/>
              </w:numPr>
            </w:pPr>
            <w:r>
              <w:t xml:space="preserve">Associate </w:t>
            </w:r>
            <w:r w:rsidR="0082132A">
              <w:t>Name</w:t>
            </w:r>
          </w:p>
          <w:p w14:paraId="4FF3F55A" w14:textId="77777777" w:rsidR="00885AA2" w:rsidRDefault="00885AA2" w:rsidP="00AD026F">
            <w:pPr>
              <w:pStyle w:val="ListParagraph"/>
              <w:numPr>
                <w:ilvl w:val="1"/>
                <w:numId w:val="25"/>
              </w:numPr>
            </w:pPr>
            <w:r>
              <w:t>Designation</w:t>
            </w:r>
          </w:p>
          <w:p w14:paraId="158CA71E" w14:textId="2FCAE119" w:rsidR="00885AA2" w:rsidRDefault="00885AA2" w:rsidP="00AD026F">
            <w:pPr>
              <w:pStyle w:val="ListParagraph"/>
              <w:numPr>
                <w:ilvl w:val="1"/>
                <w:numId w:val="25"/>
              </w:numPr>
            </w:pPr>
            <w:r>
              <w:t>Program Manager</w:t>
            </w:r>
          </w:p>
          <w:p w14:paraId="152A4837" w14:textId="5F26DC04" w:rsidR="00885AA2" w:rsidRDefault="00885AA2" w:rsidP="00AD026F">
            <w:pPr>
              <w:pStyle w:val="ListParagraph"/>
              <w:numPr>
                <w:ilvl w:val="1"/>
                <w:numId w:val="25"/>
              </w:numPr>
            </w:pPr>
            <w:r>
              <w:t>Project</w:t>
            </w:r>
          </w:p>
          <w:p w14:paraId="70D3723F" w14:textId="65A64A0A" w:rsidR="00885AA2" w:rsidRDefault="00885AA2" w:rsidP="00AD026F">
            <w:pPr>
              <w:pStyle w:val="ListParagraph"/>
              <w:numPr>
                <w:ilvl w:val="1"/>
                <w:numId w:val="25"/>
              </w:numPr>
            </w:pPr>
            <w:r>
              <w:t>Department</w:t>
            </w:r>
          </w:p>
          <w:p w14:paraId="4D6DCD87" w14:textId="5FB1FFAC" w:rsidR="0082132A" w:rsidRDefault="0082132A" w:rsidP="00AD026F">
            <w:pPr>
              <w:pStyle w:val="ListParagraph"/>
              <w:numPr>
                <w:ilvl w:val="1"/>
                <w:numId w:val="25"/>
              </w:numPr>
            </w:pPr>
            <w:r>
              <w:t>Date of Join</w:t>
            </w:r>
            <w:r w:rsidR="00885AA2">
              <w:t>ing</w:t>
            </w:r>
          </w:p>
          <w:p w14:paraId="0A6938BE" w14:textId="19816FC4" w:rsidR="00CB3049" w:rsidRDefault="00885AA2" w:rsidP="00AD026F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Date of Exit</w:t>
            </w:r>
            <w:r w:rsidR="00CB3049">
              <w:rPr>
                <w:lang w:val="en-GB"/>
              </w:rPr>
              <w:t xml:space="preserve"> </w:t>
            </w:r>
          </w:p>
          <w:p w14:paraId="01B28062" w14:textId="0BB485C8" w:rsidR="00CB3049" w:rsidRPr="00CB3049" w:rsidRDefault="00CB3049" w:rsidP="007970CA">
            <w:pPr>
              <w:pStyle w:val="ListParagraph"/>
              <w:numPr>
                <w:ilvl w:val="0"/>
                <w:numId w:val="30"/>
              </w:numPr>
              <w:rPr>
                <w:b/>
              </w:rPr>
            </w:pPr>
            <w:r w:rsidRPr="00B865E7">
              <w:t xml:space="preserve">System should display the </w:t>
            </w:r>
            <w:r w:rsidR="00131385">
              <w:t>following Activities related to “Handover of Assets” as check boxes and input fields</w:t>
            </w:r>
            <w:r>
              <w:t>:</w:t>
            </w:r>
          </w:p>
          <w:p w14:paraId="37F3DB49" w14:textId="7D8BDD6F" w:rsidR="00CB3049" w:rsidRPr="00060FBC" w:rsidRDefault="00131385" w:rsidP="00AD026F">
            <w:pPr>
              <w:pStyle w:val="ListParagraph"/>
              <w:numPr>
                <w:ilvl w:val="0"/>
                <w:numId w:val="23"/>
              </w:numPr>
              <w:ind w:left="720"/>
            </w:pPr>
            <w:r>
              <w:t>Associate ID card</w:t>
            </w:r>
          </w:p>
          <w:p w14:paraId="21305564" w14:textId="350D05F1" w:rsidR="00060FBC" w:rsidRPr="00740C4D" w:rsidRDefault="00131385" w:rsidP="00AD026F">
            <w:pPr>
              <w:pStyle w:val="ListParagraph"/>
              <w:numPr>
                <w:ilvl w:val="0"/>
                <w:numId w:val="34"/>
              </w:numPr>
              <w:ind w:left="1170"/>
            </w:pPr>
            <w:r>
              <w:t>Comment</w:t>
            </w:r>
            <w:r w:rsidR="00060FBC">
              <w:t>s</w:t>
            </w:r>
          </w:p>
          <w:p w14:paraId="5648ADF3" w14:textId="63A403D0" w:rsidR="00740C4D" w:rsidRPr="00060FBC" w:rsidRDefault="00131385" w:rsidP="00AD026F">
            <w:pPr>
              <w:pStyle w:val="ListParagraph"/>
              <w:numPr>
                <w:ilvl w:val="0"/>
                <w:numId w:val="23"/>
              </w:numPr>
              <w:ind w:left="720"/>
            </w:pPr>
            <w:r>
              <w:t>Desk/cabin keys</w:t>
            </w:r>
          </w:p>
          <w:p w14:paraId="3D462E33" w14:textId="63C02CC5" w:rsidR="00060FBC" w:rsidRDefault="00131385" w:rsidP="00AD026F">
            <w:pPr>
              <w:pStyle w:val="ListParagraph"/>
              <w:numPr>
                <w:ilvl w:val="0"/>
                <w:numId w:val="34"/>
              </w:numPr>
              <w:ind w:left="1170"/>
            </w:pPr>
            <w:r>
              <w:t>Comments</w:t>
            </w:r>
          </w:p>
          <w:p w14:paraId="6F4DEB9D" w14:textId="28DBB47F" w:rsidR="00131385" w:rsidRPr="00060FBC" w:rsidRDefault="00131385" w:rsidP="00AD026F">
            <w:pPr>
              <w:pStyle w:val="ListParagraph"/>
              <w:numPr>
                <w:ilvl w:val="0"/>
                <w:numId w:val="23"/>
              </w:numPr>
              <w:ind w:left="720"/>
            </w:pPr>
            <w:r>
              <w:t>Library books</w:t>
            </w:r>
          </w:p>
          <w:p w14:paraId="1B54DCF3" w14:textId="77777777" w:rsidR="00131385" w:rsidRPr="00740C4D" w:rsidRDefault="00131385" w:rsidP="00AD026F">
            <w:pPr>
              <w:pStyle w:val="ListParagraph"/>
              <w:numPr>
                <w:ilvl w:val="0"/>
                <w:numId w:val="34"/>
              </w:numPr>
              <w:ind w:left="1170"/>
            </w:pPr>
            <w:r>
              <w:t>Comments</w:t>
            </w:r>
          </w:p>
          <w:p w14:paraId="21AD13F2" w14:textId="64CA0231" w:rsidR="00131385" w:rsidRPr="00060FBC" w:rsidRDefault="00131385" w:rsidP="00AD026F">
            <w:pPr>
              <w:pStyle w:val="ListParagraph"/>
              <w:numPr>
                <w:ilvl w:val="0"/>
                <w:numId w:val="23"/>
              </w:numPr>
              <w:ind w:left="720"/>
            </w:pPr>
            <w:r>
              <w:t>Others</w:t>
            </w:r>
          </w:p>
          <w:p w14:paraId="07E2F133" w14:textId="73985672" w:rsidR="00131385" w:rsidRDefault="00131385" w:rsidP="00AD026F">
            <w:pPr>
              <w:pStyle w:val="ListParagraph"/>
              <w:numPr>
                <w:ilvl w:val="0"/>
                <w:numId w:val="34"/>
              </w:numPr>
              <w:ind w:left="1170"/>
            </w:pPr>
            <w:r>
              <w:t>Comments</w:t>
            </w:r>
          </w:p>
          <w:p w14:paraId="186219CD" w14:textId="49CBE272" w:rsidR="00131385" w:rsidRPr="00060FBC" w:rsidRDefault="00131385" w:rsidP="00AD026F">
            <w:pPr>
              <w:pStyle w:val="ListParagraph"/>
              <w:numPr>
                <w:ilvl w:val="0"/>
                <w:numId w:val="23"/>
              </w:numPr>
              <w:ind w:left="720"/>
            </w:pPr>
            <w:r>
              <w:t>Stationery Items</w:t>
            </w:r>
          </w:p>
          <w:p w14:paraId="5E8275B4" w14:textId="38CC23C9" w:rsidR="00131385" w:rsidRDefault="00131385" w:rsidP="00AD026F">
            <w:pPr>
              <w:pStyle w:val="ListParagraph"/>
              <w:numPr>
                <w:ilvl w:val="0"/>
                <w:numId w:val="34"/>
              </w:numPr>
              <w:ind w:left="1170"/>
            </w:pPr>
            <w:r>
              <w:t>Comments</w:t>
            </w:r>
          </w:p>
          <w:p w14:paraId="2EC7FCD0" w14:textId="447FD20C" w:rsidR="00131385" w:rsidRPr="00CB3049" w:rsidRDefault="00131385" w:rsidP="00131385">
            <w:pPr>
              <w:pStyle w:val="ListParagraph"/>
              <w:numPr>
                <w:ilvl w:val="0"/>
                <w:numId w:val="30"/>
              </w:numPr>
              <w:rPr>
                <w:b/>
              </w:rPr>
            </w:pPr>
            <w:r w:rsidRPr="00B865E7">
              <w:t xml:space="preserve">System should display the </w:t>
            </w:r>
            <w:r>
              <w:t>following Activities related to “</w:t>
            </w:r>
            <w:r w:rsidRPr="00131385">
              <w:t>Removal of Access, Privilege, Benefit</w:t>
            </w:r>
            <w:r>
              <w:t>” as check boxes and input fields:</w:t>
            </w:r>
          </w:p>
          <w:p w14:paraId="493A7AA0" w14:textId="05455770" w:rsidR="00131385" w:rsidRPr="00060FBC" w:rsidRDefault="00131385" w:rsidP="00AD026F">
            <w:pPr>
              <w:pStyle w:val="ListParagraph"/>
              <w:numPr>
                <w:ilvl w:val="0"/>
                <w:numId w:val="23"/>
              </w:numPr>
              <w:ind w:left="720"/>
            </w:pPr>
            <w:r>
              <w:t>Deactivation of office entry access card and biometric attendance entry</w:t>
            </w:r>
          </w:p>
          <w:p w14:paraId="637F1567" w14:textId="77777777" w:rsidR="00131385" w:rsidRPr="00740C4D" w:rsidRDefault="00131385" w:rsidP="00AD026F">
            <w:pPr>
              <w:pStyle w:val="ListParagraph"/>
              <w:numPr>
                <w:ilvl w:val="0"/>
                <w:numId w:val="34"/>
              </w:numPr>
              <w:ind w:left="1170"/>
            </w:pPr>
            <w:r>
              <w:t>Comments</w:t>
            </w:r>
          </w:p>
          <w:p w14:paraId="1D6502FC" w14:textId="01446BF8" w:rsidR="00131385" w:rsidRPr="00060FBC" w:rsidRDefault="00131385" w:rsidP="00AD026F">
            <w:pPr>
              <w:pStyle w:val="ListParagraph"/>
              <w:numPr>
                <w:ilvl w:val="0"/>
                <w:numId w:val="23"/>
              </w:numPr>
              <w:ind w:left="720"/>
            </w:pPr>
            <w:r>
              <w:lastRenderedPageBreak/>
              <w:t>Others</w:t>
            </w:r>
          </w:p>
          <w:p w14:paraId="47304CF9" w14:textId="77777777" w:rsidR="00131385" w:rsidRDefault="00131385" w:rsidP="00AD026F">
            <w:pPr>
              <w:pStyle w:val="ListParagraph"/>
              <w:numPr>
                <w:ilvl w:val="0"/>
                <w:numId w:val="34"/>
              </w:numPr>
              <w:ind w:left="1170"/>
            </w:pPr>
            <w:r>
              <w:t>Comments</w:t>
            </w:r>
          </w:p>
          <w:p w14:paraId="7B05F654" w14:textId="0CFCB8B3" w:rsidR="00131385" w:rsidRDefault="000A7E17" w:rsidP="000A7E17">
            <w:pPr>
              <w:pStyle w:val="ListParagraph"/>
              <w:numPr>
                <w:ilvl w:val="0"/>
                <w:numId w:val="30"/>
              </w:numPr>
            </w:pPr>
            <w:r w:rsidRPr="00B865E7">
              <w:t xml:space="preserve">System should display </w:t>
            </w:r>
            <w:r>
              <w:t xml:space="preserve">a “Remarks” input for Admin </w:t>
            </w:r>
            <w:r w:rsidR="0044013D">
              <w:t xml:space="preserve">Manager </w:t>
            </w:r>
            <w:r>
              <w:t>to put his remarks.</w:t>
            </w:r>
          </w:p>
          <w:p w14:paraId="48673C15" w14:textId="14646125" w:rsidR="00CB3049" w:rsidRPr="00237ED5" w:rsidRDefault="00311676" w:rsidP="00311676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>
              <w:t xml:space="preserve">Admin </w:t>
            </w:r>
            <w:r w:rsidR="0044013D">
              <w:t xml:space="preserve">Manager </w:t>
            </w:r>
            <w:r w:rsidR="000A7E17">
              <w:t xml:space="preserve">selects the check boxes, gives the comments, </w:t>
            </w:r>
            <w:r>
              <w:t>inputs the remarks and clicks Submit</w:t>
            </w:r>
            <w:r w:rsidR="0044013D">
              <w:t xml:space="preserve"> button</w:t>
            </w:r>
            <w:r>
              <w:t>, then system send</w:t>
            </w:r>
            <w:r w:rsidR="0044013D">
              <w:t>s</w:t>
            </w:r>
            <w:r>
              <w:t xml:space="preserve"> notification </w:t>
            </w:r>
            <w:r w:rsidR="0028183B" w:rsidRPr="0028183B">
              <w:rPr>
                <w:b/>
                <w:bCs/>
              </w:rPr>
              <w:t>T</w:t>
            </w:r>
            <w:r w:rsidR="000A7E17" w:rsidRPr="0028183B">
              <w:rPr>
                <w:b/>
                <w:bCs/>
              </w:rPr>
              <w:t>o</w:t>
            </w:r>
            <w:r w:rsidR="000A7E17">
              <w:t xml:space="preserve"> </w:t>
            </w:r>
            <w:r w:rsidR="00CB3049">
              <w:t>HRM</w:t>
            </w:r>
            <w:r w:rsidR="0044013D">
              <w:t xml:space="preserve"> </w:t>
            </w:r>
            <w:r w:rsidR="0028183B">
              <w:t>&amp;</w:t>
            </w:r>
            <w:r w:rsidR="0044013D">
              <w:t xml:space="preserve"> </w:t>
            </w:r>
            <w:r w:rsidR="0028183B" w:rsidRPr="0028183B">
              <w:rPr>
                <w:b/>
                <w:bCs/>
              </w:rPr>
              <w:t>C</w:t>
            </w:r>
            <w:r w:rsidR="0044013D" w:rsidRPr="0028183B">
              <w:rPr>
                <w:b/>
                <w:bCs/>
              </w:rPr>
              <w:t>op</w:t>
            </w:r>
            <w:r w:rsidR="0028183B" w:rsidRPr="0028183B">
              <w:rPr>
                <w:b/>
                <w:bCs/>
              </w:rPr>
              <w:t>y</w:t>
            </w:r>
            <w:r w:rsidR="0044013D" w:rsidRPr="0028183B">
              <w:rPr>
                <w:b/>
                <w:bCs/>
              </w:rPr>
              <w:t xml:space="preserve"> </w:t>
            </w:r>
            <w:r w:rsidR="0028183B" w:rsidRPr="0028183B">
              <w:rPr>
                <w:b/>
                <w:bCs/>
              </w:rPr>
              <w:t>T</w:t>
            </w:r>
            <w:r w:rsidR="0044013D" w:rsidRPr="0028183B">
              <w:rPr>
                <w:b/>
                <w:bCs/>
              </w:rPr>
              <w:t>o</w:t>
            </w:r>
            <w:r w:rsidR="0044013D">
              <w:t xml:space="preserve"> Program Manager</w:t>
            </w:r>
          </w:p>
        </w:tc>
        <w:tc>
          <w:tcPr>
            <w:tcW w:w="2389" w:type="dxa"/>
          </w:tcPr>
          <w:p w14:paraId="3B78DE80" w14:textId="77777777" w:rsidR="00560752" w:rsidRPr="00CB6F29" w:rsidDel="00232EB1" w:rsidRDefault="00560752" w:rsidP="00560752">
            <w:pPr>
              <w:pStyle w:val="ListParagraph"/>
              <w:rPr>
                <w:lang w:val="en-GB"/>
              </w:rPr>
            </w:pPr>
          </w:p>
        </w:tc>
      </w:tr>
      <w:tr w:rsidR="00633323" w:rsidRPr="00BE56E5" w14:paraId="35B30839" w14:textId="77777777" w:rsidTr="00F36661">
        <w:trPr>
          <w:trHeight w:val="426"/>
        </w:trPr>
        <w:tc>
          <w:tcPr>
            <w:tcW w:w="3645" w:type="dxa"/>
          </w:tcPr>
          <w:p w14:paraId="4648F652" w14:textId="1E6B3885" w:rsidR="00633323" w:rsidRDefault="00633323" w:rsidP="009B2C07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 xml:space="preserve">IT </w:t>
            </w:r>
            <w:r w:rsidR="00D51662">
              <w:t>Manager</w:t>
            </w:r>
            <w:r w:rsidR="009B2C07">
              <w:t xml:space="preserve"> </w:t>
            </w:r>
            <w:r w:rsidR="00A00CE2">
              <w:t xml:space="preserve">login into application and click on </w:t>
            </w:r>
            <w:r w:rsidR="00A00CE2">
              <w:rPr>
                <w:lang w:val="en-GB"/>
              </w:rPr>
              <w:t>“</w:t>
            </w:r>
            <w:r w:rsidR="00A00CE2">
              <w:rPr>
                <w:color w:val="000000"/>
              </w:rPr>
              <w:t>Exit-Actions</w:t>
            </w:r>
            <w:r w:rsidR="00A00CE2">
              <w:rPr>
                <w:lang w:val="en-GB"/>
              </w:rPr>
              <w:t>”</w:t>
            </w:r>
            <w:r w:rsidR="00A00CE2">
              <w:t xml:space="preserve"> sub-menu from “Associate Exit” menu</w:t>
            </w:r>
            <w:r w:rsidR="00A00CE2" w:rsidRPr="001C1E49">
              <w:t>.</w:t>
            </w:r>
          </w:p>
        </w:tc>
        <w:tc>
          <w:tcPr>
            <w:tcW w:w="4529" w:type="dxa"/>
          </w:tcPr>
          <w:p w14:paraId="34BECDCF" w14:textId="55EE94BA" w:rsidR="00A00CE2" w:rsidRDefault="00A00CE2" w:rsidP="009F292B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A00CE2">
              <w:rPr>
                <w:lang w:val="en-GB"/>
              </w:rPr>
              <w:t xml:space="preserve">System should display all pending Associate Exit Actions with IT </w:t>
            </w:r>
            <w:r w:rsidR="00D51662">
              <w:rPr>
                <w:lang w:val="en-GB"/>
              </w:rPr>
              <w:t>Manager</w:t>
            </w:r>
          </w:p>
          <w:p w14:paraId="54564132" w14:textId="433CC80A" w:rsidR="00A00CE2" w:rsidRPr="00A00CE2" w:rsidRDefault="00A00CE2" w:rsidP="00A00CE2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A00CE2">
              <w:rPr>
                <w:lang w:val="en-GB"/>
              </w:rPr>
              <w:t>Select relevant “Associate Exit” record that shows “Approve Checklist” button.</w:t>
            </w:r>
          </w:p>
          <w:p w14:paraId="0C0FF335" w14:textId="704BAEE3" w:rsidR="00A00CE2" w:rsidRPr="00A00CE2" w:rsidRDefault="00A00CE2" w:rsidP="00A00CE2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A00CE2">
              <w:rPr>
                <w:lang w:val="en-GB"/>
              </w:rPr>
              <w:t>System should display the detail page of the selected Associate with below fields as read-only:</w:t>
            </w:r>
          </w:p>
          <w:p w14:paraId="5AF1FC23" w14:textId="7BE0E923" w:rsidR="00A00CE2" w:rsidRPr="00710090" w:rsidRDefault="00A00CE2" w:rsidP="00710090">
            <w:pPr>
              <w:pStyle w:val="ListParagraph"/>
              <w:numPr>
                <w:ilvl w:val="0"/>
                <w:numId w:val="23"/>
              </w:numPr>
            </w:pPr>
            <w:r w:rsidRPr="00710090">
              <w:t>Associate Id</w:t>
            </w:r>
          </w:p>
          <w:p w14:paraId="1062BA49" w14:textId="4C2D854A" w:rsidR="00A00CE2" w:rsidRPr="00710090" w:rsidRDefault="00A00CE2" w:rsidP="00710090">
            <w:pPr>
              <w:pStyle w:val="ListParagraph"/>
              <w:numPr>
                <w:ilvl w:val="0"/>
                <w:numId w:val="23"/>
              </w:numPr>
            </w:pPr>
            <w:r w:rsidRPr="00710090">
              <w:t>Associate Name</w:t>
            </w:r>
          </w:p>
          <w:p w14:paraId="369147C1" w14:textId="291B08D8" w:rsidR="00A00CE2" w:rsidRPr="00710090" w:rsidRDefault="00A00CE2" w:rsidP="00710090">
            <w:pPr>
              <w:pStyle w:val="ListParagraph"/>
              <w:numPr>
                <w:ilvl w:val="0"/>
                <w:numId w:val="23"/>
              </w:numPr>
            </w:pPr>
            <w:r w:rsidRPr="00710090">
              <w:t>Designation</w:t>
            </w:r>
          </w:p>
          <w:p w14:paraId="7E7A8AA8" w14:textId="5F683CE0" w:rsidR="00A00CE2" w:rsidRPr="00710090" w:rsidRDefault="00A00CE2" w:rsidP="00710090">
            <w:pPr>
              <w:pStyle w:val="ListParagraph"/>
              <w:numPr>
                <w:ilvl w:val="0"/>
                <w:numId w:val="23"/>
              </w:numPr>
            </w:pPr>
            <w:r w:rsidRPr="00710090">
              <w:t>Program Manager</w:t>
            </w:r>
          </w:p>
          <w:p w14:paraId="3E263D2D" w14:textId="036C62D3" w:rsidR="00A00CE2" w:rsidRPr="00710090" w:rsidRDefault="00A00CE2" w:rsidP="00710090">
            <w:pPr>
              <w:pStyle w:val="ListParagraph"/>
              <w:numPr>
                <w:ilvl w:val="0"/>
                <w:numId w:val="23"/>
              </w:numPr>
            </w:pPr>
            <w:r w:rsidRPr="00710090">
              <w:t>Project</w:t>
            </w:r>
          </w:p>
          <w:p w14:paraId="5C05C1C9" w14:textId="603AC620" w:rsidR="00A00CE2" w:rsidRPr="00710090" w:rsidRDefault="00A00CE2" w:rsidP="00710090">
            <w:pPr>
              <w:pStyle w:val="ListParagraph"/>
              <w:numPr>
                <w:ilvl w:val="0"/>
                <w:numId w:val="23"/>
              </w:numPr>
            </w:pPr>
            <w:r w:rsidRPr="00710090">
              <w:t>Department</w:t>
            </w:r>
          </w:p>
          <w:p w14:paraId="63E81F13" w14:textId="3D69F61B" w:rsidR="00A00CE2" w:rsidRPr="00710090" w:rsidRDefault="00A00CE2" w:rsidP="00710090">
            <w:pPr>
              <w:pStyle w:val="ListParagraph"/>
              <w:numPr>
                <w:ilvl w:val="0"/>
                <w:numId w:val="23"/>
              </w:numPr>
            </w:pPr>
            <w:r w:rsidRPr="00710090">
              <w:t>Date of Joining</w:t>
            </w:r>
          </w:p>
          <w:p w14:paraId="02F02ED0" w14:textId="705EBA3B" w:rsidR="00A00CE2" w:rsidRPr="00710090" w:rsidRDefault="00A00CE2" w:rsidP="00710090">
            <w:pPr>
              <w:pStyle w:val="ListParagraph"/>
              <w:numPr>
                <w:ilvl w:val="0"/>
                <w:numId w:val="23"/>
              </w:numPr>
            </w:pPr>
            <w:r w:rsidRPr="00710090">
              <w:t>Date of Exit</w:t>
            </w:r>
          </w:p>
          <w:p w14:paraId="4A95A041" w14:textId="77777777" w:rsidR="00A00CE2" w:rsidRPr="00CB3049" w:rsidRDefault="00A00CE2" w:rsidP="00A00CE2">
            <w:pPr>
              <w:pStyle w:val="ListParagraph"/>
              <w:numPr>
                <w:ilvl w:val="0"/>
                <w:numId w:val="30"/>
              </w:numPr>
              <w:rPr>
                <w:b/>
              </w:rPr>
            </w:pPr>
            <w:r w:rsidRPr="00B865E7">
              <w:t xml:space="preserve">System should display the </w:t>
            </w:r>
            <w:r>
              <w:t>following Activities related to “Handover of Assets” as check boxes and input fields:</w:t>
            </w:r>
          </w:p>
          <w:p w14:paraId="6931AC83" w14:textId="40AD0529" w:rsidR="00A00CE2" w:rsidRPr="00060FBC" w:rsidRDefault="00A00CE2" w:rsidP="00A00CE2">
            <w:pPr>
              <w:pStyle w:val="ListParagraph"/>
              <w:numPr>
                <w:ilvl w:val="0"/>
                <w:numId w:val="23"/>
              </w:numPr>
            </w:pPr>
            <w:r w:rsidRPr="00A00CE2">
              <w:t>Backup of system, Data and email</w:t>
            </w:r>
          </w:p>
          <w:p w14:paraId="31B401B2" w14:textId="77777777" w:rsidR="00A00CE2" w:rsidRPr="00740C4D" w:rsidRDefault="00A00CE2" w:rsidP="00A00CE2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61B1D6EA" w14:textId="3EAFCED4" w:rsidR="00A00CE2" w:rsidRPr="00060FBC" w:rsidRDefault="00A00CE2" w:rsidP="00A00CE2">
            <w:pPr>
              <w:pStyle w:val="ListParagraph"/>
              <w:numPr>
                <w:ilvl w:val="0"/>
                <w:numId w:val="23"/>
              </w:numPr>
            </w:pPr>
            <w:r w:rsidRPr="00A00CE2">
              <w:t>Client Hardware Assets</w:t>
            </w:r>
          </w:p>
          <w:p w14:paraId="7E8EB342" w14:textId="77777777" w:rsidR="00A00CE2" w:rsidRDefault="00A00CE2" w:rsidP="00A00CE2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437FEC87" w14:textId="523D8FF8" w:rsidR="00A00CE2" w:rsidRPr="00060FBC" w:rsidRDefault="00A00CE2" w:rsidP="00A00CE2">
            <w:pPr>
              <w:pStyle w:val="ListParagraph"/>
              <w:numPr>
                <w:ilvl w:val="0"/>
                <w:numId w:val="23"/>
              </w:numPr>
            </w:pPr>
            <w:r w:rsidRPr="00A00CE2">
              <w:t>Client Software Assets</w:t>
            </w:r>
          </w:p>
          <w:p w14:paraId="1DA1D322" w14:textId="77777777" w:rsidR="00A00CE2" w:rsidRPr="00740C4D" w:rsidRDefault="00A00CE2" w:rsidP="00A00CE2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642D7BE4" w14:textId="578210D0" w:rsidR="00A00CE2" w:rsidRPr="00060FBC" w:rsidRDefault="00A00CE2" w:rsidP="00A00CE2">
            <w:pPr>
              <w:pStyle w:val="ListParagraph"/>
              <w:numPr>
                <w:ilvl w:val="0"/>
                <w:numId w:val="23"/>
              </w:numPr>
            </w:pPr>
            <w:r w:rsidRPr="00A00CE2">
              <w:t>Data card</w:t>
            </w:r>
          </w:p>
          <w:p w14:paraId="3FF6D10A" w14:textId="77777777" w:rsidR="00A00CE2" w:rsidRDefault="00A00CE2" w:rsidP="00A00CE2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7ABE4618" w14:textId="624F5003" w:rsidR="00A00CE2" w:rsidRPr="00060FBC" w:rsidRDefault="00A00CE2" w:rsidP="00A00CE2">
            <w:pPr>
              <w:pStyle w:val="ListParagraph"/>
              <w:numPr>
                <w:ilvl w:val="0"/>
                <w:numId w:val="23"/>
              </w:numPr>
            </w:pPr>
            <w:r w:rsidRPr="00A00CE2">
              <w:t>Desktop/Laptop</w:t>
            </w:r>
          </w:p>
          <w:p w14:paraId="70940246" w14:textId="3ECF7112" w:rsidR="00A00CE2" w:rsidRDefault="00A00CE2" w:rsidP="00A00CE2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68FE7090" w14:textId="169AD565" w:rsidR="00A00CE2" w:rsidRPr="00060FBC" w:rsidRDefault="00A00CE2" w:rsidP="00A00CE2">
            <w:pPr>
              <w:pStyle w:val="ListParagraph"/>
              <w:numPr>
                <w:ilvl w:val="0"/>
                <w:numId w:val="23"/>
              </w:numPr>
            </w:pPr>
            <w:r w:rsidRPr="00A00CE2">
              <w:t>Headphones</w:t>
            </w:r>
          </w:p>
          <w:p w14:paraId="043133BC" w14:textId="77777777" w:rsidR="00A00CE2" w:rsidRPr="00740C4D" w:rsidRDefault="00A00CE2" w:rsidP="00A00CE2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6E9A6A97" w14:textId="2CBE0165" w:rsidR="00A00CE2" w:rsidRPr="00060FBC" w:rsidRDefault="00A00CE2" w:rsidP="00A00CE2">
            <w:pPr>
              <w:pStyle w:val="ListParagraph"/>
              <w:numPr>
                <w:ilvl w:val="0"/>
                <w:numId w:val="23"/>
              </w:numPr>
            </w:pPr>
            <w:r w:rsidRPr="00A00CE2">
              <w:t>Mobile phone</w:t>
            </w:r>
          </w:p>
          <w:p w14:paraId="34F82502" w14:textId="77777777" w:rsidR="00A00CE2" w:rsidRDefault="00A00CE2" w:rsidP="00A00CE2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2EB084D6" w14:textId="12BE6F18" w:rsidR="00A00CE2" w:rsidRPr="00060FBC" w:rsidRDefault="00A00CE2" w:rsidP="00A00CE2">
            <w:pPr>
              <w:pStyle w:val="ListParagraph"/>
              <w:numPr>
                <w:ilvl w:val="0"/>
                <w:numId w:val="23"/>
              </w:numPr>
            </w:pPr>
            <w:r w:rsidRPr="00A00CE2">
              <w:t xml:space="preserve">Other devices (Tablet PC, </w:t>
            </w:r>
            <w:r w:rsidRPr="00A00CE2">
              <w:lastRenderedPageBreak/>
              <w:t>iPhone, IPad...)</w:t>
            </w:r>
          </w:p>
          <w:p w14:paraId="44E4C7AE" w14:textId="77777777" w:rsidR="00A00CE2" w:rsidRPr="00740C4D" w:rsidRDefault="00A00CE2" w:rsidP="00A00CE2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17CD320F" w14:textId="77777777" w:rsidR="00A00CE2" w:rsidRPr="00060FBC" w:rsidRDefault="00A00CE2" w:rsidP="00A00CE2">
            <w:pPr>
              <w:pStyle w:val="ListParagraph"/>
              <w:numPr>
                <w:ilvl w:val="0"/>
                <w:numId w:val="23"/>
              </w:numPr>
            </w:pPr>
            <w:r>
              <w:t>Others</w:t>
            </w:r>
          </w:p>
          <w:p w14:paraId="360626BE" w14:textId="77777777" w:rsidR="00A00CE2" w:rsidRDefault="00A00CE2" w:rsidP="00A00CE2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250910D4" w14:textId="77D3F63F" w:rsidR="00A00CE2" w:rsidRPr="00060FBC" w:rsidRDefault="00A00CE2" w:rsidP="00A00CE2">
            <w:pPr>
              <w:pStyle w:val="ListParagraph"/>
              <w:numPr>
                <w:ilvl w:val="0"/>
                <w:numId w:val="23"/>
              </w:numPr>
            </w:pPr>
            <w:r w:rsidRPr="00A00CE2">
              <w:t>Removal of client VPN and any other access</w:t>
            </w:r>
          </w:p>
          <w:p w14:paraId="67D76BA1" w14:textId="58489CDC" w:rsidR="00A00CE2" w:rsidRDefault="00A00CE2" w:rsidP="00A00CE2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1C304804" w14:textId="17AB2D11" w:rsidR="00A00CE2" w:rsidRPr="00CB3049" w:rsidRDefault="00A00CE2" w:rsidP="00A00CE2">
            <w:pPr>
              <w:pStyle w:val="ListParagraph"/>
              <w:numPr>
                <w:ilvl w:val="0"/>
                <w:numId w:val="30"/>
              </w:numPr>
              <w:rPr>
                <w:b/>
              </w:rPr>
            </w:pPr>
            <w:r w:rsidRPr="00B865E7">
              <w:t xml:space="preserve">System should display the </w:t>
            </w:r>
            <w:r>
              <w:t>following Activities related to “Removal of Access, Privilege, Benefit” as check boxes and input fields:</w:t>
            </w:r>
          </w:p>
          <w:p w14:paraId="03478890" w14:textId="7C3F686E" w:rsidR="00A00CE2" w:rsidRPr="00060FBC" w:rsidRDefault="00345FA2" w:rsidP="00A00CE2">
            <w:pPr>
              <w:pStyle w:val="ListParagraph"/>
              <w:numPr>
                <w:ilvl w:val="0"/>
                <w:numId w:val="23"/>
              </w:numPr>
            </w:pPr>
            <w:r w:rsidRPr="00345FA2">
              <w:t>Deactivate Jira and Removal of Bit Bucket / TFS</w:t>
            </w:r>
          </w:p>
          <w:p w14:paraId="6A4EBE3F" w14:textId="77777777" w:rsidR="00A00CE2" w:rsidRPr="00740C4D" w:rsidRDefault="00A00CE2" w:rsidP="00A00CE2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69E57118" w14:textId="5EF77CB7" w:rsidR="00A00CE2" w:rsidRPr="00060FBC" w:rsidRDefault="00345FA2" w:rsidP="00A00CE2">
            <w:pPr>
              <w:pStyle w:val="ListParagraph"/>
              <w:numPr>
                <w:ilvl w:val="0"/>
                <w:numId w:val="23"/>
              </w:numPr>
            </w:pPr>
            <w:r w:rsidRPr="00345FA2">
              <w:t>Deactivation and Removal of active directory user credential</w:t>
            </w:r>
          </w:p>
          <w:p w14:paraId="2230A061" w14:textId="77777777" w:rsidR="00A00CE2" w:rsidRDefault="00A00CE2" w:rsidP="00A00CE2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3E8569FA" w14:textId="02AF7B77" w:rsidR="00A00CE2" w:rsidRPr="00060FBC" w:rsidRDefault="00345FA2" w:rsidP="00A00CE2">
            <w:pPr>
              <w:pStyle w:val="ListParagraph"/>
              <w:numPr>
                <w:ilvl w:val="0"/>
                <w:numId w:val="23"/>
              </w:numPr>
            </w:pPr>
            <w:r w:rsidRPr="00345FA2">
              <w:t>Others</w:t>
            </w:r>
          </w:p>
          <w:p w14:paraId="1F3F7344" w14:textId="77777777" w:rsidR="00A00CE2" w:rsidRPr="00740C4D" w:rsidRDefault="00A00CE2" w:rsidP="00A00CE2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6035AA34" w14:textId="1EF1E3D1" w:rsidR="00A00CE2" w:rsidRPr="00060FBC" w:rsidRDefault="00345FA2" w:rsidP="00A00CE2">
            <w:pPr>
              <w:pStyle w:val="ListParagraph"/>
              <w:numPr>
                <w:ilvl w:val="0"/>
                <w:numId w:val="23"/>
              </w:numPr>
            </w:pPr>
            <w:r w:rsidRPr="00345FA2">
              <w:t>Removal of Conferencing account access</w:t>
            </w:r>
          </w:p>
          <w:p w14:paraId="05CF7711" w14:textId="77777777" w:rsidR="00A00CE2" w:rsidRDefault="00A00CE2" w:rsidP="00A00CE2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0317896B" w14:textId="66A8D724" w:rsidR="00A00CE2" w:rsidRPr="00060FBC" w:rsidRDefault="00345FA2" w:rsidP="00A00CE2">
            <w:pPr>
              <w:pStyle w:val="ListParagraph"/>
              <w:numPr>
                <w:ilvl w:val="0"/>
                <w:numId w:val="23"/>
              </w:numPr>
            </w:pPr>
            <w:r w:rsidRPr="00345FA2">
              <w:t>Removal of Email access</w:t>
            </w:r>
          </w:p>
          <w:p w14:paraId="38FF70DD" w14:textId="77777777" w:rsidR="00A00CE2" w:rsidRDefault="00A00CE2" w:rsidP="00A00CE2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3A99A175" w14:textId="3D8F3E4C" w:rsidR="00A00CE2" w:rsidRPr="00060FBC" w:rsidRDefault="00345FA2" w:rsidP="00A00CE2">
            <w:pPr>
              <w:pStyle w:val="ListParagraph"/>
              <w:numPr>
                <w:ilvl w:val="0"/>
                <w:numId w:val="23"/>
              </w:numPr>
            </w:pPr>
            <w:r w:rsidRPr="00345FA2">
              <w:t>Removal of Internet Access</w:t>
            </w:r>
          </w:p>
          <w:p w14:paraId="32D3E7D0" w14:textId="77777777" w:rsidR="00A00CE2" w:rsidRPr="00740C4D" w:rsidRDefault="00A00CE2" w:rsidP="00A00CE2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63F6A37E" w14:textId="30E3B32E" w:rsidR="00345FA2" w:rsidRPr="00345FA2" w:rsidRDefault="00345FA2" w:rsidP="00345FA2">
            <w:pPr>
              <w:pStyle w:val="ListParagraph"/>
              <w:numPr>
                <w:ilvl w:val="0"/>
                <w:numId w:val="30"/>
              </w:numPr>
            </w:pPr>
            <w:r w:rsidRPr="00345FA2">
              <w:t xml:space="preserve">System should display a “Remarks” input for </w:t>
            </w:r>
            <w:r w:rsidR="007D50D0">
              <w:t>IT Manager</w:t>
            </w:r>
            <w:r w:rsidRPr="00345FA2">
              <w:t xml:space="preserve"> to put his remarks.</w:t>
            </w:r>
          </w:p>
          <w:p w14:paraId="652E9FD9" w14:textId="69EF8787" w:rsidR="00CB3049" w:rsidRPr="00345FA2" w:rsidRDefault="00664833" w:rsidP="00345FA2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>
              <w:t>IT Manager</w:t>
            </w:r>
            <w:r w:rsidR="00345FA2">
              <w:t xml:space="preserve"> </w:t>
            </w:r>
            <w:r w:rsidR="00345FA2" w:rsidRPr="00345FA2">
              <w:t xml:space="preserve">selects the check boxes, gives the comments, inputs the remarks and clicks Submit, then system send notification </w:t>
            </w:r>
            <w:r w:rsidR="0028183B" w:rsidRPr="0028183B">
              <w:rPr>
                <w:b/>
                <w:bCs/>
              </w:rPr>
              <w:t>To</w:t>
            </w:r>
            <w:r w:rsidR="00345FA2" w:rsidRPr="00345FA2">
              <w:t xml:space="preserve"> HRM</w:t>
            </w:r>
            <w:r w:rsidR="0044013D">
              <w:t xml:space="preserve"> </w:t>
            </w:r>
            <w:r w:rsidR="0028183B">
              <w:t xml:space="preserve">&amp; </w:t>
            </w:r>
            <w:r w:rsidR="0028183B" w:rsidRPr="0028183B">
              <w:rPr>
                <w:b/>
                <w:bCs/>
              </w:rPr>
              <w:t>C</w:t>
            </w:r>
            <w:r w:rsidR="0044013D" w:rsidRPr="0028183B">
              <w:rPr>
                <w:b/>
                <w:bCs/>
              </w:rPr>
              <w:t>op</w:t>
            </w:r>
            <w:r w:rsidR="0028183B" w:rsidRPr="0028183B">
              <w:rPr>
                <w:b/>
                <w:bCs/>
              </w:rPr>
              <w:t>y</w:t>
            </w:r>
            <w:r w:rsidR="0044013D" w:rsidRPr="0028183B">
              <w:rPr>
                <w:b/>
                <w:bCs/>
              </w:rPr>
              <w:t xml:space="preserve"> </w:t>
            </w:r>
            <w:r w:rsidR="0028183B" w:rsidRPr="0028183B">
              <w:rPr>
                <w:b/>
                <w:bCs/>
              </w:rPr>
              <w:t>T</w:t>
            </w:r>
            <w:r w:rsidR="0044013D" w:rsidRPr="0028183B">
              <w:rPr>
                <w:b/>
                <w:bCs/>
              </w:rPr>
              <w:t>o</w:t>
            </w:r>
            <w:r w:rsidR="0044013D">
              <w:t xml:space="preserve"> Program Manager</w:t>
            </w:r>
            <w:r w:rsidR="00345FA2">
              <w:t>.</w:t>
            </w:r>
          </w:p>
        </w:tc>
        <w:tc>
          <w:tcPr>
            <w:tcW w:w="2389" w:type="dxa"/>
          </w:tcPr>
          <w:p w14:paraId="48B7292A" w14:textId="77777777" w:rsidR="00633323" w:rsidRPr="00051E7D" w:rsidDel="00232EB1" w:rsidRDefault="00633323" w:rsidP="00633323">
            <w:pPr>
              <w:rPr>
                <w:lang w:val="en-GB"/>
              </w:rPr>
            </w:pPr>
          </w:p>
        </w:tc>
      </w:tr>
      <w:tr w:rsidR="000A3C47" w:rsidRPr="00BE56E5" w14:paraId="06012AA2" w14:textId="77777777" w:rsidTr="00F36661">
        <w:trPr>
          <w:trHeight w:val="426"/>
        </w:trPr>
        <w:tc>
          <w:tcPr>
            <w:tcW w:w="3645" w:type="dxa"/>
          </w:tcPr>
          <w:p w14:paraId="304F55FD" w14:textId="5E951708" w:rsidR="000A3C47" w:rsidRDefault="007D50D0" w:rsidP="00AC3304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 xml:space="preserve">Finance Manager login into application and click on </w:t>
            </w:r>
            <w:r>
              <w:rPr>
                <w:lang w:val="en-GB"/>
              </w:rPr>
              <w:t>“</w:t>
            </w:r>
            <w:r>
              <w:rPr>
                <w:color w:val="000000"/>
              </w:rPr>
              <w:t>Exit-Actions</w:t>
            </w:r>
            <w:r>
              <w:rPr>
                <w:lang w:val="en-GB"/>
              </w:rPr>
              <w:t>”</w:t>
            </w:r>
            <w:r>
              <w:t xml:space="preserve"> sub-menu from “Associate Exit” menu</w:t>
            </w:r>
            <w:r w:rsidRPr="001C1E49">
              <w:t>.</w:t>
            </w:r>
          </w:p>
        </w:tc>
        <w:tc>
          <w:tcPr>
            <w:tcW w:w="4529" w:type="dxa"/>
          </w:tcPr>
          <w:p w14:paraId="4EBE98A7" w14:textId="43C9BEBC" w:rsidR="007D50D0" w:rsidRDefault="007D50D0" w:rsidP="007D50D0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A00CE2">
              <w:rPr>
                <w:lang w:val="en-GB"/>
              </w:rPr>
              <w:t xml:space="preserve">System should display all pending Associate Exit Actions with </w:t>
            </w:r>
            <w:r>
              <w:rPr>
                <w:lang w:val="en-GB"/>
              </w:rPr>
              <w:t>Finance</w:t>
            </w:r>
            <w:r w:rsidRPr="00A00CE2">
              <w:rPr>
                <w:lang w:val="en-GB"/>
              </w:rPr>
              <w:t xml:space="preserve"> </w:t>
            </w:r>
            <w:r>
              <w:rPr>
                <w:lang w:val="en-GB"/>
              </w:rPr>
              <w:t>Manager</w:t>
            </w:r>
          </w:p>
          <w:p w14:paraId="00F3130B" w14:textId="77777777" w:rsidR="007D50D0" w:rsidRPr="00A00CE2" w:rsidRDefault="007D50D0" w:rsidP="007D50D0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A00CE2">
              <w:rPr>
                <w:lang w:val="en-GB"/>
              </w:rPr>
              <w:t>Select relevant “Associate Exit” record that shows “Approve Checklist” button.</w:t>
            </w:r>
          </w:p>
          <w:p w14:paraId="082E39CF" w14:textId="77777777" w:rsidR="007D50D0" w:rsidRPr="00A00CE2" w:rsidRDefault="007D50D0" w:rsidP="007D50D0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A00CE2">
              <w:rPr>
                <w:lang w:val="en-GB"/>
              </w:rPr>
              <w:t>System should display the detail page of the selected Associate with below fields as read-only:</w:t>
            </w:r>
          </w:p>
          <w:p w14:paraId="706C5F23" w14:textId="71818E20" w:rsidR="007D50D0" w:rsidRPr="004E2855" w:rsidRDefault="007D50D0" w:rsidP="004E2855">
            <w:pPr>
              <w:pStyle w:val="ListParagraph"/>
              <w:numPr>
                <w:ilvl w:val="0"/>
                <w:numId w:val="23"/>
              </w:numPr>
            </w:pPr>
            <w:r w:rsidRPr="004E2855">
              <w:t>Associate Id</w:t>
            </w:r>
          </w:p>
          <w:p w14:paraId="088ABC1D" w14:textId="49628A36" w:rsidR="007D50D0" w:rsidRPr="004E2855" w:rsidRDefault="007D50D0" w:rsidP="004E2855">
            <w:pPr>
              <w:pStyle w:val="ListParagraph"/>
              <w:numPr>
                <w:ilvl w:val="0"/>
                <w:numId w:val="23"/>
              </w:numPr>
            </w:pPr>
            <w:r w:rsidRPr="004E2855">
              <w:t>Associate Name</w:t>
            </w:r>
          </w:p>
          <w:p w14:paraId="4D5F601A" w14:textId="61616571" w:rsidR="007D50D0" w:rsidRPr="004E2855" w:rsidRDefault="007D50D0" w:rsidP="004E2855">
            <w:pPr>
              <w:pStyle w:val="ListParagraph"/>
              <w:numPr>
                <w:ilvl w:val="0"/>
                <w:numId w:val="23"/>
              </w:numPr>
            </w:pPr>
            <w:r w:rsidRPr="004E2855">
              <w:t>Designation</w:t>
            </w:r>
          </w:p>
          <w:p w14:paraId="5EF6AECB" w14:textId="1BCAAE32" w:rsidR="007D50D0" w:rsidRPr="004E2855" w:rsidRDefault="007D50D0" w:rsidP="004E2855">
            <w:pPr>
              <w:pStyle w:val="ListParagraph"/>
              <w:numPr>
                <w:ilvl w:val="0"/>
                <w:numId w:val="23"/>
              </w:numPr>
            </w:pPr>
            <w:r w:rsidRPr="004E2855">
              <w:t>Program Manager</w:t>
            </w:r>
          </w:p>
          <w:p w14:paraId="389C8A6C" w14:textId="3B2B2448" w:rsidR="007D50D0" w:rsidRPr="004E2855" w:rsidRDefault="007D50D0" w:rsidP="004E2855">
            <w:pPr>
              <w:pStyle w:val="ListParagraph"/>
              <w:numPr>
                <w:ilvl w:val="0"/>
                <w:numId w:val="23"/>
              </w:numPr>
            </w:pPr>
            <w:r w:rsidRPr="004E2855">
              <w:t>Project</w:t>
            </w:r>
          </w:p>
          <w:p w14:paraId="6877218E" w14:textId="1C5AE6BF" w:rsidR="007D50D0" w:rsidRPr="004E2855" w:rsidRDefault="007D50D0" w:rsidP="004E2855">
            <w:pPr>
              <w:pStyle w:val="ListParagraph"/>
              <w:numPr>
                <w:ilvl w:val="0"/>
                <w:numId w:val="23"/>
              </w:numPr>
            </w:pPr>
            <w:r w:rsidRPr="004E2855">
              <w:t>Department</w:t>
            </w:r>
          </w:p>
          <w:p w14:paraId="3D4F3A00" w14:textId="16F63F87" w:rsidR="007D50D0" w:rsidRPr="004E2855" w:rsidRDefault="007D50D0" w:rsidP="004E2855">
            <w:pPr>
              <w:pStyle w:val="ListParagraph"/>
              <w:numPr>
                <w:ilvl w:val="0"/>
                <w:numId w:val="23"/>
              </w:numPr>
            </w:pPr>
            <w:r w:rsidRPr="004E2855">
              <w:t>Date of Joining</w:t>
            </w:r>
          </w:p>
          <w:p w14:paraId="2370DDAE" w14:textId="2F3A01FF" w:rsidR="007D50D0" w:rsidRPr="004E2855" w:rsidRDefault="007D50D0" w:rsidP="004E2855">
            <w:pPr>
              <w:pStyle w:val="ListParagraph"/>
              <w:numPr>
                <w:ilvl w:val="0"/>
                <w:numId w:val="23"/>
              </w:numPr>
            </w:pPr>
            <w:r w:rsidRPr="004E2855">
              <w:t>Date of Exit</w:t>
            </w:r>
          </w:p>
          <w:p w14:paraId="4097398B" w14:textId="385BC6A8" w:rsidR="007D50D0" w:rsidRPr="00CB3049" w:rsidRDefault="007D50D0" w:rsidP="007D50D0">
            <w:pPr>
              <w:pStyle w:val="ListParagraph"/>
              <w:numPr>
                <w:ilvl w:val="0"/>
                <w:numId w:val="30"/>
              </w:numPr>
              <w:rPr>
                <w:b/>
              </w:rPr>
            </w:pPr>
            <w:r w:rsidRPr="00B865E7">
              <w:t xml:space="preserve">System should display the </w:t>
            </w:r>
            <w:r>
              <w:t>following Activities related to “Amount to be recovered from Associate” as check boxes and input fields:</w:t>
            </w:r>
          </w:p>
          <w:p w14:paraId="04876CC8" w14:textId="15022358" w:rsidR="007D50D0" w:rsidRPr="00060FBC" w:rsidRDefault="007D50D0" w:rsidP="007D50D0">
            <w:pPr>
              <w:pStyle w:val="ListParagraph"/>
              <w:numPr>
                <w:ilvl w:val="0"/>
                <w:numId w:val="23"/>
              </w:numPr>
            </w:pPr>
            <w:r>
              <w:t>Income Tax</w:t>
            </w:r>
          </w:p>
          <w:p w14:paraId="5A64DB9E" w14:textId="77777777" w:rsidR="007D50D0" w:rsidRPr="00740C4D" w:rsidRDefault="007D50D0" w:rsidP="007D50D0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6A4A279E" w14:textId="7B82EBE3" w:rsidR="007D50D0" w:rsidRPr="00060FBC" w:rsidRDefault="007D50D0" w:rsidP="007D50D0">
            <w:pPr>
              <w:pStyle w:val="ListParagraph"/>
              <w:numPr>
                <w:ilvl w:val="0"/>
                <w:numId w:val="23"/>
              </w:numPr>
            </w:pPr>
            <w:r>
              <w:t>Others</w:t>
            </w:r>
          </w:p>
          <w:p w14:paraId="39DED5D4" w14:textId="77777777" w:rsidR="007D50D0" w:rsidRDefault="007D50D0" w:rsidP="007D50D0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34BE0267" w14:textId="4C1E4155" w:rsidR="007D50D0" w:rsidRPr="00060FBC" w:rsidRDefault="007D50D0" w:rsidP="007D50D0">
            <w:pPr>
              <w:pStyle w:val="ListParagraph"/>
              <w:numPr>
                <w:ilvl w:val="0"/>
                <w:numId w:val="23"/>
              </w:numPr>
            </w:pPr>
            <w:r>
              <w:t>Travel Advance</w:t>
            </w:r>
          </w:p>
          <w:p w14:paraId="786F01D5" w14:textId="77777777" w:rsidR="007D50D0" w:rsidRPr="00740C4D" w:rsidRDefault="007D50D0" w:rsidP="007D50D0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4B6B3380" w14:textId="0BEF875D" w:rsidR="007D50D0" w:rsidRPr="00CB3049" w:rsidRDefault="007D50D0" w:rsidP="007D50D0">
            <w:pPr>
              <w:pStyle w:val="ListParagraph"/>
              <w:numPr>
                <w:ilvl w:val="0"/>
                <w:numId w:val="30"/>
              </w:numPr>
              <w:rPr>
                <w:b/>
              </w:rPr>
            </w:pPr>
            <w:r w:rsidRPr="00B865E7">
              <w:t xml:space="preserve">System should display the </w:t>
            </w:r>
            <w:r>
              <w:t>following Activities related to “Income Tax Compliance” as check boxes and input fields:</w:t>
            </w:r>
          </w:p>
          <w:p w14:paraId="6AA38B24" w14:textId="289C3744" w:rsidR="007D50D0" w:rsidRPr="00060FBC" w:rsidRDefault="007D50D0" w:rsidP="007D50D0">
            <w:pPr>
              <w:pStyle w:val="ListParagraph"/>
              <w:numPr>
                <w:ilvl w:val="0"/>
                <w:numId w:val="23"/>
              </w:numPr>
            </w:pPr>
            <w:r>
              <w:t>Others</w:t>
            </w:r>
          </w:p>
          <w:p w14:paraId="1F1DD586" w14:textId="77777777" w:rsidR="007D50D0" w:rsidRPr="00740C4D" w:rsidRDefault="007D50D0" w:rsidP="007D50D0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5695294E" w14:textId="303AAB43" w:rsidR="007D50D0" w:rsidRPr="00060FBC" w:rsidRDefault="007D50D0" w:rsidP="007D50D0">
            <w:pPr>
              <w:pStyle w:val="ListParagraph"/>
              <w:numPr>
                <w:ilvl w:val="0"/>
                <w:numId w:val="23"/>
              </w:numPr>
            </w:pPr>
            <w:r w:rsidRPr="007D50D0">
              <w:t>Submission of Income tax declaration documents for tax exemption</w:t>
            </w:r>
          </w:p>
          <w:p w14:paraId="335E74F2" w14:textId="77777777" w:rsidR="007D50D0" w:rsidRDefault="007D50D0" w:rsidP="007D50D0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lastRenderedPageBreak/>
              <w:t>Comments</w:t>
            </w:r>
          </w:p>
          <w:p w14:paraId="49B93910" w14:textId="3DC07B68" w:rsidR="007D50D0" w:rsidRPr="00060FBC" w:rsidRDefault="007D50D0" w:rsidP="007D50D0">
            <w:pPr>
              <w:pStyle w:val="ListParagraph"/>
              <w:numPr>
                <w:ilvl w:val="0"/>
                <w:numId w:val="23"/>
              </w:numPr>
            </w:pPr>
            <w:r w:rsidRPr="007D50D0">
              <w:t>Submission of SGBP proof documents for tax exemption</w:t>
            </w:r>
          </w:p>
          <w:p w14:paraId="61CEE9C9" w14:textId="77777777" w:rsidR="007D50D0" w:rsidRPr="00740C4D" w:rsidRDefault="007D50D0" w:rsidP="007D50D0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018B0EAC" w14:textId="31030186" w:rsidR="007D50D0" w:rsidRDefault="007D50D0" w:rsidP="007D50D0">
            <w:pPr>
              <w:rPr>
                <w:b/>
              </w:rPr>
            </w:pPr>
          </w:p>
          <w:p w14:paraId="0D8D9959" w14:textId="5C17F71B" w:rsidR="007D50D0" w:rsidRPr="00345FA2" w:rsidRDefault="007D50D0" w:rsidP="007D50D0">
            <w:pPr>
              <w:pStyle w:val="ListParagraph"/>
              <w:numPr>
                <w:ilvl w:val="0"/>
                <w:numId w:val="30"/>
              </w:numPr>
            </w:pPr>
            <w:r w:rsidRPr="00345FA2">
              <w:t xml:space="preserve">System should display a “Remarks” input for </w:t>
            </w:r>
            <w:r w:rsidR="00664833">
              <w:t>Finance</w:t>
            </w:r>
            <w:r>
              <w:t xml:space="preserve"> Manager</w:t>
            </w:r>
            <w:r w:rsidRPr="00345FA2">
              <w:t xml:space="preserve"> to put his remarks.</w:t>
            </w:r>
          </w:p>
          <w:p w14:paraId="312C4B6C" w14:textId="252F4400" w:rsidR="00CB3049" w:rsidRPr="00CB3049" w:rsidRDefault="00664833" w:rsidP="007D50D0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>
              <w:t>Finance Manager</w:t>
            </w:r>
            <w:r w:rsidR="007D50D0">
              <w:t xml:space="preserve"> </w:t>
            </w:r>
            <w:r w:rsidR="007D50D0" w:rsidRPr="00345FA2">
              <w:t xml:space="preserve">selects the check boxes, gives the comments, inputs the remarks and clicks Submit, then system send notification </w:t>
            </w:r>
            <w:r w:rsidR="0028183B" w:rsidRPr="0028183B">
              <w:rPr>
                <w:b/>
                <w:bCs/>
              </w:rPr>
              <w:t>To</w:t>
            </w:r>
            <w:r w:rsidR="007D50D0" w:rsidRPr="00345FA2">
              <w:t xml:space="preserve"> HRM</w:t>
            </w:r>
            <w:r w:rsidR="0044013D">
              <w:t xml:space="preserve"> </w:t>
            </w:r>
            <w:r w:rsidR="0028183B">
              <w:t>&amp;</w:t>
            </w:r>
            <w:r w:rsidR="0044013D">
              <w:t xml:space="preserve"> </w:t>
            </w:r>
            <w:r w:rsidR="0028183B" w:rsidRPr="0028183B">
              <w:rPr>
                <w:b/>
                <w:bCs/>
              </w:rPr>
              <w:t>Copy To</w:t>
            </w:r>
            <w:r w:rsidR="0044013D">
              <w:t xml:space="preserve"> Program Manager</w:t>
            </w:r>
            <w:r w:rsidR="007D50D0">
              <w:t>.</w:t>
            </w:r>
          </w:p>
        </w:tc>
        <w:tc>
          <w:tcPr>
            <w:tcW w:w="2389" w:type="dxa"/>
          </w:tcPr>
          <w:p w14:paraId="0B563A24" w14:textId="77777777" w:rsidR="000A3C47" w:rsidRPr="00CB6F29" w:rsidDel="00232EB1" w:rsidRDefault="000A3C47" w:rsidP="000A3C47">
            <w:pPr>
              <w:pStyle w:val="ListParagraph"/>
              <w:rPr>
                <w:lang w:val="en-GB"/>
              </w:rPr>
            </w:pPr>
          </w:p>
        </w:tc>
      </w:tr>
      <w:tr w:rsidR="00A70433" w:rsidRPr="00BE56E5" w14:paraId="558AABA7" w14:textId="77777777" w:rsidTr="00F36661">
        <w:trPr>
          <w:trHeight w:val="426"/>
        </w:trPr>
        <w:tc>
          <w:tcPr>
            <w:tcW w:w="3645" w:type="dxa"/>
          </w:tcPr>
          <w:p w14:paraId="2814DF46" w14:textId="5D399256" w:rsidR="00A70433" w:rsidRDefault="00A70433" w:rsidP="00AC3304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 xml:space="preserve">Training Department Head login into application and click on </w:t>
            </w:r>
            <w:r>
              <w:rPr>
                <w:lang w:val="en-GB"/>
              </w:rPr>
              <w:t>“</w:t>
            </w:r>
            <w:r>
              <w:rPr>
                <w:color w:val="000000"/>
              </w:rPr>
              <w:t>Exit-Actions</w:t>
            </w:r>
            <w:r>
              <w:rPr>
                <w:lang w:val="en-GB"/>
              </w:rPr>
              <w:t>”</w:t>
            </w:r>
            <w:r>
              <w:t xml:space="preserve"> sub-menu from “Associate Exit” menu</w:t>
            </w:r>
            <w:r w:rsidRPr="001C1E49">
              <w:t>.</w:t>
            </w:r>
          </w:p>
        </w:tc>
        <w:tc>
          <w:tcPr>
            <w:tcW w:w="4529" w:type="dxa"/>
          </w:tcPr>
          <w:p w14:paraId="4CA8EFB9" w14:textId="4EDEF4F0" w:rsidR="00A70433" w:rsidRPr="00A70433" w:rsidRDefault="00A70433" w:rsidP="00A70433">
            <w:pPr>
              <w:pStyle w:val="ListParagraph"/>
              <w:numPr>
                <w:ilvl w:val="0"/>
                <w:numId w:val="30"/>
              </w:numPr>
            </w:pPr>
            <w:r w:rsidRPr="00A70433">
              <w:t xml:space="preserve">System should display all pending Associate Exit Actions with </w:t>
            </w:r>
            <w:r>
              <w:t>Training Department Head</w:t>
            </w:r>
          </w:p>
          <w:p w14:paraId="4D0FEA14" w14:textId="77777777" w:rsidR="00A70433" w:rsidRPr="00A70433" w:rsidRDefault="00A70433" w:rsidP="00A70433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 w:rsidRPr="00A70433">
              <w:t>Select relevant “Associate Exit” record that shows “Approve Checklist” button.</w:t>
            </w:r>
          </w:p>
          <w:p w14:paraId="76F823B5" w14:textId="77777777" w:rsidR="00A70433" w:rsidRPr="00A70433" w:rsidRDefault="00A70433" w:rsidP="00A70433">
            <w:pPr>
              <w:pStyle w:val="ListParagraph"/>
              <w:numPr>
                <w:ilvl w:val="0"/>
                <w:numId w:val="30"/>
              </w:numPr>
            </w:pPr>
            <w:r w:rsidRPr="00A70433">
              <w:t>System should display the detail page of the selected Associate with below fields as read-only:</w:t>
            </w:r>
          </w:p>
          <w:p w14:paraId="287EDFF3" w14:textId="77777777" w:rsidR="00A70433" w:rsidRPr="004E2855" w:rsidRDefault="00A70433" w:rsidP="00B82FC5">
            <w:pPr>
              <w:pStyle w:val="ListParagraph"/>
              <w:numPr>
                <w:ilvl w:val="0"/>
                <w:numId w:val="23"/>
              </w:numPr>
            </w:pPr>
            <w:r w:rsidRPr="004E2855">
              <w:t>Associate Id</w:t>
            </w:r>
          </w:p>
          <w:p w14:paraId="2662373C" w14:textId="77777777" w:rsidR="00A70433" w:rsidRPr="004E2855" w:rsidRDefault="00A70433" w:rsidP="00B82FC5">
            <w:pPr>
              <w:pStyle w:val="ListParagraph"/>
              <w:numPr>
                <w:ilvl w:val="0"/>
                <w:numId w:val="23"/>
              </w:numPr>
            </w:pPr>
            <w:r w:rsidRPr="004E2855">
              <w:t>Associate Name</w:t>
            </w:r>
          </w:p>
          <w:p w14:paraId="20EDB6FD" w14:textId="77777777" w:rsidR="00A70433" w:rsidRPr="004E2855" w:rsidRDefault="00A70433" w:rsidP="00B82FC5">
            <w:pPr>
              <w:pStyle w:val="ListParagraph"/>
              <w:numPr>
                <w:ilvl w:val="0"/>
                <w:numId w:val="23"/>
              </w:numPr>
            </w:pPr>
            <w:r w:rsidRPr="004E2855">
              <w:t>Designation</w:t>
            </w:r>
          </w:p>
          <w:p w14:paraId="5A91D89B" w14:textId="77777777" w:rsidR="00A70433" w:rsidRPr="004E2855" w:rsidRDefault="00A70433" w:rsidP="00B82FC5">
            <w:pPr>
              <w:pStyle w:val="ListParagraph"/>
              <w:numPr>
                <w:ilvl w:val="0"/>
                <w:numId w:val="23"/>
              </w:numPr>
            </w:pPr>
            <w:r w:rsidRPr="004E2855">
              <w:t>Program Manager</w:t>
            </w:r>
          </w:p>
          <w:p w14:paraId="282FA434" w14:textId="77777777" w:rsidR="00A70433" w:rsidRPr="004E2855" w:rsidRDefault="00A70433" w:rsidP="00B82FC5">
            <w:pPr>
              <w:pStyle w:val="ListParagraph"/>
              <w:numPr>
                <w:ilvl w:val="0"/>
                <w:numId w:val="23"/>
              </w:numPr>
            </w:pPr>
            <w:r w:rsidRPr="004E2855">
              <w:t>Project</w:t>
            </w:r>
          </w:p>
          <w:p w14:paraId="46BB15F6" w14:textId="77777777" w:rsidR="00A70433" w:rsidRPr="004E2855" w:rsidRDefault="00A70433" w:rsidP="00B82FC5">
            <w:pPr>
              <w:pStyle w:val="ListParagraph"/>
              <w:numPr>
                <w:ilvl w:val="0"/>
                <w:numId w:val="23"/>
              </w:numPr>
            </w:pPr>
            <w:r w:rsidRPr="004E2855">
              <w:t>Department</w:t>
            </w:r>
          </w:p>
          <w:p w14:paraId="12466B9E" w14:textId="77777777" w:rsidR="00A70433" w:rsidRPr="004E2855" w:rsidRDefault="00A70433" w:rsidP="00B82FC5">
            <w:pPr>
              <w:pStyle w:val="ListParagraph"/>
              <w:numPr>
                <w:ilvl w:val="0"/>
                <w:numId w:val="23"/>
              </w:numPr>
            </w:pPr>
            <w:r w:rsidRPr="004E2855">
              <w:t>Date of Joining</w:t>
            </w:r>
          </w:p>
          <w:p w14:paraId="1A0A060E" w14:textId="77777777" w:rsidR="00A70433" w:rsidRPr="00B82FC5" w:rsidRDefault="00A70433" w:rsidP="00B82FC5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 w:rsidRPr="004E2855">
              <w:t>Date of Exit</w:t>
            </w:r>
          </w:p>
          <w:p w14:paraId="67A69737" w14:textId="77777777" w:rsidR="00B82FC5" w:rsidRPr="00B82FC5" w:rsidRDefault="00B82FC5" w:rsidP="00B82FC5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 w:rsidRPr="00B82FC5">
              <w:t>System should display the following Activities related to “</w:t>
            </w:r>
            <w:r>
              <w:t>Handover of Assets</w:t>
            </w:r>
            <w:r w:rsidRPr="00B82FC5">
              <w:t>” as check boxes and input fields:</w:t>
            </w:r>
          </w:p>
          <w:p w14:paraId="75DCE466" w14:textId="35B8AA03" w:rsidR="00B82FC5" w:rsidRPr="00060FBC" w:rsidRDefault="00B82FC5" w:rsidP="00B82FC5">
            <w:pPr>
              <w:pStyle w:val="ListParagraph"/>
              <w:numPr>
                <w:ilvl w:val="0"/>
                <w:numId w:val="23"/>
              </w:numPr>
            </w:pPr>
            <w:r>
              <w:t>Others</w:t>
            </w:r>
          </w:p>
          <w:p w14:paraId="36331A56" w14:textId="77777777" w:rsidR="00B82FC5" w:rsidRPr="00740C4D" w:rsidRDefault="00B82FC5" w:rsidP="00B82FC5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618623B1" w14:textId="51B2D911" w:rsidR="00B82FC5" w:rsidRPr="00060FBC" w:rsidRDefault="00B82FC5" w:rsidP="00B82FC5">
            <w:pPr>
              <w:pStyle w:val="ListParagraph"/>
              <w:numPr>
                <w:ilvl w:val="0"/>
                <w:numId w:val="23"/>
              </w:numPr>
            </w:pPr>
            <w:r>
              <w:t>Training Kits</w:t>
            </w:r>
          </w:p>
          <w:p w14:paraId="72141DF5" w14:textId="77777777" w:rsidR="00B82FC5" w:rsidRDefault="00B82FC5" w:rsidP="00B82FC5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43523983" w14:textId="407943F1" w:rsidR="00B82FC5" w:rsidRPr="00B82FC5" w:rsidRDefault="00B82FC5" w:rsidP="00B82FC5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 w:rsidRPr="00B82FC5">
              <w:t>System should display the following Activities related to “Removal of Access, Privilege, Benefit” as check boxes and input fields:</w:t>
            </w:r>
          </w:p>
          <w:p w14:paraId="4475215E" w14:textId="28605510" w:rsidR="00B82FC5" w:rsidRPr="00060FBC" w:rsidRDefault="00B82FC5" w:rsidP="00B82FC5">
            <w:pPr>
              <w:pStyle w:val="ListParagraph"/>
              <w:numPr>
                <w:ilvl w:val="0"/>
                <w:numId w:val="23"/>
              </w:numPr>
            </w:pPr>
            <w:r>
              <w:t>Access to training websites</w:t>
            </w:r>
          </w:p>
          <w:p w14:paraId="5C8DF7A0" w14:textId="77777777" w:rsidR="00B82FC5" w:rsidRPr="00740C4D" w:rsidRDefault="00B82FC5" w:rsidP="00B82FC5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4D61A538" w14:textId="71B703F2" w:rsidR="00B82FC5" w:rsidRPr="00060FBC" w:rsidRDefault="00B82FC5" w:rsidP="00B82FC5">
            <w:pPr>
              <w:pStyle w:val="ListParagraph"/>
              <w:numPr>
                <w:ilvl w:val="0"/>
                <w:numId w:val="23"/>
              </w:numPr>
            </w:pPr>
            <w:r>
              <w:t>Others</w:t>
            </w:r>
          </w:p>
          <w:p w14:paraId="360C24FE" w14:textId="77777777" w:rsidR="00B82FC5" w:rsidRDefault="00B82FC5" w:rsidP="00B82FC5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5F053632" w14:textId="612CFAFF" w:rsidR="00B82FC5" w:rsidRPr="00B82FC5" w:rsidRDefault="00B82FC5" w:rsidP="00B82FC5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 w:rsidRPr="00B82FC5">
              <w:t xml:space="preserve">System should display a “Remarks” input for </w:t>
            </w:r>
            <w:r w:rsidR="00F96C2D">
              <w:t>Training Department Head</w:t>
            </w:r>
            <w:r w:rsidRPr="00B82FC5">
              <w:t xml:space="preserve"> to put his remarks.</w:t>
            </w:r>
          </w:p>
          <w:p w14:paraId="43C65061" w14:textId="5490FB80" w:rsidR="00B82FC5" w:rsidRPr="00B82FC5" w:rsidRDefault="00B82FC5" w:rsidP="00B82FC5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>
              <w:t xml:space="preserve">Training Department Head </w:t>
            </w:r>
            <w:r w:rsidRPr="00345FA2">
              <w:t xml:space="preserve">selects the check boxes, gives the comments, </w:t>
            </w:r>
            <w:r w:rsidRPr="00345FA2">
              <w:lastRenderedPageBreak/>
              <w:t xml:space="preserve">inputs the remarks and clicks Submit, then system send notification </w:t>
            </w:r>
            <w:r w:rsidRPr="0028183B">
              <w:rPr>
                <w:b/>
                <w:bCs/>
              </w:rPr>
              <w:t>To</w:t>
            </w:r>
            <w:r w:rsidRPr="00345FA2">
              <w:t xml:space="preserve"> HRM</w:t>
            </w:r>
            <w:r>
              <w:t xml:space="preserve"> &amp; </w:t>
            </w:r>
            <w:r w:rsidRPr="0028183B">
              <w:rPr>
                <w:b/>
                <w:bCs/>
              </w:rPr>
              <w:t>Copy To</w:t>
            </w:r>
            <w:r>
              <w:t xml:space="preserve"> Program Manager.</w:t>
            </w:r>
          </w:p>
        </w:tc>
        <w:tc>
          <w:tcPr>
            <w:tcW w:w="2389" w:type="dxa"/>
          </w:tcPr>
          <w:p w14:paraId="2A067A32" w14:textId="77777777" w:rsidR="00A70433" w:rsidRPr="00CB6F29" w:rsidDel="00232EB1" w:rsidRDefault="00A70433" w:rsidP="000A3C47">
            <w:pPr>
              <w:pStyle w:val="ListParagraph"/>
              <w:rPr>
                <w:lang w:val="en-GB"/>
              </w:rPr>
            </w:pPr>
          </w:p>
        </w:tc>
      </w:tr>
      <w:tr w:rsidR="00366CED" w:rsidRPr="00BE56E5" w14:paraId="727D0C35" w14:textId="77777777" w:rsidTr="00F36661">
        <w:trPr>
          <w:trHeight w:val="426"/>
        </w:trPr>
        <w:tc>
          <w:tcPr>
            <w:tcW w:w="3645" w:type="dxa"/>
          </w:tcPr>
          <w:p w14:paraId="75CD3B20" w14:textId="327FC050" w:rsidR="00366CED" w:rsidRDefault="00F13CA4" w:rsidP="00D71393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 xml:space="preserve">HRM login into application and click on </w:t>
            </w:r>
            <w:r>
              <w:rPr>
                <w:lang w:val="en-GB"/>
              </w:rPr>
              <w:t>“</w:t>
            </w:r>
            <w:r>
              <w:rPr>
                <w:color w:val="000000"/>
              </w:rPr>
              <w:t>Exit-Actions</w:t>
            </w:r>
            <w:r>
              <w:rPr>
                <w:lang w:val="en-GB"/>
              </w:rPr>
              <w:t>”</w:t>
            </w:r>
            <w:r>
              <w:t xml:space="preserve"> sub-menu from “Associate Exit” menu</w:t>
            </w:r>
            <w:r w:rsidRPr="001C1E49">
              <w:t>.</w:t>
            </w:r>
          </w:p>
        </w:tc>
        <w:tc>
          <w:tcPr>
            <w:tcW w:w="4529" w:type="dxa"/>
          </w:tcPr>
          <w:p w14:paraId="33E9B2F8" w14:textId="7A8E28B8" w:rsidR="00F13CA4" w:rsidRDefault="00F13CA4" w:rsidP="00F13CA4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F13CA4">
              <w:rPr>
                <w:lang w:val="en-GB"/>
              </w:rPr>
              <w:t xml:space="preserve">System should display all pending Associate Exit Actions with </w:t>
            </w:r>
            <w:r>
              <w:rPr>
                <w:lang w:val="en-GB"/>
              </w:rPr>
              <w:t>HRM in the HRM Checklist dashboard</w:t>
            </w:r>
          </w:p>
          <w:p w14:paraId="3C30F733" w14:textId="77777777" w:rsidR="00F13CA4" w:rsidRPr="00A00CE2" w:rsidRDefault="00F13CA4" w:rsidP="00F13CA4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A00CE2">
              <w:rPr>
                <w:lang w:val="en-GB"/>
              </w:rPr>
              <w:t>Select relevant “Associate Exit” record that shows “Approve Checklist” button.</w:t>
            </w:r>
          </w:p>
          <w:p w14:paraId="38344E9A" w14:textId="77777777" w:rsidR="00F13CA4" w:rsidRPr="00A00CE2" w:rsidRDefault="00F13CA4" w:rsidP="00F13CA4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A00CE2">
              <w:rPr>
                <w:lang w:val="en-GB"/>
              </w:rPr>
              <w:t>System should display the detail page of the selected Associate with below fields as read-only:</w:t>
            </w:r>
          </w:p>
          <w:p w14:paraId="49B83399" w14:textId="69549A2C" w:rsidR="00F13CA4" w:rsidRPr="004007AA" w:rsidRDefault="00F13CA4" w:rsidP="004007AA">
            <w:pPr>
              <w:pStyle w:val="ListParagraph"/>
              <w:numPr>
                <w:ilvl w:val="0"/>
                <w:numId w:val="23"/>
              </w:numPr>
            </w:pPr>
            <w:r w:rsidRPr="004007AA">
              <w:t>Associate Id</w:t>
            </w:r>
          </w:p>
          <w:p w14:paraId="3AA063A0" w14:textId="684BABD5" w:rsidR="00F13CA4" w:rsidRPr="004007AA" w:rsidRDefault="00F13CA4" w:rsidP="004007AA">
            <w:pPr>
              <w:pStyle w:val="ListParagraph"/>
              <w:numPr>
                <w:ilvl w:val="0"/>
                <w:numId w:val="23"/>
              </w:numPr>
            </w:pPr>
            <w:r w:rsidRPr="004007AA">
              <w:t>Associate Name</w:t>
            </w:r>
          </w:p>
          <w:p w14:paraId="361AD24F" w14:textId="7891E3BB" w:rsidR="00F13CA4" w:rsidRPr="004007AA" w:rsidRDefault="00F13CA4" w:rsidP="004007AA">
            <w:pPr>
              <w:pStyle w:val="ListParagraph"/>
              <w:numPr>
                <w:ilvl w:val="0"/>
                <w:numId w:val="23"/>
              </w:numPr>
            </w:pPr>
            <w:r w:rsidRPr="004007AA">
              <w:t>Designation</w:t>
            </w:r>
          </w:p>
          <w:p w14:paraId="3E02EABB" w14:textId="4D192CCA" w:rsidR="00F13CA4" w:rsidRPr="004007AA" w:rsidRDefault="00F13CA4" w:rsidP="004007AA">
            <w:pPr>
              <w:pStyle w:val="ListParagraph"/>
              <w:numPr>
                <w:ilvl w:val="0"/>
                <w:numId w:val="23"/>
              </w:numPr>
            </w:pPr>
            <w:r w:rsidRPr="004007AA">
              <w:t>Program Manager</w:t>
            </w:r>
          </w:p>
          <w:p w14:paraId="10F3CD18" w14:textId="508B230B" w:rsidR="00F13CA4" w:rsidRPr="004007AA" w:rsidRDefault="00F13CA4" w:rsidP="004007AA">
            <w:pPr>
              <w:pStyle w:val="ListParagraph"/>
              <w:numPr>
                <w:ilvl w:val="0"/>
                <w:numId w:val="23"/>
              </w:numPr>
            </w:pPr>
            <w:r w:rsidRPr="004007AA">
              <w:t>Project</w:t>
            </w:r>
          </w:p>
          <w:p w14:paraId="740FDE4B" w14:textId="2D17F69C" w:rsidR="00F13CA4" w:rsidRPr="004007AA" w:rsidRDefault="00F13CA4" w:rsidP="004007AA">
            <w:pPr>
              <w:pStyle w:val="ListParagraph"/>
              <w:numPr>
                <w:ilvl w:val="0"/>
                <w:numId w:val="23"/>
              </w:numPr>
            </w:pPr>
            <w:r w:rsidRPr="004007AA">
              <w:t>Department</w:t>
            </w:r>
          </w:p>
          <w:p w14:paraId="1FCFD584" w14:textId="770F30E4" w:rsidR="00F13CA4" w:rsidRPr="004007AA" w:rsidRDefault="00F13CA4" w:rsidP="004007AA">
            <w:pPr>
              <w:pStyle w:val="ListParagraph"/>
              <w:numPr>
                <w:ilvl w:val="0"/>
                <w:numId w:val="23"/>
              </w:numPr>
            </w:pPr>
            <w:r w:rsidRPr="004007AA">
              <w:t>Date of Joining</w:t>
            </w:r>
          </w:p>
          <w:p w14:paraId="033EDC95" w14:textId="7E5C634D" w:rsidR="00F13CA4" w:rsidRPr="004007AA" w:rsidRDefault="00F13CA4" w:rsidP="004007AA">
            <w:pPr>
              <w:pStyle w:val="ListParagraph"/>
              <w:numPr>
                <w:ilvl w:val="0"/>
                <w:numId w:val="23"/>
              </w:numPr>
            </w:pPr>
            <w:r w:rsidRPr="004007AA">
              <w:t>Date of Exit</w:t>
            </w:r>
          </w:p>
          <w:p w14:paraId="7A2A3D79" w14:textId="77777777" w:rsidR="00F13CA4" w:rsidRPr="00CB3049" w:rsidRDefault="00F13CA4" w:rsidP="00F13CA4">
            <w:pPr>
              <w:pStyle w:val="ListParagraph"/>
              <w:numPr>
                <w:ilvl w:val="0"/>
                <w:numId w:val="30"/>
              </w:numPr>
              <w:rPr>
                <w:b/>
              </w:rPr>
            </w:pPr>
            <w:r w:rsidRPr="00B865E7">
              <w:t xml:space="preserve">System should display the </w:t>
            </w:r>
            <w:r>
              <w:t>following Activities related to “Amount to be recovered from Associate” as check boxes and input fields:</w:t>
            </w:r>
          </w:p>
          <w:p w14:paraId="41854EC2" w14:textId="600BFF30" w:rsidR="00F13CA4" w:rsidRPr="00060FBC" w:rsidRDefault="008C7E66" w:rsidP="00F13CA4">
            <w:pPr>
              <w:pStyle w:val="ListParagraph"/>
              <w:numPr>
                <w:ilvl w:val="0"/>
                <w:numId w:val="23"/>
              </w:numPr>
            </w:pPr>
            <w:r>
              <w:t>Excess Salary Paid</w:t>
            </w:r>
          </w:p>
          <w:p w14:paraId="322B2F6F" w14:textId="77777777" w:rsidR="00F13CA4" w:rsidRPr="00740C4D" w:rsidRDefault="00F13CA4" w:rsidP="00F13CA4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3DC78FB0" w14:textId="39910CAE" w:rsidR="00F13CA4" w:rsidRPr="00060FBC" w:rsidRDefault="008C7E66" w:rsidP="00F13CA4">
            <w:pPr>
              <w:pStyle w:val="ListParagraph"/>
              <w:numPr>
                <w:ilvl w:val="0"/>
                <w:numId w:val="23"/>
              </w:numPr>
            </w:pPr>
            <w:r>
              <w:t>Joining Bonus</w:t>
            </w:r>
          </w:p>
          <w:p w14:paraId="2BE02F07" w14:textId="77777777" w:rsidR="00F13CA4" w:rsidRDefault="00F13CA4" w:rsidP="00F13CA4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5278DC16" w14:textId="423FCAA5" w:rsidR="00F13CA4" w:rsidRPr="00060FBC" w:rsidRDefault="008C7E66" w:rsidP="00F13CA4">
            <w:pPr>
              <w:pStyle w:val="ListParagraph"/>
              <w:numPr>
                <w:ilvl w:val="0"/>
                <w:numId w:val="23"/>
              </w:numPr>
            </w:pPr>
            <w:r>
              <w:t>Notice Period Buyout Amount</w:t>
            </w:r>
          </w:p>
          <w:p w14:paraId="01A008D8" w14:textId="3D1BB64D" w:rsidR="00F13CA4" w:rsidRDefault="00F13CA4" w:rsidP="00F13CA4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4B4D0092" w14:textId="6EA30249" w:rsidR="00F13CA4" w:rsidRPr="00060FBC" w:rsidRDefault="008C7E66" w:rsidP="00F13CA4">
            <w:pPr>
              <w:pStyle w:val="ListParagraph"/>
              <w:numPr>
                <w:ilvl w:val="0"/>
                <w:numId w:val="23"/>
              </w:numPr>
            </w:pPr>
            <w:r>
              <w:t>Others</w:t>
            </w:r>
          </w:p>
          <w:p w14:paraId="641BC49E" w14:textId="77777777" w:rsidR="00F13CA4" w:rsidRPr="00740C4D" w:rsidRDefault="00F13CA4" w:rsidP="00F13CA4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1852CA9A" w14:textId="3D33B770" w:rsidR="00F13CA4" w:rsidRPr="00060FBC" w:rsidRDefault="008C7E66" w:rsidP="00F13CA4">
            <w:pPr>
              <w:pStyle w:val="ListParagraph"/>
              <w:numPr>
                <w:ilvl w:val="0"/>
                <w:numId w:val="23"/>
              </w:numPr>
            </w:pPr>
            <w:r>
              <w:t>Relocation Expenses</w:t>
            </w:r>
          </w:p>
          <w:p w14:paraId="3B332A52" w14:textId="77777777" w:rsidR="00F13CA4" w:rsidRDefault="00F13CA4" w:rsidP="00F13CA4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34EB645B" w14:textId="477A0B4C" w:rsidR="00F13CA4" w:rsidRPr="00060FBC" w:rsidRDefault="008C7E66" w:rsidP="00F13CA4">
            <w:pPr>
              <w:pStyle w:val="ListParagraph"/>
              <w:numPr>
                <w:ilvl w:val="0"/>
                <w:numId w:val="23"/>
              </w:numPr>
            </w:pPr>
            <w:r>
              <w:t>Salary Advance</w:t>
            </w:r>
          </w:p>
          <w:p w14:paraId="4575C55C" w14:textId="77777777" w:rsidR="00F13CA4" w:rsidRPr="00740C4D" w:rsidRDefault="00F13CA4" w:rsidP="00F13CA4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278DA2A4" w14:textId="3A8E4DE7" w:rsidR="008C7E66" w:rsidRPr="00CB3049" w:rsidRDefault="008C7E66" w:rsidP="008C7E66">
            <w:pPr>
              <w:pStyle w:val="ListParagraph"/>
              <w:numPr>
                <w:ilvl w:val="0"/>
                <w:numId w:val="30"/>
              </w:numPr>
              <w:rPr>
                <w:b/>
              </w:rPr>
            </w:pPr>
            <w:r w:rsidRPr="00B865E7">
              <w:t xml:space="preserve">System should display the </w:t>
            </w:r>
            <w:r>
              <w:t>following Activities related to “Handover of Assets” as check boxes and input fields:</w:t>
            </w:r>
          </w:p>
          <w:p w14:paraId="7FA538F4" w14:textId="58B54294" w:rsidR="008C7E66" w:rsidRPr="00060FBC" w:rsidRDefault="008C7E66" w:rsidP="008C7E66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>Accident Insurance</w:t>
            </w:r>
          </w:p>
          <w:p w14:paraId="0086DE82" w14:textId="77777777" w:rsidR="008C7E66" w:rsidRPr="00740C4D" w:rsidRDefault="008C7E66" w:rsidP="008C7E66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5112CA10" w14:textId="26DF00E7" w:rsidR="008C7E66" w:rsidRPr="00060FBC" w:rsidRDefault="008C7E66" w:rsidP="008C7E66">
            <w:pPr>
              <w:pStyle w:val="ListParagraph"/>
              <w:numPr>
                <w:ilvl w:val="0"/>
                <w:numId w:val="23"/>
              </w:numPr>
            </w:pPr>
            <w:r w:rsidRPr="008C7E66">
              <w:t>Deactivation/Removal of access to Greytip</w:t>
            </w:r>
          </w:p>
          <w:p w14:paraId="58DEA16D" w14:textId="77777777" w:rsidR="008C7E66" w:rsidRDefault="008C7E66" w:rsidP="008C7E66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6FE3C130" w14:textId="04F1DFEC" w:rsidR="008C7E66" w:rsidRPr="00060FBC" w:rsidRDefault="008C7E66" w:rsidP="008C7E66">
            <w:pPr>
              <w:pStyle w:val="ListParagraph"/>
              <w:numPr>
                <w:ilvl w:val="0"/>
                <w:numId w:val="23"/>
              </w:numPr>
            </w:pPr>
            <w:r w:rsidRPr="008C7E66">
              <w:t>Group gratuity</w:t>
            </w:r>
          </w:p>
          <w:p w14:paraId="0F77528A" w14:textId="2241F048" w:rsidR="008C7E66" w:rsidRDefault="008C7E66" w:rsidP="008C7E66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181BF8E2" w14:textId="3B9C5B9C" w:rsidR="008C7E66" w:rsidRPr="00060FBC" w:rsidRDefault="008C7E66" w:rsidP="008C7E66">
            <w:pPr>
              <w:pStyle w:val="ListParagraph"/>
              <w:numPr>
                <w:ilvl w:val="0"/>
                <w:numId w:val="23"/>
              </w:numPr>
            </w:pPr>
            <w:r w:rsidRPr="008C7E66">
              <w:t>Meal card/Multi wallet card</w:t>
            </w:r>
          </w:p>
          <w:p w14:paraId="0427A72F" w14:textId="77777777" w:rsidR="008C7E66" w:rsidRPr="00740C4D" w:rsidRDefault="008C7E66" w:rsidP="008C7E66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00456895" w14:textId="33A8C6BD" w:rsidR="008C7E66" w:rsidRPr="00060FBC" w:rsidRDefault="008C7E66" w:rsidP="008C7E66">
            <w:pPr>
              <w:pStyle w:val="ListParagraph"/>
              <w:numPr>
                <w:ilvl w:val="0"/>
                <w:numId w:val="23"/>
              </w:numPr>
            </w:pPr>
            <w:r w:rsidRPr="008C7E66">
              <w:t>Medical insurance</w:t>
            </w:r>
          </w:p>
          <w:p w14:paraId="01C9B994" w14:textId="77777777" w:rsidR="008C7E66" w:rsidRDefault="008C7E66" w:rsidP="008C7E66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32E12501" w14:textId="77E26810" w:rsidR="008C7E66" w:rsidRPr="00060FBC" w:rsidRDefault="008C7E66" w:rsidP="008C7E66">
            <w:pPr>
              <w:pStyle w:val="ListParagraph"/>
              <w:numPr>
                <w:ilvl w:val="0"/>
                <w:numId w:val="23"/>
              </w:numPr>
            </w:pPr>
            <w:r w:rsidRPr="008C7E66">
              <w:t>Provident fund</w:t>
            </w:r>
          </w:p>
          <w:p w14:paraId="56ABCE73" w14:textId="4D6A0C36" w:rsidR="008C7E66" w:rsidRPr="00740C4D" w:rsidRDefault="008C7E66" w:rsidP="008C7E66">
            <w:pPr>
              <w:pStyle w:val="ListParagraph"/>
              <w:numPr>
                <w:ilvl w:val="0"/>
                <w:numId w:val="34"/>
              </w:numPr>
              <w:ind w:left="1620"/>
            </w:pPr>
            <w:r>
              <w:t>Comments</w:t>
            </w:r>
          </w:p>
          <w:p w14:paraId="3ABD1C65" w14:textId="3CECC993" w:rsidR="00F13CA4" w:rsidRPr="00303589" w:rsidRDefault="008C7E66" w:rsidP="00303589">
            <w:pPr>
              <w:pStyle w:val="ListParagraph"/>
              <w:numPr>
                <w:ilvl w:val="0"/>
                <w:numId w:val="30"/>
              </w:numPr>
            </w:pPr>
            <w:r w:rsidRPr="00345FA2">
              <w:t xml:space="preserve">System should display a “Remarks” input for </w:t>
            </w:r>
            <w:r w:rsidR="009F55F8">
              <w:t>HRM</w:t>
            </w:r>
            <w:r w:rsidRPr="00345FA2">
              <w:t xml:space="preserve"> to put his remarks.</w:t>
            </w:r>
          </w:p>
          <w:p w14:paraId="7A7D0D54" w14:textId="21507471" w:rsidR="00CB3049" w:rsidRPr="00CB3049" w:rsidRDefault="009F55F8" w:rsidP="00303589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>
              <w:t>HRM</w:t>
            </w:r>
            <w:r w:rsidR="008C7E66">
              <w:t xml:space="preserve"> </w:t>
            </w:r>
            <w:r w:rsidR="008C7E66" w:rsidRPr="00345FA2">
              <w:t xml:space="preserve">selects the check boxes, gives the comments, inputs the remarks and clicks Submit, then system send notification </w:t>
            </w:r>
            <w:r w:rsidR="0028183B" w:rsidRPr="0028183B">
              <w:rPr>
                <w:b/>
                <w:bCs/>
              </w:rPr>
              <w:t>To</w:t>
            </w:r>
            <w:r w:rsidR="008C7E66" w:rsidRPr="00345FA2">
              <w:t xml:space="preserve"> HRM</w:t>
            </w:r>
            <w:r w:rsidR="008C7E66">
              <w:t xml:space="preserve"> </w:t>
            </w:r>
            <w:r w:rsidR="0028183B">
              <w:t>&amp;</w:t>
            </w:r>
            <w:r w:rsidR="008C7E66">
              <w:t xml:space="preserve"> </w:t>
            </w:r>
            <w:r w:rsidR="0028183B" w:rsidRPr="0028183B">
              <w:rPr>
                <w:b/>
                <w:bCs/>
              </w:rPr>
              <w:t>Copy To</w:t>
            </w:r>
            <w:r w:rsidR="008C7E66">
              <w:t xml:space="preserve"> Program Manager.</w:t>
            </w:r>
          </w:p>
        </w:tc>
        <w:tc>
          <w:tcPr>
            <w:tcW w:w="2389" w:type="dxa"/>
          </w:tcPr>
          <w:p w14:paraId="2A755650" w14:textId="77777777" w:rsidR="00366CED" w:rsidRPr="00CB6F29" w:rsidDel="00232EB1" w:rsidRDefault="00366CED" w:rsidP="00D71393">
            <w:pPr>
              <w:pStyle w:val="ListParagraph"/>
              <w:rPr>
                <w:lang w:val="en-GB"/>
              </w:rPr>
            </w:pPr>
          </w:p>
        </w:tc>
      </w:tr>
      <w:tr w:rsidR="00303589" w:rsidRPr="00BE56E5" w14:paraId="4D26D692" w14:textId="77777777" w:rsidTr="00F36661">
        <w:trPr>
          <w:trHeight w:val="426"/>
        </w:trPr>
        <w:tc>
          <w:tcPr>
            <w:tcW w:w="3645" w:type="dxa"/>
          </w:tcPr>
          <w:p w14:paraId="40547A09" w14:textId="7C927E30" w:rsidR="00303589" w:rsidRDefault="00303589" w:rsidP="00D71393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When all the Exit Actions from all the departments are completed</w:t>
            </w:r>
            <w:r w:rsidR="009D2FEC">
              <w:t xml:space="preserve">, HRM clicks on </w:t>
            </w:r>
            <w:r w:rsidR="009D2FEC">
              <w:rPr>
                <w:lang w:val="en-GB"/>
              </w:rPr>
              <w:t>“</w:t>
            </w:r>
            <w:r w:rsidR="009D2FEC">
              <w:rPr>
                <w:color w:val="000000"/>
              </w:rPr>
              <w:t>Exit-Actions</w:t>
            </w:r>
            <w:r w:rsidR="009D2FEC">
              <w:rPr>
                <w:lang w:val="en-GB"/>
              </w:rPr>
              <w:t>”</w:t>
            </w:r>
            <w:r w:rsidR="009D2FEC">
              <w:t xml:space="preserve"> sub-menu from “Associate Exit” menu</w:t>
            </w:r>
            <w:r w:rsidR="009D2FEC" w:rsidRPr="001C1E49">
              <w:t>.</w:t>
            </w:r>
          </w:p>
        </w:tc>
        <w:tc>
          <w:tcPr>
            <w:tcW w:w="4529" w:type="dxa"/>
          </w:tcPr>
          <w:p w14:paraId="1BC7FCE0" w14:textId="28D68689" w:rsidR="009D2FEC" w:rsidRDefault="009D2FEC" w:rsidP="00C63674">
            <w:pPr>
              <w:pStyle w:val="ListParagraph"/>
              <w:numPr>
                <w:ilvl w:val="0"/>
                <w:numId w:val="30"/>
              </w:numPr>
            </w:pPr>
            <w:r w:rsidRPr="009D2FEC">
              <w:t xml:space="preserve">System should display the list of Abscond records </w:t>
            </w:r>
            <w:r>
              <w:t xml:space="preserve">that needs to be cleared </w:t>
            </w:r>
            <w:r w:rsidRPr="009D2FEC">
              <w:t>by HR</w:t>
            </w:r>
            <w:r>
              <w:t>M</w:t>
            </w:r>
            <w:r w:rsidRPr="009D2FEC">
              <w:t xml:space="preserve"> in the “Associate Abscond </w:t>
            </w:r>
            <w:r w:rsidR="00C63674">
              <w:t>Actions</w:t>
            </w:r>
            <w:r w:rsidRPr="009D2FEC">
              <w:t>” table</w:t>
            </w:r>
            <w:r w:rsidR="00C63674">
              <w:t xml:space="preserve"> with “Abscond Clearance” button</w:t>
            </w:r>
            <w:r w:rsidRPr="009D2FEC">
              <w:t>.</w:t>
            </w:r>
          </w:p>
          <w:p w14:paraId="54A61540" w14:textId="51C367E4" w:rsidR="00C63674" w:rsidRPr="0082132A" w:rsidRDefault="00C63674" w:rsidP="00C63674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>Select relevant</w:t>
            </w:r>
            <w:r w:rsidRPr="0082132A">
              <w:rPr>
                <w:lang w:val="en-GB"/>
              </w:rPr>
              <w:t xml:space="preserve"> </w:t>
            </w:r>
            <w:r>
              <w:rPr>
                <w:lang w:val="en-GB"/>
              </w:rPr>
              <w:t>“Associate</w:t>
            </w:r>
            <w:r w:rsidRPr="0082132A">
              <w:rPr>
                <w:lang w:val="en-GB"/>
              </w:rPr>
              <w:t xml:space="preserve"> </w:t>
            </w:r>
            <w:r>
              <w:rPr>
                <w:lang w:val="en-GB"/>
              </w:rPr>
              <w:t>Abscond” record that shows “Abscond Clearance” button</w:t>
            </w:r>
            <w:r w:rsidRPr="0082132A">
              <w:rPr>
                <w:lang w:val="en-GB"/>
              </w:rPr>
              <w:t>.</w:t>
            </w:r>
          </w:p>
          <w:p w14:paraId="48F40664" w14:textId="5ED622CA" w:rsidR="00C63674" w:rsidRDefault="00C63674" w:rsidP="00C63674">
            <w:pPr>
              <w:pStyle w:val="ListParagraph"/>
              <w:numPr>
                <w:ilvl w:val="0"/>
                <w:numId w:val="30"/>
              </w:numPr>
            </w:pPr>
            <w:r>
              <w:t>HRM updates his remarks and clicks “Deactivate” button.</w:t>
            </w:r>
          </w:p>
          <w:p w14:paraId="3F415621" w14:textId="00321122" w:rsidR="009F55F8" w:rsidRPr="009F55F8" w:rsidRDefault="009F55F8" w:rsidP="00C63674">
            <w:pPr>
              <w:pStyle w:val="ListParagraph"/>
              <w:numPr>
                <w:ilvl w:val="0"/>
                <w:numId w:val="30"/>
              </w:numPr>
            </w:pPr>
            <w:r w:rsidRPr="009F55F8">
              <w:t>Th</w:t>
            </w:r>
            <w:r w:rsidR="006F7D9B">
              <w:t>e system</w:t>
            </w:r>
            <w:r w:rsidRPr="009F55F8">
              <w:t xml:space="preserve"> must update the record in </w:t>
            </w:r>
            <w:r>
              <w:t>Associate</w:t>
            </w:r>
            <w:r w:rsidRPr="009F55F8">
              <w:t>Abscond table in the following field</w:t>
            </w:r>
            <w:r w:rsidR="00646516">
              <w:t>s</w:t>
            </w:r>
          </w:p>
          <w:p w14:paraId="7878341A" w14:textId="45997100" w:rsidR="00646516" w:rsidRPr="00C63674" w:rsidRDefault="00646516" w:rsidP="00C63674">
            <w:pPr>
              <w:pStyle w:val="ListParagraph"/>
              <w:numPr>
                <w:ilvl w:val="0"/>
                <w:numId w:val="39"/>
              </w:numPr>
              <w:rPr>
                <w:lang w:val="en-GB"/>
              </w:rPr>
            </w:pPr>
            <w:r w:rsidRPr="00C63674">
              <w:rPr>
                <w:lang w:val="en-GB"/>
              </w:rPr>
              <w:t>RemarksByHRM</w:t>
            </w:r>
          </w:p>
          <w:p w14:paraId="2A90F3A7" w14:textId="3E8FE46E" w:rsidR="00646516" w:rsidRPr="00C63674" w:rsidRDefault="00646516" w:rsidP="00C63674">
            <w:pPr>
              <w:pStyle w:val="ListParagraph"/>
              <w:numPr>
                <w:ilvl w:val="0"/>
                <w:numId w:val="39"/>
              </w:numPr>
              <w:rPr>
                <w:lang w:val="en-GB"/>
              </w:rPr>
            </w:pPr>
            <w:r w:rsidRPr="00C63674">
              <w:rPr>
                <w:lang w:val="en-GB"/>
              </w:rPr>
              <w:t>IsActive (false)</w:t>
            </w:r>
          </w:p>
          <w:p w14:paraId="4FF96D8C" w14:textId="452A07C0" w:rsidR="009F55F8" w:rsidRPr="00C63674" w:rsidRDefault="009F55F8" w:rsidP="00C63674">
            <w:pPr>
              <w:pStyle w:val="ListParagraph"/>
              <w:numPr>
                <w:ilvl w:val="0"/>
                <w:numId w:val="39"/>
              </w:numPr>
              <w:rPr>
                <w:lang w:val="en-GB"/>
              </w:rPr>
            </w:pPr>
            <w:r w:rsidRPr="00C63674">
              <w:rPr>
                <w:lang w:val="en-GB"/>
              </w:rPr>
              <w:t>StatusId (Absconded)</w:t>
            </w:r>
          </w:p>
          <w:p w14:paraId="18E47082" w14:textId="5B463044" w:rsidR="00646516" w:rsidRPr="00646516" w:rsidRDefault="009D2FEC" w:rsidP="00C63674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>
              <w:t>U</w:t>
            </w:r>
            <w:r w:rsidR="003A16DA" w:rsidRPr="003A16DA">
              <w:t xml:space="preserve">pdate the </w:t>
            </w:r>
            <w:r w:rsidR="00A439BE">
              <w:t xml:space="preserve">respective </w:t>
            </w:r>
            <w:r w:rsidR="003A16DA" w:rsidRPr="003A16DA">
              <w:t xml:space="preserve">Employee record </w:t>
            </w:r>
            <w:r w:rsidR="00646516">
              <w:t>in the following fields</w:t>
            </w:r>
          </w:p>
          <w:p w14:paraId="2FA71A13" w14:textId="77777777" w:rsidR="00303589" w:rsidRDefault="00646516" w:rsidP="00C63674">
            <w:pPr>
              <w:pStyle w:val="ListParagraph"/>
              <w:numPr>
                <w:ilvl w:val="0"/>
                <w:numId w:val="40"/>
              </w:numPr>
              <w:rPr>
                <w:lang w:val="en-GB"/>
              </w:rPr>
            </w:pPr>
            <w:r>
              <w:rPr>
                <w:lang w:val="en-GB"/>
              </w:rPr>
              <w:t>IsActive (false)</w:t>
            </w:r>
          </w:p>
          <w:p w14:paraId="26DAE0A8" w14:textId="77777777" w:rsidR="00646516" w:rsidRDefault="00646516" w:rsidP="00C63674">
            <w:pPr>
              <w:pStyle w:val="ListParagraph"/>
              <w:numPr>
                <w:ilvl w:val="0"/>
                <w:numId w:val="40"/>
              </w:numPr>
              <w:rPr>
                <w:lang w:val="en-GB"/>
              </w:rPr>
            </w:pPr>
            <w:r>
              <w:rPr>
                <w:lang w:val="en-GB"/>
              </w:rPr>
              <w:t>StatusId (Blacklisted)</w:t>
            </w:r>
          </w:p>
          <w:p w14:paraId="04A7016E" w14:textId="77777777" w:rsidR="00646516" w:rsidRDefault="00646516" w:rsidP="00C63674">
            <w:pPr>
              <w:pStyle w:val="ListParagraph"/>
              <w:numPr>
                <w:ilvl w:val="0"/>
                <w:numId w:val="40"/>
              </w:numPr>
              <w:rPr>
                <w:lang w:val="en-GB"/>
              </w:rPr>
            </w:pPr>
            <w:r>
              <w:rPr>
                <w:lang w:val="en-GB"/>
              </w:rPr>
              <w:t>UserId (null)</w:t>
            </w:r>
          </w:p>
          <w:p w14:paraId="28D8A00F" w14:textId="25CB755E" w:rsidR="009D2FEC" w:rsidRDefault="00C63674" w:rsidP="00C63674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>Also u</w:t>
            </w:r>
            <w:r w:rsidR="009D2FEC">
              <w:rPr>
                <w:lang w:val="en-GB"/>
              </w:rPr>
              <w:t>pdate the respective User record in the following field</w:t>
            </w:r>
          </w:p>
          <w:p w14:paraId="2FD764CA" w14:textId="321DACCB" w:rsidR="009D2FEC" w:rsidRPr="009D2FEC" w:rsidRDefault="009D2FEC" w:rsidP="00C63674">
            <w:pPr>
              <w:pStyle w:val="ListParagraph"/>
              <w:numPr>
                <w:ilvl w:val="0"/>
                <w:numId w:val="41"/>
              </w:numPr>
              <w:rPr>
                <w:lang w:val="en-GB"/>
              </w:rPr>
            </w:pPr>
            <w:r w:rsidRPr="009D2FEC">
              <w:rPr>
                <w:lang w:val="en-GB"/>
              </w:rPr>
              <w:t>IsActive (false)</w:t>
            </w:r>
          </w:p>
          <w:p w14:paraId="60931756" w14:textId="4940E3BC" w:rsidR="00C63674" w:rsidRPr="00C63674" w:rsidRDefault="00C63674" w:rsidP="00C63674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>This must also remove all the roles for the Associate.</w:t>
            </w:r>
          </w:p>
          <w:p w14:paraId="03DA9513" w14:textId="611E403C" w:rsidR="00646516" w:rsidRPr="00646516" w:rsidRDefault="00646516" w:rsidP="00C63674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 w:rsidRPr="00646516">
              <w:t xml:space="preserve">Application should send an Email notification </w:t>
            </w:r>
            <w:r w:rsidRPr="00646516">
              <w:rPr>
                <w:b/>
                <w:bCs/>
              </w:rPr>
              <w:t>To</w:t>
            </w:r>
            <w:r w:rsidRPr="00646516">
              <w:t xml:space="preserve"> HRA and Team Lead &amp; </w:t>
            </w:r>
            <w:r w:rsidRPr="00646516">
              <w:rPr>
                <w:b/>
                <w:bCs/>
              </w:rPr>
              <w:t>Copy To</w:t>
            </w:r>
            <w:r w:rsidRPr="00646516">
              <w:t xml:space="preserve"> HR Distribution List, Program Manager and HRM.</w:t>
            </w:r>
          </w:p>
        </w:tc>
        <w:tc>
          <w:tcPr>
            <w:tcW w:w="2389" w:type="dxa"/>
          </w:tcPr>
          <w:p w14:paraId="7395994B" w14:textId="77777777" w:rsidR="00303589" w:rsidRPr="00CB6F29" w:rsidDel="00232EB1" w:rsidRDefault="00303589" w:rsidP="00D71393">
            <w:pPr>
              <w:pStyle w:val="ListParagraph"/>
              <w:rPr>
                <w:lang w:val="en-GB"/>
              </w:rPr>
            </w:pPr>
          </w:p>
        </w:tc>
      </w:tr>
    </w:tbl>
    <w:p w14:paraId="424A4298" w14:textId="56615887" w:rsidR="00BF64FB" w:rsidRDefault="00BF64FB" w:rsidP="00BE56E5">
      <w:pPr>
        <w:pStyle w:val="ListParagraph"/>
        <w:rPr>
          <w:b/>
          <w:bCs/>
        </w:rPr>
      </w:pPr>
    </w:p>
    <w:p w14:paraId="6F8E0E4E" w14:textId="1567F038" w:rsidR="00EA36E3" w:rsidRPr="00EA36E3" w:rsidRDefault="00701F6F" w:rsidP="00BE56E5">
      <w:pPr>
        <w:pStyle w:val="ListParagraph"/>
      </w:pPr>
      <w:r>
        <w:t>Below is the n</w:t>
      </w:r>
      <w:r w:rsidR="00EA36E3" w:rsidRPr="00EA36E3">
        <w:t xml:space="preserve">ew table to hold </w:t>
      </w:r>
      <w:r w:rsidR="00873CC7">
        <w:t xml:space="preserve">the </w:t>
      </w:r>
      <w:r w:rsidR="00EA36E3" w:rsidRPr="00EA36E3">
        <w:t>Abscond information:</w:t>
      </w:r>
    </w:p>
    <w:p w14:paraId="70CEE4B5" w14:textId="72F38C46" w:rsidR="00EA36E3" w:rsidRDefault="00EA36E3" w:rsidP="00BE56E5">
      <w:pPr>
        <w:pStyle w:val="ListParagraph"/>
      </w:pPr>
      <w:r w:rsidRPr="00EA36E3">
        <w:t xml:space="preserve">Table </w:t>
      </w:r>
      <w:r>
        <w:t>Name</w:t>
      </w:r>
      <w:r w:rsidRPr="00EA36E3">
        <w:t xml:space="preserve">: </w:t>
      </w:r>
      <w:r w:rsidR="00ED1657">
        <w:t>Associate</w:t>
      </w:r>
      <w:r w:rsidRPr="00EA36E3">
        <w:t>Abscond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48"/>
        <w:gridCol w:w="4950"/>
      </w:tblGrid>
      <w:tr w:rsidR="00EA36E3" w14:paraId="2DB004D6" w14:textId="77777777" w:rsidTr="00EA36E3">
        <w:tc>
          <w:tcPr>
            <w:tcW w:w="2448" w:type="dxa"/>
          </w:tcPr>
          <w:p w14:paraId="1640C773" w14:textId="3A097C06" w:rsidR="00EA36E3" w:rsidRPr="00873CC7" w:rsidRDefault="00EA36E3" w:rsidP="00BE56E5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73CC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4950" w:type="dxa"/>
          </w:tcPr>
          <w:p w14:paraId="4E304ABD" w14:textId="5EBF4ED3" w:rsidR="00EA36E3" w:rsidRPr="00873CC7" w:rsidRDefault="00EA36E3" w:rsidP="00BE56E5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73CC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Data type</w:t>
            </w:r>
          </w:p>
        </w:tc>
      </w:tr>
      <w:tr w:rsidR="00EA36E3" w14:paraId="0FFD19F2" w14:textId="77777777" w:rsidTr="00EA36E3">
        <w:tc>
          <w:tcPr>
            <w:tcW w:w="2448" w:type="dxa"/>
          </w:tcPr>
          <w:p w14:paraId="54B646DB" w14:textId="5C754289" w:rsidR="00EA36E3" w:rsidRPr="00873CC7" w:rsidRDefault="00D127A8" w:rsidP="00BE56E5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AssociateAbscond</w:t>
            </w:r>
            <w:r w:rsidR="00EA36E3" w:rsidRPr="00873CC7">
              <w:rPr>
                <w:rFonts w:asciiTheme="minorHAnsi" w:hAnsiTheme="minorHAnsi" w:cstheme="minorHAnsi"/>
                <w:sz w:val="20"/>
                <w:szCs w:val="20"/>
              </w:rPr>
              <w:t>Id</w:t>
            </w:r>
          </w:p>
        </w:tc>
        <w:tc>
          <w:tcPr>
            <w:tcW w:w="4950" w:type="dxa"/>
          </w:tcPr>
          <w:p w14:paraId="6FC9137A" w14:textId="79CCE780" w:rsidR="00EA36E3" w:rsidRPr="00873CC7" w:rsidRDefault="00035012" w:rsidP="00BE56E5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EA36E3" w:rsidRPr="00873CC7">
              <w:rPr>
                <w:rFonts w:asciiTheme="minorHAnsi" w:hAnsiTheme="minorHAnsi" w:cstheme="minorHAnsi"/>
                <w:sz w:val="20"/>
                <w:szCs w:val="20"/>
              </w:rPr>
              <w:t>nteger Primary key</w:t>
            </w:r>
          </w:p>
        </w:tc>
      </w:tr>
      <w:tr w:rsidR="00AA6ECC" w14:paraId="72AF35DF" w14:textId="77777777" w:rsidTr="00EA36E3">
        <w:tc>
          <w:tcPr>
            <w:tcW w:w="2448" w:type="dxa"/>
          </w:tcPr>
          <w:p w14:paraId="61A5B118" w14:textId="1473F24F" w:rsidR="00AA6ECC" w:rsidRDefault="00AA6ECC" w:rsidP="00BE56E5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AssociateId</w:t>
            </w:r>
          </w:p>
        </w:tc>
        <w:tc>
          <w:tcPr>
            <w:tcW w:w="4950" w:type="dxa"/>
          </w:tcPr>
          <w:p w14:paraId="2C87D97C" w14:textId="52A960E2" w:rsidR="00AA6ECC" w:rsidRDefault="00AA6ECC" w:rsidP="00BE56E5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integer</w:t>
            </w:r>
          </w:p>
        </w:tc>
      </w:tr>
      <w:tr w:rsidR="00EA36E3" w14:paraId="1F1E08DD" w14:textId="77777777" w:rsidTr="00EA36E3">
        <w:tc>
          <w:tcPr>
            <w:tcW w:w="2448" w:type="dxa"/>
          </w:tcPr>
          <w:p w14:paraId="7BD91EAB" w14:textId="237FB9D3" w:rsidR="00EA36E3" w:rsidRPr="00873CC7" w:rsidRDefault="00EA36E3" w:rsidP="00BE56E5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3CC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AbsentFrom</w:t>
            </w:r>
            <w:r w:rsidR="000E6E29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4950" w:type="dxa"/>
          </w:tcPr>
          <w:p w14:paraId="537A8A72" w14:textId="1ECFB1E0" w:rsidR="00EA36E3" w:rsidRPr="00873CC7" w:rsidRDefault="00EA36E3" w:rsidP="00BE56E5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3CC7">
              <w:rPr>
                <w:rFonts w:asciiTheme="minorHAnsi" w:hAnsiTheme="minorHAnsi" w:cstheme="minorHAnsi"/>
                <w:sz w:val="20"/>
                <w:szCs w:val="20"/>
              </w:rPr>
              <w:t>timestamp with time zone</w:t>
            </w:r>
          </w:p>
        </w:tc>
      </w:tr>
      <w:tr w:rsidR="00EA36E3" w14:paraId="426E4329" w14:textId="77777777" w:rsidTr="00EA36E3">
        <w:tc>
          <w:tcPr>
            <w:tcW w:w="2448" w:type="dxa"/>
          </w:tcPr>
          <w:p w14:paraId="5E46CAC5" w14:textId="150F8430" w:rsidR="00EA36E3" w:rsidRPr="00873CC7" w:rsidRDefault="00EA36E3" w:rsidP="00BE56E5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3CC7">
              <w:rPr>
                <w:rFonts w:asciiTheme="minorHAnsi" w:hAnsiTheme="minorHAnsi" w:cstheme="minorHAnsi"/>
                <w:sz w:val="20"/>
                <w:szCs w:val="20"/>
              </w:rPr>
              <w:t>AbsentTo</w:t>
            </w:r>
            <w:r w:rsidR="000E6E29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4950" w:type="dxa"/>
          </w:tcPr>
          <w:p w14:paraId="5CDDC227" w14:textId="4B2409F4" w:rsidR="00EA36E3" w:rsidRPr="00873CC7" w:rsidRDefault="00EA36E3" w:rsidP="00BE56E5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3CC7">
              <w:rPr>
                <w:rFonts w:asciiTheme="minorHAnsi" w:hAnsiTheme="minorHAnsi" w:cstheme="minorHAnsi"/>
                <w:sz w:val="20"/>
                <w:szCs w:val="20"/>
              </w:rPr>
              <w:t>timestamp with time zone</w:t>
            </w:r>
          </w:p>
        </w:tc>
      </w:tr>
      <w:tr w:rsidR="000E6E29" w14:paraId="7F4F5B5F" w14:textId="77777777" w:rsidTr="00EA36E3">
        <w:tc>
          <w:tcPr>
            <w:tcW w:w="2448" w:type="dxa"/>
          </w:tcPr>
          <w:p w14:paraId="6985CF72" w14:textId="02468DB0" w:rsidR="000E6E29" w:rsidRPr="00873CC7" w:rsidRDefault="000E6E29" w:rsidP="000E6E29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3CC7">
              <w:rPr>
                <w:rFonts w:asciiTheme="minorHAnsi" w:hAnsiTheme="minorHAnsi" w:cstheme="minorHAnsi"/>
                <w:sz w:val="20"/>
                <w:szCs w:val="20"/>
              </w:rPr>
              <w:t>IsAbscond</w:t>
            </w:r>
          </w:p>
        </w:tc>
        <w:tc>
          <w:tcPr>
            <w:tcW w:w="4950" w:type="dxa"/>
          </w:tcPr>
          <w:p w14:paraId="4D743CDA" w14:textId="32DD7E34" w:rsidR="000E6E29" w:rsidRPr="00873CC7" w:rsidRDefault="000E6E29" w:rsidP="000E6E29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</w:t>
            </w:r>
            <w:r w:rsidRPr="00873CC7">
              <w:rPr>
                <w:rFonts w:asciiTheme="minorHAnsi" w:hAnsiTheme="minorHAnsi" w:cstheme="minorHAnsi"/>
                <w:sz w:val="20"/>
                <w:szCs w:val="20"/>
              </w:rPr>
              <w:t>oolean</w:t>
            </w:r>
          </w:p>
        </w:tc>
      </w:tr>
      <w:tr w:rsidR="000E6E29" w14:paraId="6889514D" w14:textId="77777777" w:rsidTr="00EA36E3">
        <w:tc>
          <w:tcPr>
            <w:tcW w:w="2448" w:type="dxa"/>
          </w:tcPr>
          <w:p w14:paraId="41C02A90" w14:textId="09BBC77F" w:rsidR="000E6E29" w:rsidRPr="00873CC7" w:rsidRDefault="000E6E29" w:rsidP="000E6E29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3CC7">
              <w:rPr>
                <w:rFonts w:asciiTheme="minorHAnsi" w:hAnsiTheme="minorHAnsi" w:cstheme="minorHAnsi"/>
                <w:sz w:val="20"/>
                <w:szCs w:val="20"/>
              </w:rPr>
              <w:t>StatusId</w:t>
            </w:r>
          </w:p>
        </w:tc>
        <w:tc>
          <w:tcPr>
            <w:tcW w:w="4950" w:type="dxa"/>
          </w:tcPr>
          <w:p w14:paraId="042DB51A" w14:textId="03E10E1C" w:rsidR="000E6E29" w:rsidRPr="00873CC7" w:rsidRDefault="000E6E29" w:rsidP="000E6E29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3CC7">
              <w:rPr>
                <w:rFonts w:asciiTheme="minorHAnsi" w:hAnsiTheme="minorHAnsi" w:cstheme="minorHAnsi"/>
                <w:sz w:val="20"/>
                <w:szCs w:val="20"/>
              </w:rPr>
              <w:t>Integer</w:t>
            </w:r>
          </w:p>
        </w:tc>
      </w:tr>
      <w:tr w:rsidR="000E6E29" w14:paraId="2B9BEEB4" w14:textId="77777777" w:rsidTr="00EA36E3">
        <w:tc>
          <w:tcPr>
            <w:tcW w:w="2448" w:type="dxa"/>
          </w:tcPr>
          <w:p w14:paraId="5E1F5596" w14:textId="6A565AEB" w:rsidR="000E6E29" w:rsidRPr="00873CC7" w:rsidRDefault="000E6E29" w:rsidP="000E6E29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TLId</w:t>
            </w:r>
          </w:p>
        </w:tc>
        <w:tc>
          <w:tcPr>
            <w:tcW w:w="4950" w:type="dxa"/>
          </w:tcPr>
          <w:p w14:paraId="7323485C" w14:textId="7190831E" w:rsidR="000E6E29" w:rsidRPr="00873CC7" w:rsidRDefault="000E6E29" w:rsidP="000E6E29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integer</w:t>
            </w:r>
          </w:p>
        </w:tc>
      </w:tr>
      <w:tr w:rsidR="000E6E29" w14:paraId="0D78764C" w14:textId="77777777" w:rsidTr="00EA36E3">
        <w:tc>
          <w:tcPr>
            <w:tcW w:w="2448" w:type="dxa"/>
          </w:tcPr>
          <w:p w14:paraId="1B135270" w14:textId="09988844" w:rsidR="000E6E29" w:rsidRPr="00873CC7" w:rsidRDefault="000E6E29" w:rsidP="000E6E29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3CC7">
              <w:rPr>
                <w:rFonts w:asciiTheme="minorHAnsi" w:hAnsiTheme="minorHAnsi" w:cstheme="minorHAnsi"/>
                <w:sz w:val="20"/>
                <w:szCs w:val="20"/>
              </w:rPr>
              <w:t>RemarksByTL</w:t>
            </w:r>
          </w:p>
        </w:tc>
        <w:tc>
          <w:tcPr>
            <w:tcW w:w="4950" w:type="dxa"/>
          </w:tcPr>
          <w:p w14:paraId="4F4E64A9" w14:textId="3DE0CB6B" w:rsidR="000E6E29" w:rsidRPr="00873CC7" w:rsidRDefault="000E6E29" w:rsidP="000E6E29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3CC7">
              <w:rPr>
                <w:rFonts w:asciiTheme="minorHAnsi" w:hAnsiTheme="minorHAnsi" w:cstheme="minorHAnsi"/>
                <w:sz w:val="20"/>
                <w:szCs w:val="20"/>
              </w:rPr>
              <w:t>character varying(256)</w:t>
            </w:r>
          </w:p>
        </w:tc>
      </w:tr>
      <w:tr w:rsidR="000E6E29" w14:paraId="3B942899" w14:textId="77777777" w:rsidTr="00EA36E3">
        <w:tc>
          <w:tcPr>
            <w:tcW w:w="2448" w:type="dxa"/>
          </w:tcPr>
          <w:p w14:paraId="572F5F89" w14:textId="5148BF01" w:rsidR="000E6E29" w:rsidRPr="00873CC7" w:rsidRDefault="000E6E29" w:rsidP="000E6E29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HRAId</w:t>
            </w:r>
          </w:p>
        </w:tc>
        <w:tc>
          <w:tcPr>
            <w:tcW w:w="4950" w:type="dxa"/>
          </w:tcPr>
          <w:p w14:paraId="4F70F5D7" w14:textId="784553C0" w:rsidR="000E6E29" w:rsidRPr="00873CC7" w:rsidRDefault="000E6E29" w:rsidP="000E6E29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Integer</w:t>
            </w:r>
          </w:p>
        </w:tc>
      </w:tr>
      <w:tr w:rsidR="000E6E29" w14:paraId="06E862E5" w14:textId="77777777" w:rsidTr="00EA36E3">
        <w:tc>
          <w:tcPr>
            <w:tcW w:w="2448" w:type="dxa"/>
          </w:tcPr>
          <w:p w14:paraId="43135CB6" w14:textId="0BAE2E56" w:rsidR="000E6E29" w:rsidRPr="00873CC7" w:rsidRDefault="000E6E29" w:rsidP="000E6E29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3CC7">
              <w:rPr>
                <w:rFonts w:asciiTheme="minorHAnsi" w:hAnsiTheme="minorHAnsi" w:cstheme="minorHAnsi"/>
                <w:sz w:val="20"/>
                <w:szCs w:val="20"/>
              </w:rPr>
              <w:t>RemarksBy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HRA</w:t>
            </w:r>
          </w:p>
        </w:tc>
        <w:tc>
          <w:tcPr>
            <w:tcW w:w="4950" w:type="dxa"/>
          </w:tcPr>
          <w:p w14:paraId="58D88EBA" w14:textId="26D2A4D5" w:rsidR="000E6E29" w:rsidRPr="00873CC7" w:rsidRDefault="000E6E29" w:rsidP="000E6E29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3CC7">
              <w:rPr>
                <w:rFonts w:asciiTheme="minorHAnsi" w:hAnsiTheme="minorHAnsi" w:cstheme="minorHAnsi"/>
                <w:sz w:val="20"/>
                <w:szCs w:val="20"/>
              </w:rPr>
              <w:t>character varying(256)</w:t>
            </w:r>
          </w:p>
        </w:tc>
      </w:tr>
      <w:tr w:rsidR="000E6E29" w14:paraId="328C5688" w14:textId="77777777" w:rsidTr="00EA36E3">
        <w:tc>
          <w:tcPr>
            <w:tcW w:w="2448" w:type="dxa"/>
          </w:tcPr>
          <w:p w14:paraId="0C549304" w14:textId="3C6B6352" w:rsidR="000E6E29" w:rsidRPr="00873CC7" w:rsidRDefault="000E6E29" w:rsidP="000E6E29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HRMId</w:t>
            </w:r>
          </w:p>
        </w:tc>
        <w:tc>
          <w:tcPr>
            <w:tcW w:w="4950" w:type="dxa"/>
          </w:tcPr>
          <w:p w14:paraId="2398A8B1" w14:textId="1C0A0A60" w:rsidR="000E6E29" w:rsidRPr="00873CC7" w:rsidRDefault="000E6E29" w:rsidP="000E6E29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integer</w:t>
            </w:r>
          </w:p>
        </w:tc>
      </w:tr>
      <w:tr w:rsidR="000E6E29" w14:paraId="316CE42B" w14:textId="77777777" w:rsidTr="00EA36E3">
        <w:tc>
          <w:tcPr>
            <w:tcW w:w="2448" w:type="dxa"/>
          </w:tcPr>
          <w:p w14:paraId="615EFF59" w14:textId="71FF5590" w:rsidR="000E6E29" w:rsidRPr="00873CC7" w:rsidRDefault="000E6E29" w:rsidP="000E6E29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3CC7">
              <w:rPr>
                <w:rFonts w:asciiTheme="minorHAnsi" w:hAnsiTheme="minorHAnsi" w:cstheme="minorHAnsi"/>
                <w:sz w:val="20"/>
                <w:szCs w:val="20"/>
              </w:rPr>
              <w:t>RemarksByHRM</w:t>
            </w:r>
          </w:p>
        </w:tc>
        <w:tc>
          <w:tcPr>
            <w:tcW w:w="4950" w:type="dxa"/>
          </w:tcPr>
          <w:p w14:paraId="1476ECF3" w14:textId="3478DAC3" w:rsidR="000E6E29" w:rsidRPr="00873CC7" w:rsidRDefault="000E6E29" w:rsidP="000E6E29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3CC7">
              <w:rPr>
                <w:rFonts w:asciiTheme="minorHAnsi" w:hAnsiTheme="minorHAnsi" w:cstheme="minorHAnsi"/>
                <w:sz w:val="20"/>
                <w:szCs w:val="20"/>
              </w:rPr>
              <w:t>character varying(256)</w:t>
            </w:r>
          </w:p>
        </w:tc>
      </w:tr>
      <w:tr w:rsidR="000E6E29" w14:paraId="27EED08E" w14:textId="77777777" w:rsidTr="00EA36E3">
        <w:tc>
          <w:tcPr>
            <w:tcW w:w="2448" w:type="dxa"/>
          </w:tcPr>
          <w:p w14:paraId="397A20CF" w14:textId="58696BDA" w:rsidR="000E6E29" w:rsidRPr="00873CC7" w:rsidRDefault="000E6E29" w:rsidP="000E6E29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IsActive</w:t>
            </w:r>
          </w:p>
        </w:tc>
        <w:tc>
          <w:tcPr>
            <w:tcW w:w="4950" w:type="dxa"/>
          </w:tcPr>
          <w:p w14:paraId="1D498137" w14:textId="1CF5032D" w:rsidR="000E6E29" w:rsidRPr="00873CC7" w:rsidRDefault="000E6E29" w:rsidP="000E6E29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boolean</w:t>
            </w:r>
          </w:p>
        </w:tc>
      </w:tr>
      <w:tr w:rsidR="000E6E29" w14:paraId="5EDBEF34" w14:textId="77777777" w:rsidTr="00EA36E3">
        <w:tc>
          <w:tcPr>
            <w:tcW w:w="2448" w:type="dxa"/>
          </w:tcPr>
          <w:p w14:paraId="078E02D5" w14:textId="2F1A6814" w:rsidR="000E6E29" w:rsidRPr="00873CC7" w:rsidRDefault="000E6E29" w:rsidP="000E6E29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3CC7">
              <w:rPr>
                <w:rFonts w:asciiTheme="minorHAnsi" w:hAnsiTheme="minorHAnsi" w:cstheme="minorHAnsi"/>
                <w:sz w:val="20"/>
                <w:szCs w:val="20"/>
              </w:rPr>
              <w:t>CreatedBy</w:t>
            </w:r>
          </w:p>
        </w:tc>
        <w:tc>
          <w:tcPr>
            <w:tcW w:w="4950" w:type="dxa"/>
          </w:tcPr>
          <w:p w14:paraId="6E0F5FD2" w14:textId="231783BC" w:rsidR="000E6E29" w:rsidRPr="00873CC7" w:rsidRDefault="000E6E29" w:rsidP="000E6E29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3CC7">
              <w:rPr>
                <w:rFonts w:asciiTheme="minorHAnsi" w:hAnsiTheme="minorHAnsi" w:cstheme="minorHAnsi"/>
                <w:sz w:val="20"/>
                <w:szCs w:val="20"/>
              </w:rPr>
              <w:t>character varying(100)</w:t>
            </w:r>
          </w:p>
        </w:tc>
      </w:tr>
      <w:tr w:rsidR="000E6E29" w14:paraId="4E764B5D" w14:textId="77777777" w:rsidTr="00EA36E3">
        <w:tc>
          <w:tcPr>
            <w:tcW w:w="2448" w:type="dxa"/>
          </w:tcPr>
          <w:p w14:paraId="0F309DB4" w14:textId="43C4F9D7" w:rsidR="000E6E29" w:rsidRPr="00873CC7" w:rsidRDefault="000E6E29" w:rsidP="000E6E29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3CC7">
              <w:rPr>
                <w:rFonts w:asciiTheme="minorHAnsi" w:hAnsiTheme="minorHAnsi" w:cstheme="minorHAnsi"/>
                <w:sz w:val="20"/>
                <w:szCs w:val="20"/>
              </w:rPr>
              <w:t>CreatedDate</w:t>
            </w:r>
          </w:p>
        </w:tc>
        <w:tc>
          <w:tcPr>
            <w:tcW w:w="4950" w:type="dxa"/>
          </w:tcPr>
          <w:p w14:paraId="571EAA40" w14:textId="5F565ACA" w:rsidR="000E6E29" w:rsidRPr="00873CC7" w:rsidRDefault="000E6E29" w:rsidP="000E6E29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3CC7">
              <w:rPr>
                <w:rFonts w:asciiTheme="minorHAnsi" w:hAnsiTheme="minorHAnsi" w:cstheme="minorHAnsi"/>
                <w:sz w:val="20"/>
                <w:szCs w:val="20"/>
              </w:rPr>
              <w:t>timestamp with time zone</w:t>
            </w:r>
          </w:p>
        </w:tc>
      </w:tr>
      <w:tr w:rsidR="000E6E29" w14:paraId="645D59A7" w14:textId="77777777" w:rsidTr="00EA36E3">
        <w:tc>
          <w:tcPr>
            <w:tcW w:w="2448" w:type="dxa"/>
          </w:tcPr>
          <w:p w14:paraId="334F7BC1" w14:textId="068D87F4" w:rsidR="000E6E29" w:rsidRPr="00873CC7" w:rsidRDefault="000E6E29" w:rsidP="000E6E29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3CC7">
              <w:rPr>
                <w:rFonts w:asciiTheme="minorHAnsi" w:hAnsiTheme="minorHAnsi" w:cstheme="minorHAnsi"/>
                <w:sz w:val="20"/>
                <w:szCs w:val="20"/>
              </w:rPr>
              <w:t>ModifiedBy</w:t>
            </w:r>
          </w:p>
        </w:tc>
        <w:tc>
          <w:tcPr>
            <w:tcW w:w="4950" w:type="dxa"/>
          </w:tcPr>
          <w:p w14:paraId="0B4B5736" w14:textId="7EA55DB9" w:rsidR="000E6E29" w:rsidRPr="00873CC7" w:rsidRDefault="000E6E29" w:rsidP="000E6E29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3CC7">
              <w:rPr>
                <w:rFonts w:asciiTheme="minorHAnsi" w:hAnsiTheme="minorHAnsi" w:cstheme="minorHAnsi"/>
                <w:sz w:val="20"/>
                <w:szCs w:val="20"/>
              </w:rPr>
              <w:t>character varying(100)</w:t>
            </w:r>
          </w:p>
        </w:tc>
      </w:tr>
      <w:tr w:rsidR="000E6E29" w14:paraId="1C356B55" w14:textId="77777777" w:rsidTr="00EA36E3">
        <w:tc>
          <w:tcPr>
            <w:tcW w:w="2448" w:type="dxa"/>
          </w:tcPr>
          <w:p w14:paraId="4ADC113C" w14:textId="168B15ED" w:rsidR="000E6E29" w:rsidRPr="00873CC7" w:rsidRDefault="000E6E29" w:rsidP="000E6E29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3CC7">
              <w:rPr>
                <w:rFonts w:asciiTheme="minorHAnsi" w:hAnsiTheme="minorHAnsi" w:cstheme="minorHAnsi"/>
                <w:sz w:val="20"/>
                <w:szCs w:val="20"/>
              </w:rPr>
              <w:t>ModifiedDate</w:t>
            </w:r>
          </w:p>
        </w:tc>
        <w:tc>
          <w:tcPr>
            <w:tcW w:w="4950" w:type="dxa"/>
          </w:tcPr>
          <w:p w14:paraId="778DF679" w14:textId="0EE5EA07" w:rsidR="000E6E29" w:rsidRPr="00873CC7" w:rsidRDefault="000E6E29" w:rsidP="000E6E29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3CC7">
              <w:rPr>
                <w:rFonts w:asciiTheme="minorHAnsi" w:hAnsiTheme="minorHAnsi" w:cstheme="minorHAnsi"/>
                <w:sz w:val="20"/>
                <w:szCs w:val="20"/>
              </w:rPr>
              <w:t>timestamp with time zone</w:t>
            </w:r>
          </w:p>
        </w:tc>
      </w:tr>
    </w:tbl>
    <w:p w14:paraId="01B76052" w14:textId="77777777" w:rsidR="00EA36E3" w:rsidRPr="00BE56E5" w:rsidRDefault="00EA36E3" w:rsidP="00BE56E5">
      <w:pPr>
        <w:pStyle w:val="ListParagraph"/>
        <w:rPr>
          <w:b/>
          <w:bCs/>
        </w:rPr>
      </w:pPr>
    </w:p>
    <w:p w14:paraId="35E98614" w14:textId="77777777"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ALTERNATIVE FLOW</w:t>
      </w:r>
    </w:p>
    <w:tbl>
      <w:tblPr>
        <w:tblW w:w="10162" w:type="dxa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62"/>
      </w:tblGrid>
      <w:tr w:rsidR="00F93A39" w:rsidRPr="00BE56E5" w14:paraId="7FE68D43" w14:textId="77777777" w:rsidTr="00294044">
        <w:trPr>
          <w:trHeight w:val="197"/>
        </w:trPr>
        <w:tc>
          <w:tcPr>
            <w:tcW w:w="10162" w:type="dxa"/>
            <w:shd w:val="clear" w:color="auto" w:fill="FFFFFF" w:themeFill="background1"/>
            <w:vAlign w:val="center"/>
          </w:tcPr>
          <w:p w14:paraId="5AC98455" w14:textId="77777777" w:rsidR="00C749EA" w:rsidRPr="00294044" w:rsidRDefault="00294044" w:rsidP="00294044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14:paraId="4AC6421E" w14:textId="77777777" w:rsidR="00F93A39" w:rsidRPr="00BE56E5" w:rsidRDefault="00F93A39" w:rsidP="00F93A39">
      <w:pPr>
        <w:rPr>
          <w:lang w:val="en-GB"/>
        </w:rPr>
      </w:pPr>
    </w:p>
    <w:p w14:paraId="32E35FA0" w14:textId="77777777"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EXCEPTIONS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312C24" w:rsidRPr="00BE56E5" w14:paraId="21B83177" w14:textId="77777777" w:rsidTr="008B6210">
        <w:tc>
          <w:tcPr>
            <w:tcW w:w="10170" w:type="dxa"/>
          </w:tcPr>
          <w:p w14:paraId="57D85816" w14:textId="77777777" w:rsidR="00F93A39" w:rsidRPr="00BE56E5" w:rsidRDefault="00942BB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14:paraId="324E642B" w14:textId="77777777" w:rsidR="00F93A39" w:rsidRPr="00BE56E5" w:rsidRDefault="00F93A39" w:rsidP="00F93A39">
      <w:pPr>
        <w:rPr>
          <w:b/>
          <w:bCs/>
        </w:rPr>
      </w:pPr>
    </w:p>
    <w:p w14:paraId="04659978" w14:textId="77777777"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 xml:space="preserve">BUSINESS RULES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0F63A7" w:rsidRPr="00BE56E5" w14:paraId="41F0AA84" w14:textId="77777777" w:rsidTr="008B6210">
        <w:tc>
          <w:tcPr>
            <w:tcW w:w="10170" w:type="dxa"/>
          </w:tcPr>
          <w:p w14:paraId="48BD4DE3" w14:textId="77777777" w:rsidR="004571F0" w:rsidRPr="007C6EEC" w:rsidRDefault="00B22463" w:rsidP="007970CA">
            <w:pPr>
              <w:pStyle w:val="ListParagraph"/>
              <w:numPr>
                <w:ilvl w:val="0"/>
                <w:numId w:val="28"/>
              </w:numPr>
              <w:rPr>
                <w:lang w:val="en-GB"/>
              </w:rPr>
            </w:pPr>
            <w:r w:rsidRPr="007C6EEC">
              <w:rPr>
                <w:lang w:val="en-GB"/>
              </w:rPr>
              <w:t>X number of days should be configurable as a business rule</w:t>
            </w:r>
          </w:p>
          <w:p w14:paraId="2161C745" w14:textId="77777777" w:rsidR="007C6EEC" w:rsidRPr="004A5AC5" w:rsidRDefault="007C6EEC" w:rsidP="007970CA">
            <w:pPr>
              <w:pStyle w:val="ListParagraph"/>
              <w:numPr>
                <w:ilvl w:val="0"/>
                <w:numId w:val="29"/>
              </w:numPr>
              <w:rPr>
                <w:lang w:val="en-GB"/>
              </w:rPr>
            </w:pPr>
            <w:r w:rsidRPr="004A5AC5">
              <w:rPr>
                <w:lang w:val="en-GB"/>
              </w:rPr>
              <w:t>All department’s checklist should be database master table configurable</w:t>
            </w:r>
          </w:p>
          <w:p w14:paraId="3F2678AF" w14:textId="77777777" w:rsidR="007C6EEC" w:rsidRPr="007C6EEC" w:rsidRDefault="007C6EEC" w:rsidP="007970CA">
            <w:pPr>
              <w:pStyle w:val="ListParagraph"/>
              <w:numPr>
                <w:ilvl w:val="0"/>
                <w:numId w:val="29"/>
              </w:numPr>
              <w:rPr>
                <w:lang w:val="en-GB"/>
              </w:rPr>
            </w:pPr>
            <w:r w:rsidRPr="004A5AC5">
              <w:rPr>
                <w:lang w:val="en-GB"/>
              </w:rPr>
              <w:t>Status list should be database master table configurable.</w:t>
            </w:r>
          </w:p>
        </w:tc>
      </w:tr>
    </w:tbl>
    <w:p w14:paraId="48CA54BB" w14:textId="77777777" w:rsidR="00BB4430" w:rsidRPr="00BE56E5" w:rsidRDefault="00BB4430" w:rsidP="00F93A39">
      <w:pPr>
        <w:rPr>
          <w:b/>
          <w:bCs/>
        </w:rPr>
      </w:pPr>
    </w:p>
    <w:p w14:paraId="15216E6A" w14:textId="77777777"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SPECIAL REQUIREMENTS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B2243F" w:rsidRPr="00BE56E5" w14:paraId="0D7DCDD0" w14:textId="77777777" w:rsidTr="008B6210">
        <w:tc>
          <w:tcPr>
            <w:tcW w:w="10170" w:type="dxa"/>
          </w:tcPr>
          <w:p w14:paraId="3E95A23D" w14:textId="77777777" w:rsidR="00F93A39" w:rsidRPr="00BE56E5" w:rsidRDefault="00BB443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14:paraId="2E4D5B43" w14:textId="77777777" w:rsidR="00F93A39" w:rsidRDefault="00F93A39" w:rsidP="00F93A39">
      <w:pPr>
        <w:rPr>
          <w:lang w:val="en-GB"/>
        </w:rPr>
      </w:pPr>
    </w:p>
    <w:p w14:paraId="68B2E3BE" w14:textId="77777777"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ASSUMPTIONS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A52A03" w:rsidRPr="00BE56E5" w14:paraId="1F2961BB" w14:textId="77777777" w:rsidTr="008B6210">
        <w:tc>
          <w:tcPr>
            <w:tcW w:w="10170" w:type="dxa"/>
          </w:tcPr>
          <w:p w14:paraId="31D7D806" w14:textId="77777777" w:rsidR="003121F4" w:rsidRPr="003121F4" w:rsidRDefault="003121F4" w:rsidP="007970CA">
            <w:pPr>
              <w:pStyle w:val="ListParagraph"/>
              <w:numPr>
                <w:ilvl w:val="0"/>
                <w:numId w:val="33"/>
              </w:numPr>
              <w:rPr>
                <w:lang w:val="en-GB"/>
              </w:rPr>
            </w:pPr>
            <w:r w:rsidRPr="003121F4">
              <w:rPr>
                <w:lang w:val="en-GB"/>
              </w:rPr>
              <w:t>Each department NOC Checklist will be from master table</w:t>
            </w:r>
          </w:p>
          <w:p w14:paraId="40873C84" w14:textId="77777777" w:rsidR="00E50E77" w:rsidRPr="003121F4" w:rsidRDefault="003121F4" w:rsidP="007970CA">
            <w:pPr>
              <w:pStyle w:val="ListParagraph"/>
              <w:numPr>
                <w:ilvl w:val="0"/>
                <w:numId w:val="33"/>
              </w:numPr>
              <w:rPr>
                <w:lang w:val="en-GB"/>
              </w:rPr>
            </w:pPr>
            <w:r w:rsidRPr="003121F4">
              <w:rPr>
                <w:lang w:val="en-GB"/>
              </w:rPr>
              <w:t>Status dropdown box will be from master table</w:t>
            </w:r>
          </w:p>
        </w:tc>
      </w:tr>
    </w:tbl>
    <w:p w14:paraId="11970B3E" w14:textId="77777777" w:rsidR="00F93A39" w:rsidRPr="00BE56E5" w:rsidRDefault="00F93A39" w:rsidP="00F93A39">
      <w:pPr>
        <w:rPr>
          <w:b/>
          <w:bCs/>
        </w:rPr>
      </w:pPr>
    </w:p>
    <w:p w14:paraId="6A9707DD" w14:textId="77777777"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NOTES AND ISSUES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4E3EA2" w:rsidRPr="00BE56E5" w14:paraId="380C2C05" w14:textId="77777777" w:rsidTr="008B6210">
        <w:tc>
          <w:tcPr>
            <w:tcW w:w="10170" w:type="dxa"/>
          </w:tcPr>
          <w:p w14:paraId="3F1587EC" w14:textId="77777777" w:rsidR="00F93A39" w:rsidRPr="00BE56E5" w:rsidRDefault="00942BB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14:paraId="46019A00" w14:textId="77777777" w:rsidR="00F93A39" w:rsidRPr="00BE56E5" w:rsidRDefault="00F93A39" w:rsidP="00F93A39">
      <w:pPr>
        <w:rPr>
          <w:lang w:val="en-GB"/>
        </w:rPr>
      </w:pPr>
    </w:p>
    <w:p w14:paraId="467DD834" w14:textId="77777777"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ACCEPTANCE CRITERIA AND TESTS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C63674" w:rsidRPr="00BE56E5" w14:paraId="1E160A1D" w14:textId="77777777" w:rsidTr="008B6210">
        <w:tc>
          <w:tcPr>
            <w:tcW w:w="10170" w:type="dxa"/>
          </w:tcPr>
          <w:p w14:paraId="64DC1370" w14:textId="77777777" w:rsidR="0088097D" w:rsidRDefault="0088097D" w:rsidP="000A5D14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 xml:space="preserve">Associate credentials will be deactivated to not access the organization resources </w:t>
            </w:r>
          </w:p>
          <w:p w14:paraId="69E293A4" w14:textId="6BD6D03D" w:rsidR="0088097D" w:rsidRPr="0088097D" w:rsidRDefault="00416673" w:rsidP="000A5D14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 xml:space="preserve">Particular </w:t>
            </w:r>
            <w:r w:rsidRPr="0088097D">
              <w:rPr>
                <w:lang w:val="en-GB"/>
              </w:rPr>
              <w:t>Associate</w:t>
            </w:r>
            <w:r w:rsidR="0088097D" w:rsidRPr="0088097D">
              <w:rPr>
                <w:lang w:val="en-GB"/>
              </w:rPr>
              <w:t xml:space="preserve"> should be blacklisted </w:t>
            </w:r>
            <w:r w:rsidRPr="0088097D">
              <w:rPr>
                <w:lang w:val="en-GB"/>
              </w:rPr>
              <w:t>i.e.,</w:t>
            </w:r>
            <w:r w:rsidR="0088097D" w:rsidRPr="0088097D">
              <w:rPr>
                <w:lang w:val="en-GB"/>
              </w:rPr>
              <w:t xml:space="preserve"> he/she should not consider for rehiring in future</w:t>
            </w:r>
          </w:p>
          <w:p w14:paraId="3446E042" w14:textId="77777777" w:rsidR="001A6303" w:rsidRPr="00BF2C6F" w:rsidRDefault="00BF2C6F" w:rsidP="007C6EEC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 xml:space="preserve">Associate status should be updated to </w:t>
            </w:r>
            <w:r w:rsidR="0088097D">
              <w:rPr>
                <w:lang w:val="en-GB"/>
              </w:rPr>
              <w:t>“</w:t>
            </w:r>
            <w:r w:rsidR="0088097D">
              <w:rPr>
                <w:color w:val="000000"/>
              </w:rPr>
              <w:t>Absconded</w:t>
            </w:r>
            <w:r w:rsidR="0088097D">
              <w:rPr>
                <w:lang w:val="en-GB"/>
              </w:rPr>
              <w:t xml:space="preserve">” that means </w:t>
            </w:r>
            <w:r>
              <w:rPr>
                <w:lang w:val="en-GB"/>
              </w:rPr>
              <w:t>Not eligible for rehire</w:t>
            </w:r>
          </w:p>
        </w:tc>
      </w:tr>
    </w:tbl>
    <w:p w14:paraId="4E8EAE9C" w14:textId="77777777" w:rsidR="00DF052E" w:rsidRDefault="00DF052E" w:rsidP="00DC40FB">
      <w:pPr>
        <w:rPr>
          <w:lang w:val="en-GB"/>
        </w:rPr>
      </w:pPr>
    </w:p>
    <w:p w14:paraId="52CD79BA" w14:textId="77777777" w:rsidR="007B013D" w:rsidRPr="00DC40FB" w:rsidRDefault="007B013D" w:rsidP="00DC40FB">
      <w:pPr>
        <w:rPr>
          <w:lang w:val="en-GB"/>
        </w:rPr>
      </w:pPr>
    </w:p>
    <w:sectPr w:rsidR="007B013D" w:rsidRPr="00DC40FB" w:rsidSect="00606AF8">
      <w:headerReference w:type="default" r:id="rId11"/>
      <w:footerReference w:type="default" r:id="rId12"/>
      <w:pgSz w:w="11907" w:h="16839" w:code="9"/>
      <w:pgMar w:top="1080" w:right="562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96B22" w14:textId="77777777" w:rsidR="00231764" w:rsidRDefault="00231764">
      <w:r>
        <w:separator/>
      </w:r>
    </w:p>
  </w:endnote>
  <w:endnote w:type="continuationSeparator" w:id="0">
    <w:p w14:paraId="47328355" w14:textId="77777777" w:rsidR="00231764" w:rsidRDefault="00231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 Headline">
    <w:altName w:val="Trebuchet MS"/>
    <w:charset w:val="00"/>
    <w:family w:val="swiss"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EA1C8" w14:textId="77777777" w:rsidR="00BF2C6F" w:rsidRPr="00AA546A" w:rsidRDefault="00A25309" w:rsidP="00606AF8">
    <w:pPr>
      <w:framePr w:wrap="around" w:vAnchor="text" w:hAnchor="page" w:x="10711" w:y="-3"/>
      <w:tabs>
        <w:tab w:val="left" w:pos="540"/>
        <w:tab w:val="center" w:pos="4320"/>
        <w:tab w:val="right" w:pos="8640"/>
      </w:tabs>
      <w:spacing w:line="276" w:lineRule="auto"/>
      <w:ind w:left="270" w:right="90"/>
      <w:contextualSpacing/>
      <w:rPr>
        <w:rFonts w:eastAsia="MS Mincho"/>
        <w:color w:val="889147"/>
        <w:sz w:val="18"/>
        <w:szCs w:val="18"/>
      </w:rPr>
    </w:pPr>
    <w:r w:rsidRPr="00AA546A">
      <w:rPr>
        <w:rFonts w:eastAsia="MS Mincho"/>
        <w:color w:val="889147"/>
        <w:sz w:val="18"/>
        <w:szCs w:val="18"/>
      </w:rPr>
      <w:fldChar w:fldCharType="begin"/>
    </w:r>
    <w:r w:rsidR="00BF2C6F" w:rsidRPr="00AA546A">
      <w:rPr>
        <w:rFonts w:eastAsia="MS Mincho"/>
        <w:color w:val="889147"/>
        <w:sz w:val="18"/>
        <w:szCs w:val="18"/>
      </w:rPr>
      <w:instrText xml:space="preserve">PAGE  </w:instrText>
    </w:r>
    <w:r w:rsidRPr="00AA546A">
      <w:rPr>
        <w:rFonts w:eastAsia="MS Mincho"/>
        <w:color w:val="889147"/>
        <w:sz w:val="18"/>
        <w:szCs w:val="18"/>
      </w:rPr>
      <w:fldChar w:fldCharType="separate"/>
    </w:r>
    <w:r w:rsidR="00A32575">
      <w:rPr>
        <w:rFonts w:eastAsia="MS Mincho"/>
        <w:noProof/>
        <w:color w:val="889147"/>
        <w:sz w:val="18"/>
        <w:szCs w:val="18"/>
      </w:rPr>
      <w:t>2</w:t>
    </w:r>
    <w:r w:rsidRPr="00AA546A">
      <w:rPr>
        <w:rFonts w:eastAsia="MS Mincho"/>
        <w:color w:val="889147"/>
        <w:sz w:val="18"/>
        <w:szCs w:val="18"/>
      </w:rPr>
      <w:fldChar w:fldCharType="end"/>
    </w:r>
  </w:p>
  <w:p w14:paraId="45D15471" w14:textId="77777777" w:rsidR="00BF2C6F" w:rsidRPr="00CB7210" w:rsidRDefault="00000000" w:rsidP="00606AF8">
    <w:r>
      <w:rPr>
        <w:rFonts w:eastAsia="MS Mincho"/>
        <w:b/>
        <w:noProof/>
        <w:color w:val="889147"/>
        <w:sz w:val="16"/>
        <w:szCs w:val="16"/>
        <w:lang w:eastAsia="en-US"/>
      </w:rPr>
      <w:pict w14:anchorId="1C2E78C0">
        <v:line id="Straight Connector 12" o:spid="_x0000_s1025" style="position:absolute;z-index:251684352;visibility:visible;mso-wrap-distance-top:-3e-5mm;mso-wrap-distance-bottom:-3e-5mm;mso-width-relative:margin" from="-57.75pt,-6.95pt" to="586.5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" strokecolor="#7f7f7f">
          <o:lock v:ext="edit" shapetype="f"/>
        </v:line>
      </w:pict>
    </w:r>
    <w:r w:rsidR="00BF2C6F" w:rsidRPr="00D13173">
      <w:rPr>
        <w:rFonts w:eastAsia="MS Mincho"/>
        <w:b/>
        <w:noProof/>
        <w:color w:val="889147"/>
        <w:sz w:val="16"/>
        <w:szCs w:val="16"/>
        <w:lang w:eastAsia="en-US"/>
      </w:rPr>
      <w:t>SGMS/D</w:t>
    </w:r>
    <w:r w:rsidR="00BF2C6F">
      <w:rPr>
        <w:rFonts w:eastAsia="MS Mincho"/>
        <w:b/>
        <w:noProof/>
        <w:color w:val="889147"/>
        <w:sz w:val="16"/>
        <w:szCs w:val="16"/>
        <w:lang w:eastAsia="en-US"/>
      </w:rPr>
      <w:t>EV</w:t>
    </w:r>
    <w:r w:rsidR="00BF2C6F" w:rsidRPr="00D13173">
      <w:rPr>
        <w:rFonts w:eastAsia="MS Mincho"/>
        <w:b/>
        <w:noProof/>
        <w:color w:val="889147"/>
        <w:sz w:val="16"/>
        <w:szCs w:val="16"/>
        <w:lang w:eastAsia="en-US"/>
      </w:rPr>
      <w:t>/TEM/0</w:t>
    </w:r>
    <w:r w:rsidR="00BF2C6F">
      <w:rPr>
        <w:rFonts w:eastAsia="MS Mincho"/>
        <w:b/>
        <w:noProof/>
        <w:color w:val="889147"/>
        <w:sz w:val="16"/>
        <w:szCs w:val="16"/>
        <w:lang w:eastAsia="en-US"/>
      </w:rPr>
      <w:t>8</w:t>
    </w:r>
    <w:r w:rsidR="00BF2C6F" w:rsidRPr="00CB7210">
      <w:rPr>
        <w:rFonts w:eastAsia="MS Mincho"/>
        <w:color w:val="889147"/>
        <w:sz w:val="16"/>
        <w:szCs w:val="16"/>
      </w:rPr>
      <w:t xml:space="preserve">SENECAGLOBAL </w:t>
    </w:r>
    <w:r w:rsidR="00BF2C6F">
      <w:rPr>
        <w:rFonts w:eastAsia="MS Mincho"/>
        <w:color w:val="889147"/>
        <w:sz w:val="16"/>
        <w:szCs w:val="16"/>
      </w:rPr>
      <w:t xml:space="preserve">PROPRIETARY AND </w:t>
    </w:r>
    <w:r w:rsidR="00BF2C6F" w:rsidRPr="00CB7210">
      <w:rPr>
        <w:rFonts w:eastAsia="MS Mincho"/>
        <w:color w:val="889147"/>
        <w:sz w:val="16"/>
        <w:szCs w:val="16"/>
      </w:rPr>
      <w:t>CONFIDENTIAL</w:t>
    </w:r>
    <w:r w:rsidR="00BF2C6F">
      <w:rPr>
        <w:rFonts w:eastAsia="MS Mincho"/>
        <w:color w:val="889147"/>
        <w:sz w:val="16"/>
        <w:szCs w:val="16"/>
      </w:rPr>
      <w:t>INFORMATION                  VER.NO:2.0</w:t>
    </w:r>
  </w:p>
  <w:p w14:paraId="0AA14447" w14:textId="77777777" w:rsidR="00BF2C6F" w:rsidRPr="000F17A8" w:rsidRDefault="00BF2C6F" w:rsidP="00B568B2">
    <w:pPr>
      <w:pStyle w:val="Footer"/>
      <w:tabs>
        <w:tab w:val="clear" w:pos="4320"/>
        <w:tab w:val="clear" w:pos="8640"/>
        <w:tab w:val="left" w:pos="6564"/>
      </w:tabs>
      <w:rPr>
        <w:szCs w:val="16"/>
      </w:rPr>
    </w:pPr>
    <w:r>
      <w:rPr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F388E" w14:textId="77777777" w:rsidR="00231764" w:rsidRDefault="00231764">
      <w:r>
        <w:separator/>
      </w:r>
    </w:p>
  </w:footnote>
  <w:footnote w:type="continuationSeparator" w:id="0">
    <w:p w14:paraId="670A5423" w14:textId="77777777" w:rsidR="00231764" w:rsidRDefault="00231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A9166" w14:textId="77777777" w:rsidR="00BF2C6F" w:rsidRPr="006E1815" w:rsidRDefault="00BF2C6F" w:rsidP="00FB0A12">
    <w:pPr>
      <w:rPr>
        <w:rFonts w:ascii="Co Headline" w:hAnsi="Co Headline"/>
        <w:b/>
        <w:i/>
        <w:sz w:val="32"/>
        <w:szCs w:val="32"/>
      </w:rPr>
    </w:pPr>
    <w:r w:rsidRPr="00AA546A">
      <w:rPr>
        <w:rFonts w:eastAsia="MS Mincho"/>
        <w:noProof/>
        <w:lang w:val="en-IN"/>
      </w:rPr>
      <w:drawing>
        <wp:anchor distT="0" distB="0" distL="114300" distR="114300" simplePos="0" relativeHeight="251659264" behindDoc="0" locked="0" layoutInCell="1" allowOverlap="1" wp14:anchorId="2409D4BD" wp14:editId="28331168">
          <wp:simplePos x="0" y="0"/>
          <wp:positionH relativeFrom="column">
            <wp:posOffset>208915</wp:posOffset>
          </wp:positionH>
          <wp:positionV relativeFrom="paragraph">
            <wp:posOffset>-349250</wp:posOffset>
          </wp:positionV>
          <wp:extent cx="1609725" cy="9505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_LogotypeCMYK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25" cy="95059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  <w:r w:rsidR="00000000">
      <w:rPr>
        <w:rFonts w:ascii="Co Headline" w:hAnsi="Co Headline"/>
        <w:b/>
        <w:i/>
        <w:noProof/>
        <w:sz w:val="32"/>
        <w:szCs w:val="32"/>
        <w:lang w:eastAsia="en-US"/>
      </w:rPr>
      <w:pict w14:anchorId="4A2F85D7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6" type="#_x0000_t202" style="position:absolute;margin-left:160.25pt;margin-top:-.75pt;width:359.5pt;height:26.75pt;z-index:251657216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" filled="f" stroked="f">
          <v:textbox style="mso-fit-shape-to-text:t">
            <w:txbxContent>
              <w:p w14:paraId="3DDB29F4" w14:textId="77777777" w:rsidR="00BF2C6F" w:rsidRPr="00B40243" w:rsidRDefault="002B2F82" w:rsidP="00606AF8">
                <w:pPr>
                  <w:jc w:val="right"/>
                  <w:rPr>
                    <w:sz w:val="14"/>
                    <w:szCs w:val="40"/>
                    <w:lang w:val="en-IN"/>
                  </w:rPr>
                </w:pPr>
                <w:r>
                  <w:rPr>
                    <w:sz w:val="20"/>
                    <w:szCs w:val="32"/>
                    <w:lang w:val="en-IN"/>
                  </w:rPr>
                  <w:t>Associate Exit</w:t>
                </w:r>
              </w:p>
            </w:txbxContent>
          </v:textbox>
        </v:shape>
      </w:pict>
    </w:r>
  </w:p>
  <w:p w14:paraId="6FC8C999" w14:textId="77777777" w:rsidR="00BF2C6F" w:rsidRDefault="00BF2C6F" w:rsidP="00FB0A12">
    <w:pPr>
      <w:pStyle w:val="Header"/>
      <w:tabs>
        <w:tab w:val="clear" w:pos="4320"/>
        <w:tab w:val="clear" w:pos="8640"/>
        <w:tab w:val="left" w:pos="2745"/>
      </w:tabs>
    </w:pPr>
    <w:r>
      <w:tab/>
    </w:r>
    <w:r>
      <w:tab/>
    </w:r>
    <w:r>
      <w:tab/>
    </w:r>
    <w:r>
      <w:tab/>
    </w:r>
    <w:r>
      <w:tab/>
    </w:r>
  </w:p>
  <w:p w14:paraId="04EAE0BB" w14:textId="77777777" w:rsidR="00BF2C6F" w:rsidRDefault="00BF2C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AC469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5845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8EC4C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84655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548BD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B257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44912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6ADE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A38CD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D88B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60420"/>
    <w:multiLevelType w:val="hybridMultilevel"/>
    <w:tmpl w:val="FC3E7A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A7E3672"/>
    <w:multiLevelType w:val="multilevel"/>
    <w:tmpl w:val="089EDF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17E3B82"/>
    <w:multiLevelType w:val="hybridMultilevel"/>
    <w:tmpl w:val="2D50B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815AF5"/>
    <w:multiLevelType w:val="hybridMultilevel"/>
    <w:tmpl w:val="4B78A19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2E0DD0"/>
    <w:multiLevelType w:val="hybridMultilevel"/>
    <w:tmpl w:val="2F4A7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155E5"/>
    <w:multiLevelType w:val="hybridMultilevel"/>
    <w:tmpl w:val="FA228A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74395"/>
    <w:multiLevelType w:val="hybridMultilevel"/>
    <w:tmpl w:val="C106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934D6F"/>
    <w:multiLevelType w:val="hybridMultilevel"/>
    <w:tmpl w:val="F7FAE5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DF6277"/>
    <w:multiLevelType w:val="hybridMultilevel"/>
    <w:tmpl w:val="CAF4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75930"/>
    <w:multiLevelType w:val="hybridMultilevel"/>
    <w:tmpl w:val="7E9A6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A44FA7"/>
    <w:multiLevelType w:val="hybridMultilevel"/>
    <w:tmpl w:val="955C5A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E344B3"/>
    <w:multiLevelType w:val="hybridMultilevel"/>
    <w:tmpl w:val="7540A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7605D"/>
    <w:multiLevelType w:val="hybridMultilevel"/>
    <w:tmpl w:val="1CF6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220121"/>
    <w:multiLevelType w:val="hybridMultilevel"/>
    <w:tmpl w:val="864A526C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C66628"/>
    <w:multiLevelType w:val="multilevel"/>
    <w:tmpl w:val="AE125586"/>
    <w:lvl w:ilvl="0">
      <w:start w:val="1"/>
      <w:numFmt w:val="decimal"/>
      <w:pStyle w:val="ProcessTableNumber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rocessTableNumber2"/>
      <w:suff w:val="space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Restart w:val="0"/>
      <w:suff w:val="space"/>
      <w:lvlText w:val="%2.%1.%3"/>
      <w:lvlJc w:val="left"/>
      <w:pPr>
        <w:ind w:left="144" w:hanging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" w:hanging="4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16"/>
        </w:tabs>
        <w:ind w:left="7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0"/>
        </w:tabs>
        <w:ind w:left="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4"/>
        </w:tabs>
        <w:ind w:left="1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8"/>
        </w:tabs>
        <w:ind w:left="1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2"/>
        </w:tabs>
        <w:ind w:left="1292" w:hanging="1584"/>
      </w:pPr>
      <w:rPr>
        <w:rFonts w:hint="default"/>
      </w:rPr>
    </w:lvl>
  </w:abstractNum>
  <w:abstractNum w:abstractNumId="25" w15:restartNumberingAfterBreak="0">
    <w:nsid w:val="461D03AE"/>
    <w:multiLevelType w:val="hybridMultilevel"/>
    <w:tmpl w:val="6CE4DA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3237E1"/>
    <w:multiLevelType w:val="hybridMultilevel"/>
    <w:tmpl w:val="C0B21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A66F9"/>
    <w:multiLevelType w:val="hybridMultilevel"/>
    <w:tmpl w:val="3A60F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5F19F3"/>
    <w:multiLevelType w:val="hybridMultilevel"/>
    <w:tmpl w:val="7F72A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A24E2"/>
    <w:multiLevelType w:val="hybridMultilevel"/>
    <w:tmpl w:val="690ECB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0D05D4"/>
    <w:multiLevelType w:val="hybridMultilevel"/>
    <w:tmpl w:val="3094ED4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C50EED"/>
    <w:multiLevelType w:val="hybridMultilevel"/>
    <w:tmpl w:val="A6DCC8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AC86517"/>
    <w:multiLevelType w:val="hybridMultilevel"/>
    <w:tmpl w:val="DD10525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C046D3"/>
    <w:multiLevelType w:val="hybridMultilevel"/>
    <w:tmpl w:val="7D0A597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3A746A3"/>
    <w:multiLevelType w:val="hybridMultilevel"/>
    <w:tmpl w:val="1B00513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9D85F27"/>
    <w:multiLevelType w:val="hybridMultilevel"/>
    <w:tmpl w:val="59F0C57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BD17C2"/>
    <w:multiLevelType w:val="hybridMultilevel"/>
    <w:tmpl w:val="0D828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932CE"/>
    <w:multiLevelType w:val="hybridMultilevel"/>
    <w:tmpl w:val="A7A4C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F1D9C"/>
    <w:multiLevelType w:val="hybridMultilevel"/>
    <w:tmpl w:val="1542CD32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9" w15:restartNumberingAfterBreak="0">
    <w:nsid w:val="76586B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DDE706F"/>
    <w:multiLevelType w:val="hybridMultilevel"/>
    <w:tmpl w:val="51B87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606041">
    <w:abstractNumId w:val="9"/>
  </w:num>
  <w:num w:numId="2" w16cid:durableId="1480612089">
    <w:abstractNumId w:val="7"/>
  </w:num>
  <w:num w:numId="3" w16cid:durableId="1731266575">
    <w:abstractNumId w:val="6"/>
  </w:num>
  <w:num w:numId="4" w16cid:durableId="1312367991">
    <w:abstractNumId w:val="5"/>
  </w:num>
  <w:num w:numId="5" w16cid:durableId="205996358">
    <w:abstractNumId w:val="4"/>
  </w:num>
  <w:num w:numId="6" w16cid:durableId="1729453145">
    <w:abstractNumId w:val="8"/>
  </w:num>
  <w:num w:numId="7" w16cid:durableId="1567568165">
    <w:abstractNumId w:val="3"/>
  </w:num>
  <w:num w:numId="8" w16cid:durableId="1295796812">
    <w:abstractNumId w:val="2"/>
  </w:num>
  <w:num w:numId="9" w16cid:durableId="436028860">
    <w:abstractNumId w:val="1"/>
  </w:num>
  <w:num w:numId="10" w16cid:durableId="1190411929">
    <w:abstractNumId w:val="0"/>
  </w:num>
  <w:num w:numId="11" w16cid:durableId="1917470215">
    <w:abstractNumId w:val="24"/>
  </w:num>
  <w:num w:numId="12" w16cid:durableId="1336154419">
    <w:abstractNumId w:val="12"/>
  </w:num>
  <w:num w:numId="13" w16cid:durableId="432366464">
    <w:abstractNumId w:val="27"/>
  </w:num>
  <w:num w:numId="14" w16cid:durableId="646084032">
    <w:abstractNumId w:val="39"/>
  </w:num>
  <w:num w:numId="15" w16cid:durableId="1164667281">
    <w:abstractNumId w:val="21"/>
  </w:num>
  <w:num w:numId="16" w16cid:durableId="381248548">
    <w:abstractNumId w:val="19"/>
  </w:num>
  <w:num w:numId="17" w16cid:durableId="923800123">
    <w:abstractNumId w:val="18"/>
  </w:num>
  <w:num w:numId="18" w16cid:durableId="1282414320">
    <w:abstractNumId w:val="16"/>
  </w:num>
  <w:num w:numId="19" w16cid:durableId="580989680">
    <w:abstractNumId w:val="22"/>
  </w:num>
  <w:num w:numId="20" w16cid:durableId="133135229">
    <w:abstractNumId w:val="10"/>
  </w:num>
  <w:num w:numId="21" w16cid:durableId="485517638">
    <w:abstractNumId w:val="36"/>
  </w:num>
  <w:num w:numId="22" w16cid:durableId="1076170877">
    <w:abstractNumId w:val="31"/>
  </w:num>
  <w:num w:numId="23" w16cid:durableId="1969630608">
    <w:abstractNumId w:val="23"/>
  </w:num>
  <w:num w:numId="24" w16cid:durableId="317612477">
    <w:abstractNumId w:val="14"/>
  </w:num>
  <w:num w:numId="25" w16cid:durableId="1702851260">
    <w:abstractNumId w:val="11"/>
  </w:num>
  <w:num w:numId="26" w16cid:durableId="634409473">
    <w:abstractNumId w:val="40"/>
  </w:num>
  <w:num w:numId="27" w16cid:durableId="1371304072">
    <w:abstractNumId w:val="34"/>
  </w:num>
  <w:num w:numId="28" w16cid:durableId="286398845">
    <w:abstractNumId w:val="28"/>
  </w:num>
  <w:num w:numId="29" w16cid:durableId="2050376688">
    <w:abstractNumId w:val="37"/>
  </w:num>
  <w:num w:numId="30" w16cid:durableId="790132224">
    <w:abstractNumId w:val="25"/>
  </w:num>
  <w:num w:numId="31" w16cid:durableId="1880120496">
    <w:abstractNumId w:val="29"/>
  </w:num>
  <w:num w:numId="32" w16cid:durableId="1701320225">
    <w:abstractNumId w:val="17"/>
  </w:num>
  <w:num w:numId="33" w16cid:durableId="2073384841">
    <w:abstractNumId w:val="26"/>
  </w:num>
  <w:num w:numId="34" w16cid:durableId="394158054">
    <w:abstractNumId w:val="38"/>
  </w:num>
  <w:num w:numId="35" w16cid:durableId="914170999">
    <w:abstractNumId w:val="30"/>
  </w:num>
  <w:num w:numId="36" w16cid:durableId="1474592577">
    <w:abstractNumId w:val="33"/>
  </w:num>
  <w:num w:numId="37" w16cid:durableId="638539031">
    <w:abstractNumId w:val="13"/>
  </w:num>
  <w:num w:numId="38" w16cid:durableId="1886134889">
    <w:abstractNumId w:val="32"/>
  </w:num>
  <w:num w:numId="39" w16cid:durableId="64963015">
    <w:abstractNumId w:val="15"/>
  </w:num>
  <w:num w:numId="40" w16cid:durableId="185407854">
    <w:abstractNumId w:val="20"/>
  </w:num>
  <w:num w:numId="41" w16cid:durableId="439495149">
    <w:abstractNumId w:val="3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OyNDE0sjS0MDM2tDRU0lEKTi0uzszPAykwrgUAheLk9iwAAAA="/>
  </w:docVars>
  <w:rsids>
    <w:rsidRoot w:val="00C32BE5"/>
    <w:rsid w:val="0000017D"/>
    <w:rsid w:val="00005954"/>
    <w:rsid w:val="00010978"/>
    <w:rsid w:val="0001249B"/>
    <w:rsid w:val="0001504A"/>
    <w:rsid w:val="000176EE"/>
    <w:rsid w:val="000218C7"/>
    <w:rsid w:val="00023BFD"/>
    <w:rsid w:val="0002469C"/>
    <w:rsid w:val="00025D5C"/>
    <w:rsid w:val="00032072"/>
    <w:rsid w:val="000320B0"/>
    <w:rsid w:val="0003350A"/>
    <w:rsid w:val="00035012"/>
    <w:rsid w:val="00035594"/>
    <w:rsid w:val="0003688D"/>
    <w:rsid w:val="000439E0"/>
    <w:rsid w:val="00043BC1"/>
    <w:rsid w:val="00045DDF"/>
    <w:rsid w:val="00051E7D"/>
    <w:rsid w:val="00052D66"/>
    <w:rsid w:val="00057D4B"/>
    <w:rsid w:val="00060BFE"/>
    <w:rsid w:val="00060FBC"/>
    <w:rsid w:val="0006207E"/>
    <w:rsid w:val="00064014"/>
    <w:rsid w:val="000650A4"/>
    <w:rsid w:val="000661A1"/>
    <w:rsid w:val="00066DE7"/>
    <w:rsid w:val="000713E5"/>
    <w:rsid w:val="00075CF9"/>
    <w:rsid w:val="00076360"/>
    <w:rsid w:val="000766C5"/>
    <w:rsid w:val="00077AB1"/>
    <w:rsid w:val="0008191D"/>
    <w:rsid w:val="00081CA3"/>
    <w:rsid w:val="00083206"/>
    <w:rsid w:val="00085936"/>
    <w:rsid w:val="000864BC"/>
    <w:rsid w:val="000869CB"/>
    <w:rsid w:val="000870AA"/>
    <w:rsid w:val="00087F7C"/>
    <w:rsid w:val="00095201"/>
    <w:rsid w:val="000A1425"/>
    <w:rsid w:val="000A284E"/>
    <w:rsid w:val="000A3C47"/>
    <w:rsid w:val="000A5D14"/>
    <w:rsid w:val="000A7E17"/>
    <w:rsid w:val="000B0334"/>
    <w:rsid w:val="000B2598"/>
    <w:rsid w:val="000B345F"/>
    <w:rsid w:val="000B4900"/>
    <w:rsid w:val="000B53D8"/>
    <w:rsid w:val="000C12E2"/>
    <w:rsid w:val="000C357B"/>
    <w:rsid w:val="000C766F"/>
    <w:rsid w:val="000C7C8D"/>
    <w:rsid w:val="000D0F3E"/>
    <w:rsid w:val="000D328C"/>
    <w:rsid w:val="000D4C2F"/>
    <w:rsid w:val="000D688A"/>
    <w:rsid w:val="000E22DB"/>
    <w:rsid w:val="000E504D"/>
    <w:rsid w:val="000E6E29"/>
    <w:rsid w:val="000E71B0"/>
    <w:rsid w:val="000F007E"/>
    <w:rsid w:val="000F11CC"/>
    <w:rsid w:val="000F17A8"/>
    <w:rsid w:val="000F4ADB"/>
    <w:rsid w:val="000F63A7"/>
    <w:rsid w:val="00101057"/>
    <w:rsid w:val="00106B57"/>
    <w:rsid w:val="0010791A"/>
    <w:rsid w:val="00110970"/>
    <w:rsid w:val="00110B16"/>
    <w:rsid w:val="00111820"/>
    <w:rsid w:val="00111A4C"/>
    <w:rsid w:val="00114AC7"/>
    <w:rsid w:val="00114EE3"/>
    <w:rsid w:val="00114FC7"/>
    <w:rsid w:val="0011739E"/>
    <w:rsid w:val="00120F18"/>
    <w:rsid w:val="001252B8"/>
    <w:rsid w:val="001258E1"/>
    <w:rsid w:val="00131385"/>
    <w:rsid w:val="00131873"/>
    <w:rsid w:val="00134D17"/>
    <w:rsid w:val="00136C03"/>
    <w:rsid w:val="001379E4"/>
    <w:rsid w:val="00137A0E"/>
    <w:rsid w:val="00140FFF"/>
    <w:rsid w:val="00141472"/>
    <w:rsid w:val="00146F41"/>
    <w:rsid w:val="00150318"/>
    <w:rsid w:val="00165829"/>
    <w:rsid w:val="00170B57"/>
    <w:rsid w:val="00170F40"/>
    <w:rsid w:val="00171C98"/>
    <w:rsid w:val="00172BCA"/>
    <w:rsid w:val="001758D8"/>
    <w:rsid w:val="00176322"/>
    <w:rsid w:val="0017707C"/>
    <w:rsid w:val="00180A8C"/>
    <w:rsid w:val="0019114B"/>
    <w:rsid w:val="001918FE"/>
    <w:rsid w:val="00194A97"/>
    <w:rsid w:val="0019622A"/>
    <w:rsid w:val="001A6303"/>
    <w:rsid w:val="001B3ACF"/>
    <w:rsid w:val="001B3ED6"/>
    <w:rsid w:val="001B5CB0"/>
    <w:rsid w:val="001C05C6"/>
    <w:rsid w:val="001C1E49"/>
    <w:rsid w:val="001C2B88"/>
    <w:rsid w:val="001C37EA"/>
    <w:rsid w:val="001C7215"/>
    <w:rsid w:val="001D64B1"/>
    <w:rsid w:val="001E1FD7"/>
    <w:rsid w:val="001E2BCB"/>
    <w:rsid w:val="001F0223"/>
    <w:rsid w:val="001F109A"/>
    <w:rsid w:val="001F1C7C"/>
    <w:rsid w:val="001F2056"/>
    <w:rsid w:val="001F3E1D"/>
    <w:rsid w:val="001F4BB8"/>
    <w:rsid w:val="001F4F43"/>
    <w:rsid w:val="00200642"/>
    <w:rsid w:val="00203070"/>
    <w:rsid w:val="002036E0"/>
    <w:rsid w:val="0020567B"/>
    <w:rsid w:val="00207D1B"/>
    <w:rsid w:val="00210CE0"/>
    <w:rsid w:val="00212092"/>
    <w:rsid w:val="00212C38"/>
    <w:rsid w:val="00213859"/>
    <w:rsid w:val="00216B1C"/>
    <w:rsid w:val="002170EE"/>
    <w:rsid w:val="00220BEA"/>
    <w:rsid w:val="0022104A"/>
    <w:rsid w:val="002231C7"/>
    <w:rsid w:val="00231764"/>
    <w:rsid w:val="002321FD"/>
    <w:rsid w:val="00232EB1"/>
    <w:rsid w:val="00234433"/>
    <w:rsid w:val="00236779"/>
    <w:rsid w:val="00236D2E"/>
    <w:rsid w:val="00237525"/>
    <w:rsid w:val="00237ED5"/>
    <w:rsid w:val="00240840"/>
    <w:rsid w:val="00245B8D"/>
    <w:rsid w:val="00250976"/>
    <w:rsid w:val="00252039"/>
    <w:rsid w:val="002662C9"/>
    <w:rsid w:val="00267503"/>
    <w:rsid w:val="002717F4"/>
    <w:rsid w:val="002732DE"/>
    <w:rsid w:val="00274E28"/>
    <w:rsid w:val="00276915"/>
    <w:rsid w:val="00276D92"/>
    <w:rsid w:val="00276EFF"/>
    <w:rsid w:val="0028183B"/>
    <w:rsid w:val="00281B70"/>
    <w:rsid w:val="002868CB"/>
    <w:rsid w:val="00290278"/>
    <w:rsid w:val="00291E5B"/>
    <w:rsid w:val="00294044"/>
    <w:rsid w:val="00294274"/>
    <w:rsid w:val="0029428D"/>
    <w:rsid w:val="002A27F6"/>
    <w:rsid w:val="002B2F82"/>
    <w:rsid w:val="002B78D0"/>
    <w:rsid w:val="002C3128"/>
    <w:rsid w:val="002C3C34"/>
    <w:rsid w:val="002C400F"/>
    <w:rsid w:val="002C5BAA"/>
    <w:rsid w:val="002D09B1"/>
    <w:rsid w:val="002D1B86"/>
    <w:rsid w:val="002D1DB1"/>
    <w:rsid w:val="002D5C3D"/>
    <w:rsid w:val="002E04FF"/>
    <w:rsid w:val="002E1DCD"/>
    <w:rsid w:val="002E218F"/>
    <w:rsid w:val="002E3E0E"/>
    <w:rsid w:val="002E432E"/>
    <w:rsid w:val="002E4536"/>
    <w:rsid w:val="002E4DED"/>
    <w:rsid w:val="002E603E"/>
    <w:rsid w:val="002E7374"/>
    <w:rsid w:val="002F060D"/>
    <w:rsid w:val="002F1CAB"/>
    <w:rsid w:val="002F28F0"/>
    <w:rsid w:val="002F6E32"/>
    <w:rsid w:val="00300936"/>
    <w:rsid w:val="00303589"/>
    <w:rsid w:val="00307835"/>
    <w:rsid w:val="00311676"/>
    <w:rsid w:val="003121F4"/>
    <w:rsid w:val="00312C24"/>
    <w:rsid w:val="00314F7B"/>
    <w:rsid w:val="00321566"/>
    <w:rsid w:val="0032288E"/>
    <w:rsid w:val="003249D4"/>
    <w:rsid w:val="0033226E"/>
    <w:rsid w:val="0033399D"/>
    <w:rsid w:val="00333A62"/>
    <w:rsid w:val="00335D0D"/>
    <w:rsid w:val="00340044"/>
    <w:rsid w:val="00343636"/>
    <w:rsid w:val="00345DE2"/>
    <w:rsid w:val="00345FA2"/>
    <w:rsid w:val="00354F89"/>
    <w:rsid w:val="0035574D"/>
    <w:rsid w:val="00363F40"/>
    <w:rsid w:val="003656AD"/>
    <w:rsid w:val="00366CED"/>
    <w:rsid w:val="003675BB"/>
    <w:rsid w:val="00367616"/>
    <w:rsid w:val="00367636"/>
    <w:rsid w:val="0037508E"/>
    <w:rsid w:val="003766D5"/>
    <w:rsid w:val="00380C2F"/>
    <w:rsid w:val="00381D57"/>
    <w:rsid w:val="003879FC"/>
    <w:rsid w:val="00387C5F"/>
    <w:rsid w:val="003920D1"/>
    <w:rsid w:val="0039463D"/>
    <w:rsid w:val="003A0EBB"/>
    <w:rsid w:val="003A16DA"/>
    <w:rsid w:val="003A2B2C"/>
    <w:rsid w:val="003A416A"/>
    <w:rsid w:val="003A7987"/>
    <w:rsid w:val="003B16E3"/>
    <w:rsid w:val="003B3817"/>
    <w:rsid w:val="003B6454"/>
    <w:rsid w:val="003B6E7B"/>
    <w:rsid w:val="003C31E7"/>
    <w:rsid w:val="003C3C19"/>
    <w:rsid w:val="003C3D63"/>
    <w:rsid w:val="003C431B"/>
    <w:rsid w:val="003C6BB2"/>
    <w:rsid w:val="003C6F7A"/>
    <w:rsid w:val="003D3D64"/>
    <w:rsid w:val="003E2F73"/>
    <w:rsid w:val="003E3056"/>
    <w:rsid w:val="003E3065"/>
    <w:rsid w:val="003E3506"/>
    <w:rsid w:val="003E3711"/>
    <w:rsid w:val="003E3A90"/>
    <w:rsid w:val="003F0D45"/>
    <w:rsid w:val="003F612A"/>
    <w:rsid w:val="004007AA"/>
    <w:rsid w:val="004028E9"/>
    <w:rsid w:val="004053AE"/>
    <w:rsid w:val="004060B6"/>
    <w:rsid w:val="004156BD"/>
    <w:rsid w:val="0041599C"/>
    <w:rsid w:val="00415B45"/>
    <w:rsid w:val="00416673"/>
    <w:rsid w:val="00416AD8"/>
    <w:rsid w:val="004171F9"/>
    <w:rsid w:val="00420C50"/>
    <w:rsid w:val="00423E3B"/>
    <w:rsid w:val="004263D1"/>
    <w:rsid w:val="004275CD"/>
    <w:rsid w:val="00432CD9"/>
    <w:rsid w:val="004352FA"/>
    <w:rsid w:val="00436D94"/>
    <w:rsid w:val="0044013D"/>
    <w:rsid w:val="00440A47"/>
    <w:rsid w:val="00441091"/>
    <w:rsid w:val="00443A55"/>
    <w:rsid w:val="00443FE8"/>
    <w:rsid w:val="00444D59"/>
    <w:rsid w:val="00453FDF"/>
    <w:rsid w:val="004571F0"/>
    <w:rsid w:val="004671D8"/>
    <w:rsid w:val="00467875"/>
    <w:rsid w:val="00470460"/>
    <w:rsid w:val="00474A8B"/>
    <w:rsid w:val="00475F5E"/>
    <w:rsid w:val="00477E52"/>
    <w:rsid w:val="0048177B"/>
    <w:rsid w:val="004823CE"/>
    <w:rsid w:val="004825BC"/>
    <w:rsid w:val="004846A4"/>
    <w:rsid w:val="00485795"/>
    <w:rsid w:val="00485F70"/>
    <w:rsid w:val="00490273"/>
    <w:rsid w:val="00493F92"/>
    <w:rsid w:val="004957A7"/>
    <w:rsid w:val="004A0316"/>
    <w:rsid w:val="004A0A68"/>
    <w:rsid w:val="004A1601"/>
    <w:rsid w:val="004A3C6D"/>
    <w:rsid w:val="004A6CBB"/>
    <w:rsid w:val="004A7068"/>
    <w:rsid w:val="004A7D61"/>
    <w:rsid w:val="004B5758"/>
    <w:rsid w:val="004C3F4B"/>
    <w:rsid w:val="004C5CDD"/>
    <w:rsid w:val="004D31EC"/>
    <w:rsid w:val="004D6328"/>
    <w:rsid w:val="004E2855"/>
    <w:rsid w:val="004E3EA2"/>
    <w:rsid w:val="004F0741"/>
    <w:rsid w:val="004F29B1"/>
    <w:rsid w:val="004F3A58"/>
    <w:rsid w:val="004F4F4B"/>
    <w:rsid w:val="00500906"/>
    <w:rsid w:val="00502CA2"/>
    <w:rsid w:val="00507044"/>
    <w:rsid w:val="005120BB"/>
    <w:rsid w:val="00513613"/>
    <w:rsid w:val="005179F7"/>
    <w:rsid w:val="00524DEE"/>
    <w:rsid w:val="00530D2F"/>
    <w:rsid w:val="00532B74"/>
    <w:rsid w:val="00533258"/>
    <w:rsid w:val="00533327"/>
    <w:rsid w:val="005368D3"/>
    <w:rsid w:val="00543EBB"/>
    <w:rsid w:val="00546F73"/>
    <w:rsid w:val="005474B2"/>
    <w:rsid w:val="00552563"/>
    <w:rsid w:val="005569A9"/>
    <w:rsid w:val="00556C9A"/>
    <w:rsid w:val="0055768D"/>
    <w:rsid w:val="005577E4"/>
    <w:rsid w:val="00557CDF"/>
    <w:rsid w:val="00560752"/>
    <w:rsid w:val="005662D3"/>
    <w:rsid w:val="00566F2C"/>
    <w:rsid w:val="00567296"/>
    <w:rsid w:val="0056785E"/>
    <w:rsid w:val="005773E9"/>
    <w:rsid w:val="0058255C"/>
    <w:rsid w:val="00587000"/>
    <w:rsid w:val="005938E0"/>
    <w:rsid w:val="00593F97"/>
    <w:rsid w:val="005950A5"/>
    <w:rsid w:val="00597D97"/>
    <w:rsid w:val="005A3E6E"/>
    <w:rsid w:val="005B553C"/>
    <w:rsid w:val="005B5766"/>
    <w:rsid w:val="005B7D7F"/>
    <w:rsid w:val="005C0A1B"/>
    <w:rsid w:val="005C2FB2"/>
    <w:rsid w:val="005C4E2F"/>
    <w:rsid w:val="005D0D83"/>
    <w:rsid w:val="005D36F5"/>
    <w:rsid w:val="005D3FE8"/>
    <w:rsid w:val="005D5673"/>
    <w:rsid w:val="005D6855"/>
    <w:rsid w:val="005E3460"/>
    <w:rsid w:val="005E722B"/>
    <w:rsid w:val="005F2ECD"/>
    <w:rsid w:val="005F7AAD"/>
    <w:rsid w:val="00600711"/>
    <w:rsid w:val="006009BB"/>
    <w:rsid w:val="00603E54"/>
    <w:rsid w:val="0060599C"/>
    <w:rsid w:val="00606AF8"/>
    <w:rsid w:val="00610C74"/>
    <w:rsid w:val="00611F6D"/>
    <w:rsid w:val="0061326D"/>
    <w:rsid w:val="006141CA"/>
    <w:rsid w:val="00620173"/>
    <w:rsid w:val="00620443"/>
    <w:rsid w:val="00621ADA"/>
    <w:rsid w:val="00624867"/>
    <w:rsid w:val="00626184"/>
    <w:rsid w:val="00630B07"/>
    <w:rsid w:val="00633323"/>
    <w:rsid w:val="006359F6"/>
    <w:rsid w:val="00635E95"/>
    <w:rsid w:val="0064099C"/>
    <w:rsid w:val="006434E3"/>
    <w:rsid w:val="00644CE7"/>
    <w:rsid w:val="00646516"/>
    <w:rsid w:val="00654996"/>
    <w:rsid w:val="00663412"/>
    <w:rsid w:val="00664833"/>
    <w:rsid w:val="00670FA8"/>
    <w:rsid w:val="00673B44"/>
    <w:rsid w:val="00674971"/>
    <w:rsid w:val="00676049"/>
    <w:rsid w:val="006764B0"/>
    <w:rsid w:val="00696019"/>
    <w:rsid w:val="006A1F8A"/>
    <w:rsid w:val="006A4E29"/>
    <w:rsid w:val="006B6399"/>
    <w:rsid w:val="006C2699"/>
    <w:rsid w:val="006C2F4B"/>
    <w:rsid w:val="006C62DA"/>
    <w:rsid w:val="006D278B"/>
    <w:rsid w:val="006D7A8F"/>
    <w:rsid w:val="006E1815"/>
    <w:rsid w:val="006E2FA8"/>
    <w:rsid w:val="006E62EF"/>
    <w:rsid w:val="006E779B"/>
    <w:rsid w:val="006F1EE5"/>
    <w:rsid w:val="006F2547"/>
    <w:rsid w:val="006F5372"/>
    <w:rsid w:val="006F7D9B"/>
    <w:rsid w:val="00701F6F"/>
    <w:rsid w:val="00703544"/>
    <w:rsid w:val="00710090"/>
    <w:rsid w:val="00710BFE"/>
    <w:rsid w:val="0071104F"/>
    <w:rsid w:val="007132CF"/>
    <w:rsid w:val="00715C3A"/>
    <w:rsid w:val="00716A8F"/>
    <w:rsid w:val="00722F0D"/>
    <w:rsid w:val="00723722"/>
    <w:rsid w:val="0072554F"/>
    <w:rsid w:val="00725C32"/>
    <w:rsid w:val="00731098"/>
    <w:rsid w:val="007358B3"/>
    <w:rsid w:val="00740C4D"/>
    <w:rsid w:val="00742B02"/>
    <w:rsid w:val="007458CA"/>
    <w:rsid w:val="00745CF5"/>
    <w:rsid w:val="0074650F"/>
    <w:rsid w:val="007533A6"/>
    <w:rsid w:val="00754E24"/>
    <w:rsid w:val="00764503"/>
    <w:rsid w:val="0076527C"/>
    <w:rsid w:val="00766CD0"/>
    <w:rsid w:val="00773DF9"/>
    <w:rsid w:val="00773EC8"/>
    <w:rsid w:val="00774314"/>
    <w:rsid w:val="007747DA"/>
    <w:rsid w:val="007927AB"/>
    <w:rsid w:val="007938F9"/>
    <w:rsid w:val="00793AB9"/>
    <w:rsid w:val="007970CA"/>
    <w:rsid w:val="007A04E3"/>
    <w:rsid w:val="007A541E"/>
    <w:rsid w:val="007A753A"/>
    <w:rsid w:val="007B013D"/>
    <w:rsid w:val="007B45ED"/>
    <w:rsid w:val="007C39B2"/>
    <w:rsid w:val="007C49DA"/>
    <w:rsid w:val="007C6EEC"/>
    <w:rsid w:val="007D112B"/>
    <w:rsid w:val="007D11A0"/>
    <w:rsid w:val="007D1FBF"/>
    <w:rsid w:val="007D26D8"/>
    <w:rsid w:val="007D4DE4"/>
    <w:rsid w:val="007D50D0"/>
    <w:rsid w:val="007E23C1"/>
    <w:rsid w:val="007E38C1"/>
    <w:rsid w:val="007E6D12"/>
    <w:rsid w:val="007F119E"/>
    <w:rsid w:val="007F2EC1"/>
    <w:rsid w:val="007F3AD3"/>
    <w:rsid w:val="00802BF7"/>
    <w:rsid w:val="00804ECA"/>
    <w:rsid w:val="00805084"/>
    <w:rsid w:val="0080593D"/>
    <w:rsid w:val="00805A8F"/>
    <w:rsid w:val="00805F8D"/>
    <w:rsid w:val="00810C77"/>
    <w:rsid w:val="0081347F"/>
    <w:rsid w:val="0081613D"/>
    <w:rsid w:val="0081695F"/>
    <w:rsid w:val="00821148"/>
    <w:rsid w:val="0082132A"/>
    <w:rsid w:val="0082299B"/>
    <w:rsid w:val="00822E94"/>
    <w:rsid w:val="008235F9"/>
    <w:rsid w:val="00831AA6"/>
    <w:rsid w:val="00834505"/>
    <w:rsid w:val="0083745F"/>
    <w:rsid w:val="008427FD"/>
    <w:rsid w:val="0084448B"/>
    <w:rsid w:val="00845116"/>
    <w:rsid w:val="00845AAB"/>
    <w:rsid w:val="0085267F"/>
    <w:rsid w:val="00852CE1"/>
    <w:rsid w:val="0085372B"/>
    <w:rsid w:val="008555DA"/>
    <w:rsid w:val="008568E5"/>
    <w:rsid w:val="00861AF4"/>
    <w:rsid w:val="008700EF"/>
    <w:rsid w:val="00871248"/>
    <w:rsid w:val="0087125D"/>
    <w:rsid w:val="00871D73"/>
    <w:rsid w:val="00873CC7"/>
    <w:rsid w:val="00874C07"/>
    <w:rsid w:val="00874C82"/>
    <w:rsid w:val="008754C2"/>
    <w:rsid w:val="00877B74"/>
    <w:rsid w:val="0088097D"/>
    <w:rsid w:val="00883246"/>
    <w:rsid w:val="00883C9F"/>
    <w:rsid w:val="00885AA2"/>
    <w:rsid w:val="00886B9A"/>
    <w:rsid w:val="0089117E"/>
    <w:rsid w:val="00893C66"/>
    <w:rsid w:val="008A0059"/>
    <w:rsid w:val="008A1DCF"/>
    <w:rsid w:val="008B4091"/>
    <w:rsid w:val="008B4BB6"/>
    <w:rsid w:val="008B4CAB"/>
    <w:rsid w:val="008B53CE"/>
    <w:rsid w:val="008B5F3B"/>
    <w:rsid w:val="008B6210"/>
    <w:rsid w:val="008C0E19"/>
    <w:rsid w:val="008C437A"/>
    <w:rsid w:val="008C7B8B"/>
    <w:rsid w:val="008C7CF0"/>
    <w:rsid w:val="008C7E66"/>
    <w:rsid w:val="008C7E68"/>
    <w:rsid w:val="008D0F75"/>
    <w:rsid w:val="008D1DCB"/>
    <w:rsid w:val="008D5097"/>
    <w:rsid w:val="008D65DB"/>
    <w:rsid w:val="008D7505"/>
    <w:rsid w:val="008E1672"/>
    <w:rsid w:val="008F0B7D"/>
    <w:rsid w:val="008F79AC"/>
    <w:rsid w:val="00902910"/>
    <w:rsid w:val="009032DF"/>
    <w:rsid w:val="009061F3"/>
    <w:rsid w:val="009078B0"/>
    <w:rsid w:val="00907B96"/>
    <w:rsid w:val="00910395"/>
    <w:rsid w:val="00910E2B"/>
    <w:rsid w:val="00911FF8"/>
    <w:rsid w:val="00912CCC"/>
    <w:rsid w:val="00917834"/>
    <w:rsid w:val="009203DD"/>
    <w:rsid w:val="00921008"/>
    <w:rsid w:val="00923EA7"/>
    <w:rsid w:val="009257C8"/>
    <w:rsid w:val="009263E5"/>
    <w:rsid w:val="00935ADD"/>
    <w:rsid w:val="00936318"/>
    <w:rsid w:val="0094204A"/>
    <w:rsid w:val="00942BB0"/>
    <w:rsid w:val="00943859"/>
    <w:rsid w:val="00944806"/>
    <w:rsid w:val="009451FD"/>
    <w:rsid w:val="00950796"/>
    <w:rsid w:val="00952201"/>
    <w:rsid w:val="009576BE"/>
    <w:rsid w:val="00960295"/>
    <w:rsid w:val="00960549"/>
    <w:rsid w:val="00960ED0"/>
    <w:rsid w:val="00963F62"/>
    <w:rsid w:val="009720BC"/>
    <w:rsid w:val="00974FF9"/>
    <w:rsid w:val="009774C2"/>
    <w:rsid w:val="009802E6"/>
    <w:rsid w:val="00982F99"/>
    <w:rsid w:val="0099050A"/>
    <w:rsid w:val="00991DD6"/>
    <w:rsid w:val="00994B73"/>
    <w:rsid w:val="00995265"/>
    <w:rsid w:val="009961CF"/>
    <w:rsid w:val="00996329"/>
    <w:rsid w:val="009963DE"/>
    <w:rsid w:val="009A0AE2"/>
    <w:rsid w:val="009B013B"/>
    <w:rsid w:val="009B1F51"/>
    <w:rsid w:val="009B2C07"/>
    <w:rsid w:val="009B7CF6"/>
    <w:rsid w:val="009C1B5F"/>
    <w:rsid w:val="009C336A"/>
    <w:rsid w:val="009D2FEC"/>
    <w:rsid w:val="009E0C9C"/>
    <w:rsid w:val="009E290D"/>
    <w:rsid w:val="009E29E8"/>
    <w:rsid w:val="009E4D0B"/>
    <w:rsid w:val="009E7045"/>
    <w:rsid w:val="009F485B"/>
    <w:rsid w:val="009F55F8"/>
    <w:rsid w:val="00A00CE2"/>
    <w:rsid w:val="00A019D5"/>
    <w:rsid w:val="00A01A50"/>
    <w:rsid w:val="00A043AC"/>
    <w:rsid w:val="00A15D9F"/>
    <w:rsid w:val="00A1650E"/>
    <w:rsid w:val="00A17141"/>
    <w:rsid w:val="00A21BB4"/>
    <w:rsid w:val="00A25309"/>
    <w:rsid w:val="00A273C6"/>
    <w:rsid w:val="00A278DA"/>
    <w:rsid w:val="00A32455"/>
    <w:rsid w:val="00A32575"/>
    <w:rsid w:val="00A328C7"/>
    <w:rsid w:val="00A35DAE"/>
    <w:rsid w:val="00A379FA"/>
    <w:rsid w:val="00A40ACC"/>
    <w:rsid w:val="00A439BE"/>
    <w:rsid w:val="00A4529E"/>
    <w:rsid w:val="00A453EF"/>
    <w:rsid w:val="00A45915"/>
    <w:rsid w:val="00A5069E"/>
    <w:rsid w:val="00A52A03"/>
    <w:rsid w:val="00A53321"/>
    <w:rsid w:val="00A55866"/>
    <w:rsid w:val="00A56A68"/>
    <w:rsid w:val="00A63128"/>
    <w:rsid w:val="00A6480C"/>
    <w:rsid w:val="00A64944"/>
    <w:rsid w:val="00A6588D"/>
    <w:rsid w:val="00A67368"/>
    <w:rsid w:val="00A70433"/>
    <w:rsid w:val="00A739E3"/>
    <w:rsid w:val="00A80086"/>
    <w:rsid w:val="00A818A8"/>
    <w:rsid w:val="00A84394"/>
    <w:rsid w:val="00A84698"/>
    <w:rsid w:val="00A84D14"/>
    <w:rsid w:val="00A85A7A"/>
    <w:rsid w:val="00A90305"/>
    <w:rsid w:val="00A90CE6"/>
    <w:rsid w:val="00A932EA"/>
    <w:rsid w:val="00A96138"/>
    <w:rsid w:val="00A96722"/>
    <w:rsid w:val="00A976FC"/>
    <w:rsid w:val="00AA1315"/>
    <w:rsid w:val="00AA6ECC"/>
    <w:rsid w:val="00AB4414"/>
    <w:rsid w:val="00AB608D"/>
    <w:rsid w:val="00AB6F50"/>
    <w:rsid w:val="00AB7216"/>
    <w:rsid w:val="00AB7E37"/>
    <w:rsid w:val="00AC040A"/>
    <w:rsid w:val="00AC065B"/>
    <w:rsid w:val="00AC2130"/>
    <w:rsid w:val="00AC3249"/>
    <w:rsid w:val="00AC3304"/>
    <w:rsid w:val="00AC67BB"/>
    <w:rsid w:val="00AC793D"/>
    <w:rsid w:val="00AD026F"/>
    <w:rsid w:val="00AD26E3"/>
    <w:rsid w:val="00AD43A9"/>
    <w:rsid w:val="00AD581A"/>
    <w:rsid w:val="00AD5FF5"/>
    <w:rsid w:val="00AD658D"/>
    <w:rsid w:val="00AE0629"/>
    <w:rsid w:val="00AE2A15"/>
    <w:rsid w:val="00AE5EDD"/>
    <w:rsid w:val="00AF0822"/>
    <w:rsid w:val="00AF5F26"/>
    <w:rsid w:val="00AF70FF"/>
    <w:rsid w:val="00B05856"/>
    <w:rsid w:val="00B06606"/>
    <w:rsid w:val="00B12CFA"/>
    <w:rsid w:val="00B12FFA"/>
    <w:rsid w:val="00B14865"/>
    <w:rsid w:val="00B158F4"/>
    <w:rsid w:val="00B164B3"/>
    <w:rsid w:val="00B17A5B"/>
    <w:rsid w:val="00B20F67"/>
    <w:rsid w:val="00B21752"/>
    <w:rsid w:val="00B21B16"/>
    <w:rsid w:val="00B21FBC"/>
    <w:rsid w:val="00B2243F"/>
    <w:rsid w:val="00B22463"/>
    <w:rsid w:val="00B272CB"/>
    <w:rsid w:val="00B276D2"/>
    <w:rsid w:val="00B32CDA"/>
    <w:rsid w:val="00B32D7E"/>
    <w:rsid w:val="00B33721"/>
    <w:rsid w:val="00B3424B"/>
    <w:rsid w:val="00B37357"/>
    <w:rsid w:val="00B37FFD"/>
    <w:rsid w:val="00B40243"/>
    <w:rsid w:val="00B40A09"/>
    <w:rsid w:val="00B477B2"/>
    <w:rsid w:val="00B47B6D"/>
    <w:rsid w:val="00B51BEA"/>
    <w:rsid w:val="00B568B2"/>
    <w:rsid w:val="00B57C43"/>
    <w:rsid w:val="00B65015"/>
    <w:rsid w:val="00B666D6"/>
    <w:rsid w:val="00B66A56"/>
    <w:rsid w:val="00B66C75"/>
    <w:rsid w:val="00B70C02"/>
    <w:rsid w:val="00B74478"/>
    <w:rsid w:val="00B77295"/>
    <w:rsid w:val="00B77906"/>
    <w:rsid w:val="00B81F0A"/>
    <w:rsid w:val="00B82FC5"/>
    <w:rsid w:val="00B8730E"/>
    <w:rsid w:val="00B87892"/>
    <w:rsid w:val="00B911EB"/>
    <w:rsid w:val="00B91763"/>
    <w:rsid w:val="00B91FCF"/>
    <w:rsid w:val="00BA216B"/>
    <w:rsid w:val="00BA4BDF"/>
    <w:rsid w:val="00BB2532"/>
    <w:rsid w:val="00BB4430"/>
    <w:rsid w:val="00BB4E9D"/>
    <w:rsid w:val="00BB6D1A"/>
    <w:rsid w:val="00BC093C"/>
    <w:rsid w:val="00BC11C4"/>
    <w:rsid w:val="00BC4DF9"/>
    <w:rsid w:val="00BD02AD"/>
    <w:rsid w:val="00BD3707"/>
    <w:rsid w:val="00BE4D9A"/>
    <w:rsid w:val="00BE56E5"/>
    <w:rsid w:val="00BE6D54"/>
    <w:rsid w:val="00BF0FD6"/>
    <w:rsid w:val="00BF1812"/>
    <w:rsid w:val="00BF1ECC"/>
    <w:rsid w:val="00BF2C6F"/>
    <w:rsid w:val="00BF64FB"/>
    <w:rsid w:val="00C022E9"/>
    <w:rsid w:val="00C0364B"/>
    <w:rsid w:val="00C03F80"/>
    <w:rsid w:val="00C1183C"/>
    <w:rsid w:val="00C16724"/>
    <w:rsid w:val="00C20A09"/>
    <w:rsid w:val="00C21A58"/>
    <w:rsid w:val="00C306F6"/>
    <w:rsid w:val="00C31DD0"/>
    <w:rsid w:val="00C32BE5"/>
    <w:rsid w:val="00C4006A"/>
    <w:rsid w:val="00C431AB"/>
    <w:rsid w:val="00C44339"/>
    <w:rsid w:val="00C529DD"/>
    <w:rsid w:val="00C60184"/>
    <w:rsid w:val="00C63674"/>
    <w:rsid w:val="00C6384F"/>
    <w:rsid w:val="00C64D3A"/>
    <w:rsid w:val="00C67657"/>
    <w:rsid w:val="00C6776F"/>
    <w:rsid w:val="00C701CB"/>
    <w:rsid w:val="00C749EA"/>
    <w:rsid w:val="00C85A40"/>
    <w:rsid w:val="00C87030"/>
    <w:rsid w:val="00C8742D"/>
    <w:rsid w:val="00C91169"/>
    <w:rsid w:val="00C9138E"/>
    <w:rsid w:val="00C92302"/>
    <w:rsid w:val="00C9354F"/>
    <w:rsid w:val="00C96CB3"/>
    <w:rsid w:val="00CA160F"/>
    <w:rsid w:val="00CA511B"/>
    <w:rsid w:val="00CA5B9F"/>
    <w:rsid w:val="00CA706A"/>
    <w:rsid w:val="00CB0D39"/>
    <w:rsid w:val="00CB3049"/>
    <w:rsid w:val="00CB6F29"/>
    <w:rsid w:val="00CC4B12"/>
    <w:rsid w:val="00CC6AA5"/>
    <w:rsid w:val="00CC6AF2"/>
    <w:rsid w:val="00CD583D"/>
    <w:rsid w:val="00CE2040"/>
    <w:rsid w:val="00CE4630"/>
    <w:rsid w:val="00CE4BBF"/>
    <w:rsid w:val="00CE59B4"/>
    <w:rsid w:val="00CE7931"/>
    <w:rsid w:val="00CF427A"/>
    <w:rsid w:val="00CF6713"/>
    <w:rsid w:val="00CF77E0"/>
    <w:rsid w:val="00D025D2"/>
    <w:rsid w:val="00D02D59"/>
    <w:rsid w:val="00D053FF"/>
    <w:rsid w:val="00D127A8"/>
    <w:rsid w:val="00D13173"/>
    <w:rsid w:val="00D17D56"/>
    <w:rsid w:val="00D17EAD"/>
    <w:rsid w:val="00D22A3E"/>
    <w:rsid w:val="00D25337"/>
    <w:rsid w:val="00D306D2"/>
    <w:rsid w:val="00D3244C"/>
    <w:rsid w:val="00D368C3"/>
    <w:rsid w:val="00D412DC"/>
    <w:rsid w:val="00D46DA2"/>
    <w:rsid w:val="00D47054"/>
    <w:rsid w:val="00D51238"/>
    <w:rsid w:val="00D51662"/>
    <w:rsid w:val="00D53FF4"/>
    <w:rsid w:val="00D544C7"/>
    <w:rsid w:val="00D56640"/>
    <w:rsid w:val="00D63E50"/>
    <w:rsid w:val="00D66F27"/>
    <w:rsid w:val="00D678C6"/>
    <w:rsid w:val="00D71393"/>
    <w:rsid w:val="00D71957"/>
    <w:rsid w:val="00D73663"/>
    <w:rsid w:val="00D74473"/>
    <w:rsid w:val="00D7546F"/>
    <w:rsid w:val="00D766A3"/>
    <w:rsid w:val="00D8062A"/>
    <w:rsid w:val="00D81D4D"/>
    <w:rsid w:val="00D8224B"/>
    <w:rsid w:val="00D82885"/>
    <w:rsid w:val="00D90E3C"/>
    <w:rsid w:val="00D93E2D"/>
    <w:rsid w:val="00D94A07"/>
    <w:rsid w:val="00D94E32"/>
    <w:rsid w:val="00D960AA"/>
    <w:rsid w:val="00DA1E3B"/>
    <w:rsid w:val="00DA7896"/>
    <w:rsid w:val="00DB4AC5"/>
    <w:rsid w:val="00DC39C1"/>
    <w:rsid w:val="00DC40FB"/>
    <w:rsid w:val="00DD07AF"/>
    <w:rsid w:val="00DD7135"/>
    <w:rsid w:val="00DE1CFA"/>
    <w:rsid w:val="00DE242C"/>
    <w:rsid w:val="00DE4CAC"/>
    <w:rsid w:val="00DF052E"/>
    <w:rsid w:val="00DF2BD7"/>
    <w:rsid w:val="00DF403A"/>
    <w:rsid w:val="00DF5E6E"/>
    <w:rsid w:val="00DF6086"/>
    <w:rsid w:val="00E009E8"/>
    <w:rsid w:val="00E00F03"/>
    <w:rsid w:val="00E226FC"/>
    <w:rsid w:val="00E25553"/>
    <w:rsid w:val="00E25888"/>
    <w:rsid w:val="00E32EF7"/>
    <w:rsid w:val="00E35972"/>
    <w:rsid w:val="00E36840"/>
    <w:rsid w:val="00E418BE"/>
    <w:rsid w:val="00E43673"/>
    <w:rsid w:val="00E44B5E"/>
    <w:rsid w:val="00E479C9"/>
    <w:rsid w:val="00E50E77"/>
    <w:rsid w:val="00E54BEE"/>
    <w:rsid w:val="00E56DB4"/>
    <w:rsid w:val="00E60108"/>
    <w:rsid w:val="00E615CE"/>
    <w:rsid w:val="00E678AA"/>
    <w:rsid w:val="00E71840"/>
    <w:rsid w:val="00E73F16"/>
    <w:rsid w:val="00E74971"/>
    <w:rsid w:val="00E77392"/>
    <w:rsid w:val="00E77FC8"/>
    <w:rsid w:val="00E80555"/>
    <w:rsid w:val="00E83153"/>
    <w:rsid w:val="00E84ADD"/>
    <w:rsid w:val="00E853D6"/>
    <w:rsid w:val="00E91D7F"/>
    <w:rsid w:val="00E95D4B"/>
    <w:rsid w:val="00EA0EA0"/>
    <w:rsid w:val="00EA1673"/>
    <w:rsid w:val="00EA31BC"/>
    <w:rsid w:val="00EA36E3"/>
    <w:rsid w:val="00EA48B2"/>
    <w:rsid w:val="00EA779B"/>
    <w:rsid w:val="00EB02FE"/>
    <w:rsid w:val="00EB130D"/>
    <w:rsid w:val="00EB1806"/>
    <w:rsid w:val="00EB644D"/>
    <w:rsid w:val="00EB699D"/>
    <w:rsid w:val="00EC6C52"/>
    <w:rsid w:val="00EC7576"/>
    <w:rsid w:val="00ED137B"/>
    <w:rsid w:val="00ED1657"/>
    <w:rsid w:val="00ED40D6"/>
    <w:rsid w:val="00ED5464"/>
    <w:rsid w:val="00ED7B81"/>
    <w:rsid w:val="00EE12B5"/>
    <w:rsid w:val="00EE4C97"/>
    <w:rsid w:val="00EF117E"/>
    <w:rsid w:val="00EF3D0D"/>
    <w:rsid w:val="00EF4901"/>
    <w:rsid w:val="00EF56DE"/>
    <w:rsid w:val="00F05B7F"/>
    <w:rsid w:val="00F13CA4"/>
    <w:rsid w:val="00F1556C"/>
    <w:rsid w:val="00F23481"/>
    <w:rsid w:val="00F2598F"/>
    <w:rsid w:val="00F25D84"/>
    <w:rsid w:val="00F25EEE"/>
    <w:rsid w:val="00F3077B"/>
    <w:rsid w:val="00F30E90"/>
    <w:rsid w:val="00F32913"/>
    <w:rsid w:val="00F36661"/>
    <w:rsid w:val="00F4058B"/>
    <w:rsid w:val="00F41A57"/>
    <w:rsid w:val="00F41C05"/>
    <w:rsid w:val="00F41EED"/>
    <w:rsid w:val="00F43086"/>
    <w:rsid w:val="00F43A0C"/>
    <w:rsid w:val="00F55A30"/>
    <w:rsid w:val="00F55FA6"/>
    <w:rsid w:val="00F612A3"/>
    <w:rsid w:val="00F619EA"/>
    <w:rsid w:val="00F61BAF"/>
    <w:rsid w:val="00F63C54"/>
    <w:rsid w:val="00F63DD8"/>
    <w:rsid w:val="00F66C24"/>
    <w:rsid w:val="00F70926"/>
    <w:rsid w:val="00F717DF"/>
    <w:rsid w:val="00F74F3F"/>
    <w:rsid w:val="00F754FE"/>
    <w:rsid w:val="00F756E9"/>
    <w:rsid w:val="00F76230"/>
    <w:rsid w:val="00F806CA"/>
    <w:rsid w:val="00F80F90"/>
    <w:rsid w:val="00F817E0"/>
    <w:rsid w:val="00F81D2E"/>
    <w:rsid w:val="00F85438"/>
    <w:rsid w:val="00F93A39"/>
    <w:rsid w:val="00F96C2D"/>
    <w:rsid w:val="00F9790C"/>
    <w:rsid w:val="00FA0D5A"/>
    <w:rsid w:val="00FA11B0"/>
    <w:rsid w:val="00FA33F1"/>
    <w:rsid w:val="00FA345D"/>
    <w:rsid w:val="00FA5215"/>
    <w:rsid w:val="00FA5871"/>
    <w:rsid w:val="00FA5F67"/>
    <w:rsid w:val="00FB0678"/>
    <w:rsid w:val="00FB0A12"/>
    <w:rsid w:val="00FB6B8B"/>
    <w:rsid w:val="00FB7FFD"/>
    <w:rsid w:val="00FD427C"/>
    <w:rsid w:val="00FE5330"/>
    <w:rsid w:val="00FF04A7"/>
    <w:rsid w:val="00FF1C64"/>
    <w:rsid w:val="00FF245C"/>
    <w:rsid w:val="00FF686A"/>
    <w:rsid w:val="00FF6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B154D2"/>
  <w15:docId w15:val="{B18F27A0-A925-4F80-A20A-6F09815A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en-IN" w:eastAsia="en-I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50D0"/>
    <w:rPr>
      <w:lang w:val="en-US"/>
    </w:rPr>
  </w:style>
  <w:style w:type="paragraph" w:styleId="Heading1">
    <w:name w:val="heading 1"/>
    <w:basedOn w:val="Normal"/>
    <w:next w:val="Normal"/>
    <w:qFormat/>
    <w:rsid w:val="00106B5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06B57"/>
    <w:pPr>
      <w:keepNext/>
      <w:jc w:val="center"/>
      <w:outlineLvl w:val="1"/>
    </w:pPr>
    <w:rPr>
      <w:b/>
      <w:sz w:val="40"/>
      <w:szCs w:val="40"/>
    </w:rPr>
  </w:style>
  <w:style w:type="paragraph" w:styleId="Heading3">
    <w:name w:val="heading 3"/>
    <w:basedOn w:val="Normal"/>
    <w:next w:val="Normal"/>
    <w:qFormat/>
    <w:rsid w:val="00106B57"/>
    <w:pPr>
      <w:keepNext/>
      <w:ind w:left="720" w:firstLine="720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rsid w:val="009963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963D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963DE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9963DE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963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963DE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06B57"/>
  </w:style>
  <w:style w:type="paragraph" w:styleId="Header">
    <w:name w:val="header"/>
    <w:basedOn w:val="Normal"/>
    <w:link w:val="HeaderChar"/>
    <w:uiPriority w:val="99"/>
    <w:rsid w:val="00106B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06B5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06B57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9963DE"/>
    <w:pPr>
      <w:spacing w:after="120"/>
      <w:ind w:left="1440" w:right="1440"/>
    </w:pPr>
  </w:style>
  <w:style w:type="paragraph" w:styleId="BodyText">
    <w:name w:val="Body Text"/>
    <w:basedOn w:val="Normal"/>
    <w:rsid w:val="009963DE"/>
    <w:pPr>
      <w:spacing w:after="120"/>
    </w:pPr>
  </w:style>
  <w:style w:type="paragraph" w:styleId="BodyText2">
    <w:name w:val="Body Text 2"/>
    <w:basedOn w:val="Normal"/>
    <w:rsid w:val="009963DE"/>
    <w:pPr>
      <w:spacing w:after="120" w:line="480" w:lineRule="auto"/>
    </w:pPr>
  </w:style>
  <w:style w:type="paragraph" w:styleId="BodyText3">
    <w:name w:val="Body Text 3"/>
    <w:basedOn w:val="Normal"/>
    <w:rsid w:val="009963D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9963DE"/>
    <w:pPr>
      <w:ind w:firstLine="210"/>
    </w:pPr>
  </w:style>
  <w:style w:type="paragraph" w:styleId="BodyTextIndent">
    <w:name w:val="Body Text Indent"/>
    <w:basedOn w:val="Normal"/>
    <w:rsid w:val="009963DE"/>
    <w:pPr>
      <w:spacing w:after="120"/>
      <w:ind w:left="360"/>
    </w:pPr>
  </w:style>
  <w:style w:type="paragraph" w:styleId="BodyTextFirstIndent2">
    <w:name w:val="Body Text First Indent 2"/>
    <w:basedOn w:val="BodyTextIndent"/>
    <w:rsid w:val="009963DE"/>
    <w:pPr>
      <w:ind w:firstLine="210"/>
    </w:pPr>
  </w:style>
  <w:style w:type="paragraph" w:styleId="BodyTextIndent2">
    <w:name w:val="Body Text Indent 2"/>
    <w:basedOn w:val="Normal"/>
    <w:rsid w:val="009963D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963DE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9963DE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9963DE"/>
    <w:pPr>
      <w:ind w:left="4320"/>
    </w:pPr>
  </w:style>
  <w:style w:type="paragraph" w:styleId="CommentText">
    <w:name w:val="annotation text"/>
    <w:basedOn w:val="Normal"/>
    <w:link w:val="CommentTextChar"/>
    <w:uiPriority w:val="99"/>
    <w:rsid w:val="009963DE"/>
    <w:rPr>
      <w:sz w:val="20"/>
    </w:rPr>
  </w:style>
  <w:style w:type="paragraph" w:styleId="CommentSubject">
    <w:name w:val="annotation subject"/>
    <w:basedOn w:val="CommentText"/>
    <w:next w:val="CommentText"/>
    <w:semiHidden/>
    <w:rsid w:val="009963DE"/>
    <w:rPr>
      <w:b/>
      <w:bCs/>
    </w:rPr>
  </w:style>
  <w:style w:type="paragraph" w:styleId="Date">
    <w:name w:val="Date"/>
    <w:basedOn w:val="Normal"/>
    <w:next w:val="Normal"/>
    <w:rsid w:val="009963DE"/>
  </w:style>
  <w:style w:type="paragraph" w:styleId="DocumentMap">
    <w:name w:val="Document Map"/>
    <w:basedOn w:val="Normal"/>
    <w:semiHidden/>
    <w:rsid w:val="009963DE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9963DE"/>
  </w:style>
  <w:style w:type="paragraph" w:styleId="EndnoteText">
    <w:name w:val="endnote text"/>
    <w:basedOn w:val="Normal"/>
    <w:semiHidden/>
    <w:rsid w:val="009963DE"/>
    <w:rPr>
      <w:sz w:val="20"/>
    </w:rPr>
  </w:style>
  <w:style w:type="paragraph" w:styleId="EnvelopeAddress">
    <w:name w:val="envelope address"/>
    <w:basedOn w:val="Normal"/>
    <w:rsid w:val="009963DE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9963DE"/>
    <w:rPr>
      <w:sz w:val="20"/>
    </w:rPr>
  </w:style>
  <w:style w:type="paragraph" w:styleId="FootnoteText">
    <w:name w:val="footnote text"/>
    <w:basedOn w:val="Normal"/>
    <w:semiHidden/>
    <w:rsid w:val="009963DE"/>
    <w:rPr>
      <w:sz w:val="20"/>
    </w:rPr>
  </w:style>
  <w:style w:type="paragraph" w:styleId="HTMLAddress">
    <w:name w:val="HTML Address"/>
    <w:basedOn w:val="Normal"/>
    <w:rsid w:val="009963DE"/>
    <w:rPr>
      <w:i/>
      <w:iCs/>
    </w:rPr>
  </w:style>
  <w:style w:type="paragraph" w:styleId="HTMLPreformatted">
    <w:name w:val="HTML Preformatted"/>
    <w:basedOn w:val="Normal"/>
    <w:rsid w:val="009963DE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9963DE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963DE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963D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963D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963D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963D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963D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963D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963DE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9963DE"/>
    <w:rPr>
      <w:b/>
      <w:bCs/>
    </w:rPr>
  </w:style>
  <w:style w:type="paragraph" w:styleId="List">
    <w:name w:val="List"/>
    <w:basedOn w:val="Normal"/>
    <w:rsid w:val="009963DE"/>
    <w:pPr>
      <w:ind w:left="360" w:hanging="360"/>
    </w:pPr>
  </w:style>
  <w:style w:type="paragraph" w:styleId="List2">
    <w:name w:val="List 2"/>
    <w:basedOn w:val="Normal"/>
    <w:rsid w:val="009963DE"/>
    <w:pPr>
      <w:ind w:left="720" w:hanging="360"/>
    </w:pPr>
  </w:style>
  <w:style w:type="paragraph" w:styleId="List3">
    <w:name w:val="List 3"/>
    <w:basedOn w:val="Normal"/>
    <w:rsid w:val="009963DE"/>
    <w:pPr>
      <w:ind w:left="1080" w:hanging="360"/>
    </w:pPr>
  </w:style>
  <w:style w:type="paragraph" w:styleId="List4">
    <w:name w:val="List 4"/>
    <w:basedOn w:val="Normal"/>
    <w:rsid w:val="009963DE"/>
    <w:pPr>
      <w:ind w:left="1440" w:hanging="360"/>
    </w:pPr>
  </w:style>
  <w:style w:type="paragraph" w:styleId="List5">
    <w:name w:val="List 5"/>
    <w:basedOn w:val="Normal"/>
    <w:rsid w:val="009963DE"/>
    <w:pPr>
      <w:ind w:left="1800" w:hanging="360"/>
    </w:pPr>
  </w:style>
  <w:style w:type="paragraph" w:styleId="ListBullet">
    <w:name w:val="List Bullet"/>
    <w:basedOn w:val="Normal"/>
    <w:autoRedefine/>
    <w:rsid w:val="009963DE"/>
    <w:pPr>
      <w:numPr>
        <w:numId w:val="1"/>
      </w:numPr>
    </w:pPr>
  </w:style>
  <w:style w:type="paragraph" w:styleId="ListBullet2">
    <w:name w:val="List Bullet 2"/>
    <w:basedOn w:val="Normal"/>
    <w:autoRedefine/>
    <w:rsid w:val="009963DE"/>
    <w:pPr>
      <w:numPr>
        <w:numId w:val="2"/>
      </w:numPr>
    </w:pPr>
  </w:style>
  <w:style w:type="paragraph" w:styleId="ListBullet3">
    <w:name w:val="List Bullet 3"/>
    <w:basedOn w:val="Normal"/>
    <w:autoRedefine/>
    <w:rsid w:val="009963DE"/>
    <w:pPr>
      <w:numPr>
        <w:numId w:val="3"/>
      </w:numPr>
    </w:pPr>
  </w:style>
  <w:style w:type="paragraph" w:styleId="ListBullet4">
    <w:name w:val="List Bullet 4"/>
    <w:basedOn w:val="Normal"/>
    <w:autoRedefine/>
    <w:rsid w:val="009963DE"/>
    <w:pPr>
      <w:numPr>
        <w:numId w:val="4"/>
      </w:numPr>
    </w:pPr>
  </w:style>
  <w:style w:type="paragraph" w:styleId="ListBullet5">
    <w:name w:val="List Bullet 5"/>
    <w:basedOn w:val="Normal"/>
    <w:autoRedefine/>
    <w:rsid w:val="009963DE"/>
    <w:pPr>
      <w:numPr>
        <w:numId w:val="5"/>
      </w:numPr>
    </w:pPr>
  </w:style>
  <w:style w:type="paragraph" w:styleId="ListContinue">
    <w:name w:val="List Continue"/>
    <w:basedOn w:val="Normal"/>
    <w:rsid w:val="009963DE"/>
    <w:pPr>
      <w:spacing w:after="120"/>
      <w:ind w:left="360"/>
    </w:pPr>
  </w:style>
  <w:style w:type="paragraph" w:styleId="ListContinue2">
    <w:name w:val="List Continue 2"/>
    <w:basedOn w:val="Normal"/>
    <w:rsid w:val="009963DE"/>
    <w:pPr>
      <w:spacing w:after="120"/>
      <w:ind w:left="720"/>
    </w:pPr>
  </w:style>
  <w:style w:type="paragraph" w:styleId="ListContinue3">
    <w:name w:val="List Continue 3"/>
    <w:basedOn w:val="Normal"/>
    <w:rsid w:val="009963DE"/>
    <w:pPr>
      <w:spacing w:after="120"/>
      <w:ind w:left="1080"/>
    </w:pPr>
  </w:style>
  <w:style w:type="paragraph" w:styleId="ListContinue4">
    <w:name w:val="List Continue 4"/>
    <w:basedOn w:val="Normal"/>
    <w:rsid w:val="009963DE"/>
    <w:pPr>
      <w:spacing w:after="120"/>
      <w:ind w:left="1440"/>
    </w:pPr>
  </w:style>
  <w:style w:type="paragraph" w:styleId="ListContinue5">
    <w:name w:val="List Continue 5"/>
    <w:basedOn w:val="Normal"/>
    <w:rsid w:val="009963DE"/>
    <w:pPr>
      <w:spacing w:after="120"/>
      <w:ind w:left="1800"/>
    </w:pPr>
  </w:style>
  <w:style w:type="paragraph" w:styleId="ListNumber">
    <w:name w:val="List Number"/>
    <w:basedOn w:val="Normal"/>
    <w:rsid w:val="009963DE"/>
    <w:pPr>
      <w:numPr>
        <w:numId w:val="6"/>
      </w:numPr>
    </w:pPr>
  </w:style>
  <w:style w:type="paragraph" w:styleId="ListNumber2">
    <w:name w:val="List Number 2"/>
    <w:basedOn w:val="Normal"/>
    <w:rsid w:val="009963DE"/>
    <w:pPr>
      <w:numPr>
        <w:numId w:val="7"/>
      </w:numPr>
    </w:pPr>
  </w:style>
  <w:style w:type="paragraph" w:styleId="ListNumber3">
    <w:name w:val="List Number 3"/>
    <w:basedOn w:val="Normal"/>
    <w:rsid w:val="009963DE"/>
    <w:pPr>
      <w:numPr>
        <w:numId w:val="8"/>
      </w:numPr>
    </w:pPr>
  </w:style>
  <w:style w:type="paragraph" w:styleId="ListNumber4">
    <w:name w:val="List Number 4"/>
    <w:basedOn w:val="Normal"/>
    <w:rsid w:val="009963DE"/>
    <w:pPr>
      <w:numPr>
        <w:numId w:val="9"/>
      </w:numPr>
    </w:pPr>
  </w:style>
  <w:style w:type="paragraph" w:styleId="ListNumber5">
    <w:name w:val="List Number 5"/>
    <w:basedOn w:val="Normal"/>
    <w:rsid w:val="009963DE"/>
    <w:pPr>
      <w:numPr>
        <w:numId w:val="10"/>
      </w:numPr>
    </w:pPr>
  </w:style>
  <w:style w:type="paragraph" w:styleId="MacroText">
    <w:name w:val="macro"/>
    <w:semiHidden/>
    <w:rsid w:val="009963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rsid w:val="009963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</w:style>
  <w:style w:type="paragraph" w:styleId="NormalWeb">
    <w:name w:val="Normal (Web)"/>
    <w:basedOn w:val="Normal"/>
    <w:rsid w:val="009963DE"/>
  </w:style>
  <w:style w:type="paragraph" w:styleId="NormalIndent">
    <w:name w:val="Normal Indent"/>
    <w:basedOn w:val="Normal"/>
    <w:rsid w:val="009963DE"/>
    <w:pPr>
      <w:ind w:left="720"/>
    </w:pPr>
  </w:style>
  <w:style w:type="paragraph" w:styleId="NoteHeading">
    <w:name w:val="Note Heading"/>
    <w:basedOn w:val="Normal"/>
    <w:next w:val="Normal"/>
    <w:rsid w:val="009963DE"/>
  </w:style>
  <w:style w:type="paragraph" w:styleId="PlainText">
    <w:name w:val="Plain Text"/>
    <w:basedOn w:val="Normal"/>
    <w:rsid w:val="009963DE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9963DE"/>
  </w:style>
  <w:style w:type="paragraph" w:styleId="Signature">
    <w:name w:val="Signature"/>
    <w:basedOn w:val="Normal"/>
    <w:rsid w:val="009963DE"/>
    <w:pPr>
      <w:ind w:left="4320"/>
    </w:pPr>
  </w:style>
  <w:style w:type="paragraph" w:styleId="Subtitle">
    <w:name w:val="Subtitle"/>
    <w:basedOn w:val="Normal"/>
    <w:qFormat/>
    <w:rsid w:val="009963DE"/>
    <w:pPr>
      <w:spacing w:after="60"/>
      <w:jc w:val="center"/>
      <w:outlineLvl w:val="1"/>
    </w:pPr>
  </w:style>
  <w:style w:type="table" w:styleId="Table3Deffects1">
    <w:name w:val="Table 3D effects 1"/>
    <w:basedOn w:val="TableNormal"/>
    <w:rsid w:val="009963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963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9963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963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9963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9963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9963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9963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9963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9963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9963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9963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9963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9963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9963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9963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9963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9963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963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9963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9963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963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9963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9963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9963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9963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9963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9963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9963D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963DE"/>
    <w:pPr>
      <w:ind w:left="480" w:hanging="480"/>
    </w:pPr>
  </w:style>
  <w:style w:type="table" w:styleId="TableProfessional">
    <w:name w:val="Table Professional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9963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9963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9963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9963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9963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963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9963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9963DE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9963DE"/>
    <w:pPr>
      <w:spacing w:before="120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9963DE"/>
  </w:style>
  <w:style w:type="paragraph" w:styleId="TOC2">
    <w:name w:val="toc 2"/>
    <w:basedOn w:val="Normal"/>
    <w:next w:val="Normal"/>
    <w:autoRedefine/>
    <w:semiHidden/>
    <w:rsid w:val="009963DE"/>
    <w:pPr>
      <w:ind w:left="240"/>
    </w:pPr>
  </w:style>
  <w:style w:type="paragraph" w:styleId="TOC3">
    <w:name w:val="toc 3"/>
    <w:basedOn w:val="Normal"/>
    <w:next w:val="Normal"/>
    <w:autoRedefine/>
    <w:semiHidden/>
    <w:rsid w:val="009963DE"/>
    <w:pPr>
      <w:ind w:left="480"/>
    </w:pPr>
  </w:style>
  <w:style w:type="paragraph" w:styleId="TOC4">
    <w:name w:val="toc 4"/>
    <w:basedOn w:val="Normal"/>
    <w:next w:val="Normal"/>
    <w:autoRedefine/>
    <w:semiHidden/>
    <w:rsid w:val="009963DE"/>
    <w:pPr>
      <w:ind w:left="720"/>
    </w:pPr>
  </w:style>
  <w:style w:type="paragraph" w:styleId="TOC5">
    <w:name w:val="toc 5"/>
    <w:basedOn w:val="Normal"/>
    <w:next w:val="Normal"/>
    <w:autoRedefine/>
    <w:semiHidden/>
    <w:rsid w:val="009963DE"/>
    <w:pPr>
      <w:ind w:left="960"/>
    </w:pPr>
  </w:style>
  <w:style w:type="paragraph" w:styleId="TOC6">
    <w:name w:val="toc 6"/>
    <w:basedOn w:val="Normal"/>
    <w:next w:val="Normal"/>
    <w:autoRedefine/>
    <w:semiHidden/>
    <w:rsid w:val="009963DE"/>
    <w:pPr>
      <w:ind w:left="1200"/>
    </w:pPr>
  </w:style>
  <w:style w:type="paragraph" w:styleId="TOC7">
    <w:name w:val="toc 7"/>
    <w:basedOn w:val="Normal"/>
    <w:next w:val="Normal"/>
    <w:autoRedefine/>
    <w:semiHidden/>
    <w:rsid w:val="009963DE"/>
    <w:pPr>
      <w:ind w:left="1440"/>
    </w:pPr>
  </w:style>
  <w:style w:type="paragraph" w:styleId="TOC8">
    <w:name w:val="toc 8"/>
    <w:basedOn w:val="Normal"/>
    <w:next w:val="Normal"/>
    <w:autoRedefine/>
    <w:semiHidden/>
    <w:rsid w:val="009963DE"/>
    <w:pPr>
      <w:ind w:left="1680"/>
    </w:pPr>
  </w:style>
  <w:style w:type="paragraph" w:styleId="TOC9">
    <w:name w:val="toc 9"/>
    <w:basedOn w:val="Normal"/>
    <w:next w:val="Normal"/>
    <w:autoRedefine/>
    <w:semiHidden/>
    <w:rsid w:val="009963DE"/>
    <w:pPr>
      <w:ind w:left="1920"/>
    </w:pPr>
  </w:style>
  <w:style w:type="character" w:styleId="Hyperlink">
    <w:name w:val="Hyperlink"/>
    <w:basedOn w:val="DefaultParagraphFont"/>
    <w:rsid w:val="00032072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3BFD"/>
    <w:rPr>
      <w:rFonts w:ascii="Courier" w:hAnsi="Courier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B0A12"/>
    <w:rPr>
      <w:rFonts w:ascii="Courier" w:hAnsi="Courier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11F6D"/>
    <w:rPr>
      <w:rFonts w:ascii="Courier" w:hAnsi="Courier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6764B0"/>
    <w:pPr>
      <w:ind w:left="720"/>
      <w:contextualSpacing/>
    </w:pPr>
  </w:style>
  <w:style w:type="paragraph" w:customStyle="1" w:styleId="NormalBold">
    <w:name w:val="NormalBold"/>
    <w:basedOn w:val="Normal"/>
    <w:link w:val="NormalBoldChar"/>
    <w:uiPriority w:val="99"/>
    <w:rsid w:val="00886B9A"/>
    <w:pPr>
      <w:widowControl w:val="0"/>
      <w:suppressAutoHyphens/>
    </w:pPr>
    <w:rPr>
      <w:rFonts w:ascii="Times New Roman" w:hAnsi="Times New Roman"/>
      <w:b/>
      <w:bCs/>
      <w:szCs w:val="24"/>
    </w:rPr>
  </w:style>
  <w:style w:type="paragraph" w:customStyle="1" w:styleId="TableContents">
    <w:name w:val="Table Contents"/>
    <w:basedOn w:val="BodyText"/>
    <w:link w:val="TableContentsChar"/>
    <w:uiPriority w:val="99"/>
    <w:rsid w:val="00886B9A"/>
    <w:pPr>
      <w:keepNext/>
      <w:widowControl w:val="0"/>
      <w:suppressLineNumbers/>
      <w:tabs>
        <w:tab w:val="right" w:pos="9923"/>
      </w:tabs>
      <w:suppressAutoHyphens/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table" w:customStyle="1" w:styleId="FormTable">
    <w:name w:val="Form Table"/>
    <w:uiPriority w:val="99"/>
    <w:rsid w:val="00886B9A"/>
    <w:pPr>
      <w:keepNext/>
    </w:pPr>
    <w:rPr>
      <w:sz w:val="24"/>
      <w:szCs w:val="24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TableHead">
    <w:name w:val="TableHead"/>
    <w:basedOn w:val="Normal"/>
    <w:autoRedefine/>
    <w:uiPriority w:val="99"/>
    <w:rsid w:val="00886B9A"/>
    <w:pPr>
      <w:widowControl w:val="0"/>
      <w:suppressAutoHyphens/>
      <w:jc w:val="center"/>
    </w:pPr>
    <w:rPr>
      <w:rFonts w:ascii="Times New Roman" w:hAnsi="Times New Roman"/>
      <w:b/>
      <w:bCs/>
      <w:szCs w:val="24"/>
    </w:rPr>
  </w:style>
  <w:style w:type="character" w:customStyle="1" w:styleId="NormalBoldChar">
    <w:name w:val="NormalBold Char"/>
    <w:basedOn w:val="DefaultParagraphFont"/>
    <w:link w:val="NormalBold"/>
    <w:uiPriority w:val="99"/>
    <w:locked/>
    <w:rsid w:val="00886B9A"/>
    <w:rPr>
      <w:b/>
      <w:bCs/>
      <w:sz w:val="24"/>
      <w:szCs w:val="24"/>
      <w:lang w:val="en-US"/>
    </w:rPr>
  </w:style>
  <w:style w:type="character" w:customStyle="1" w:styleId="TableContentsChar">
    <w:name w:val="Table Contents Char"/>
    <w:basedOn w:val="DefaultParagraphFont"/>
    <w:link w:val="TableContents"/>
    <w:uiPriority w:val="99"/>
    <w:locked/>
    <w:rsid w:val="00886B9A"/>
    <w:rPr>
      <w:sz w:val="24"/>
      <w:szCs w:val="24"/>
      <w:lang w:val="en-US"/>
    </w:rPr>
  </w:style>
  <w:style w:type="paragraph" w:customStyle="1" w:styleId="ProcessTableNumber1">
    <w:name w:val="ProcessTableNumber1"/>
    <w:basedOn w:val="ListNumber"/>
    <w:uiPriority w:val="99"/>
    <w:rsid w:val="00886B9A"/>
    <w:pPr>
      <w:keepNext/>
      <w:widowControl w:val="0"/>
      <w:numPr>
        <w:numId w:val="11"/>
      </w:numPr>
      <w:suppressAutoHyphens/>
    </w:pPr>
    <w:rPr>
      <w:rFonts w:ascii="Times New Roman" w:hAnsi="Times New Roman"/>
      <w:szCs w:val="24"/>
    </w:rPr>
  </w:style>
  <w:style w:type="character" w:styleId="CommentReference">
    <w:name w:val="annotation reference"/>
    <w:basedOn w:val="DefaultParagraphFont"/>
    <w:uiPriority w:val="99"/>
    <w:rsid w:val="00886B9A"/>
    <w:rPr>
      <w:sz w:val="16"/>
      <w:szCs w:val="16"/>
    </w:rPr>
  </w:style>
  <w:style w:type="paragraph" w:customStyle="1" w:styleId="ProcessTableNumber2">
    <w:name w:val="ProcessTableNumber2"/>
    <w:basedOn w:val="Normal"/>
    <w:uiPriority w:val="99"/>
    <w:rsid w:val="00886B9A"/>
    <w:pPr>
      <w:widowControl w:val="0"/>
      <w:numPr>
        <w:ilvl w:val="1"/>
        <w:numId w:val="11"/>
      </w:numPr>
      <w:suppressAutoHyphens/>
    </w:pPr>
    <w:rPr>
      <w:rFonts w:ascii="Times New Roman" w:hAnsi="Times New Roman"/>
      <w:szCs w:val="24"/>
    </w:rPr>
  </w:style>
  <w:style w:type="paragraph" w:customStyle="1" w:styleId="SectionHead">
    <w:name w:val="SectionHead"/>
    <w:basedOn w:val="Normal"/>
    <w:link w:val="SectionHeadChar"/>
    <w:uiPriority w:val="99"/>
    <w:rsid w:val="00470460"/>
    <w:pPr>
      <w:widowControl w:val="0"/>
      <w:suppressAutoHyphens/>
      <w:ind w:left="345"/>
      <w:jc w:val="both"/>
    </w:pPr>
    <w:rPr>
      <w:rFonts w:ascii="Times New Roman" w:hAnsi="Times New Roman"/>
      <w:i/>
      <w:iCs/>
      <w:szCs w:val="24"/>
    </w:rPr>
  </w:style>
  <w:style w:type="character" w:customStyle="1" w:styleId="SectionHeadChar">
    <w:name w:val="SectionHead Char"/>
    <w:basedOn w:val="DefaultParagraphFont"/>
    <w:link w:val="SectionHead"/>
    <w:uiPriority w:val="99"/>
    <w:locked/>
    <w:rsid w:val="00470460"/>
    <w:rPr>
      <w:i/>
      <w:i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lease%206\New%20Templates\For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C232E8AF94540A6CAB64AC1C60B86" ma:contentTypeVersion="1" ma:contentTypeDescription="Create a new document." ma:contentTypeScope="" ma:versionID="e2c0966d31d852e289dcd1d5ecb1a46d">
  <xsd:schema xmlns:xsd="http://www.w3.org/2001/XMLSchema" xmlns:xs="http://www.w3.org/2001/XMLSchema" xmlns:p="http://schemas.microsoft.com/office/2006/metadata/properties" xmlns:ns2="0f12e35b-8e23-4f7c-9e61-8223aee00151" targetNamespace="http://schemas.microsoft.com/office/2006/metadata/properties" ma:root="true" ma:fieldsID="c721e1725d344ca945403c1fb3fc5019" ns2:_="">
    <xsd:import namespace="0f12e35b-8e23-4f7c-9e61-8223aee00151"/>
    <xsd:element name="properties">
      <xsd:complexType>
        <xsd:sequence>
          <xsd:element name="documentManagement">
            <xsd:complexType>
              <xsd:all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2e35b-8e23-4f7c-9e61-8223aee00151" elementFormDefault="qualified">
    <xsd:import namespace="http://schemas.microsoft.com/office/2006/documentManagement/types"/>
    <xsd:import namespace="http://schemas.microsoft.com/office/infopath/2007/PartnerControls"/>
    <xsd:element name="Department" ma:index="8" nillable="true" ma:displayName="Department" ma:internalName="Department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ministration"/>
                    <xsd:enumeration value="Software Development"/>
                    <xsd:enumeration value="Software Maintenance"/>
                    <xsd:enumeration value="QA Testing"/>
                    <xsd:enumeration value="IT Support Services"/>
                    <xsd:enumeration value="Human Resources"/>
                    <xsd:enumeration value="IT Services"/>
                    <xsd:enumeration value="Quality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partment xmlns="0f12e35b-8e23-4f7c-9e61-8223aee00151">
      <Value>Software Development</Value>
    </Department>
  </documentManagement>
</p:properties>
</file>

<file path=customXml/itemProps1.xml><?xml version="1.0" encoding="utf-8"?>
<ds:datastoreItem xmlns:ds="http://schemas.openxmlformats.org/officeDocument/2006/customXml" ds:itemID="{C06A8BBB-2D8E-42F4-A690-69BC15591D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33F1CE-306B-409C-9956-ED48F43B2C0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66AC6C-CA21-41D6-B402-6CCCFE917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12e35b-8e23-4f7c-9e61-8223aee00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C4C827-8153-4E2A-9E05-F6336B060F62}">
  <ds:schemaRefs>
    <ds:schemaRef ds:uri="http://schemas.microsoft.com/office/2006/metadata/properties"/>
    <ds:schemaRef ds:uri="http://schemas.microsoft.com/office/infopath/2007/PartnerControls"/>
    <ds:schemaRef ds:uri="0f12e35b-8e23-4f7c-9e61-8223aee001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Word Template.dotx</Template>
  <TotalTime>1444</TotalTime>
  <Pages>19</Pages>
  <Words>1946</Words>
  <Characters>11095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</vt:lpstr>
    </vt:vector>
  </TitlesOfParts>
  <Company>Seneca Global IT Services Pvt. Ltd.</Company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</dc:title>
  <dc:creator>Kavitha Matta</dc:creator>
  <cp:lastModifiedBy>Karunasagar Jain</cp:lastModifiedBy>
  <cp:revision>299</cp:revision>
  <cp:lastPrinted>2010-12-08T05:40:00Z</cp:lastPrinted>
  <dcterms:created xsi:type="dcterms:W3CDTF">2017-03-28T05:45:00Z</dcterms:created>
  <dcterms:modified xsi:type="dcterms:W3CDTF">2023-01-19T06:10:00Z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0x0101003C9C232E8AF94540A6CAB64AC1C60B86</vt:lpwstr>
  </property>
</Properties>
</file>