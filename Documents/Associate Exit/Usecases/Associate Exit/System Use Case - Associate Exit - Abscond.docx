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982F99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F23481">
              <w:rPr>
                <w:color w:val="000000" w:themeColor="text1"/>
                <w:lang w:val="en-GB"/>
              </w:rPr>
              <w:t xml:space="preserve"> 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3E3506">
              <w:rPr>
                <w:color w:val="000000" w:themeColor="text1"/>
                <w:lang w:val="en-GB"/>
              </w:rPr>
              <w:t>2</w:t>
            </w:r>
            <w:r w:rsidR="00982F99">
              <w:rPr>
                <w:color w:val="000000" w:themeColor="text1"/>
                <w:lang w:val="en-GB"/>
              </w:rPr>
              <w:t>9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C431AB" w:rsidP="00D56640">
            <w:pPr>
              <w:rPr>
                <w:lang w:val="en-GB"/>
              </w:rPr>
            </w:pPr>
            <w:r>
              <w:rPr>
                <w:lang w:val="en-GB"/>
              </w:rPr>
              <w:t xml:space="preserve">Associate </w:t>
            </w:r>
            <w:r>
              <w:rPr>
                <w:color w:val="000000"/>
              </w:rPr>
              <w:t xml:space="preserve">Exit - </w:t>
            </w:r>
            <w:r w:rsidR="00D56640">
              <w:rPr>
                <w:color w:val="000000"/>
              </w:rPr>
              <w:t>Abscond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03350A">
            <w:pPr>
              <w:rPr>
                <w:lang w:val="en-GB"/>
              </w:rPr>
            </w:pPr>
            <w:r>
              <w:rPr>
                <w:lang w:val="en-GB"/>
              </w:rPr>
              <w:t>Capture associate abscond details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03350A" w:rsidP="008B4091">
            <w:pPr>
              <w:rPr>
                <w:lang w:val="en-GB"/>
              </w:rPr>
            </w:pPr>
            <w:r>
              <w:rPr>
                <w:lang w:val="en-GB"/>
              </w:rPr>
              <w:t>Application captures the associate exit information when associate absconded</w:t>
            </w:r>
            <w:r w:rsidRPr="00BF70C5">
              <w:rPr>
                <w:lang w:val="en-GB"/>
              </w:rPr>
              <w:t>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085936" w:rsidRDefault="00085936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B37FFD" w:rsidRDefault="00B37FFD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Program Manager</w:t>
            </w:r>
          </w:p>
          <w:p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674971">
              <w:rPr>
                <w:lang w:val="en-GB"/>
              </w:rPr>
              <w:t>M</w:t>
            </w:r>
            <w:r w:rsidR="00610C74">
              <w:rPr>
                <w:lang w:val="en-GB"/>
              </w:rPr>
              <w:t xml:space="preserve"> / HR Head</w:t>
            </w:r>
          </w:p>
          <w:p w:rsidR="00354F89" w:rsidRDefault="00354F89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  <w:p w:rsidR="00354F89" w:rsidRDefault="00354F89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  <w:p w:rsidR="00354F89" w:rsidRPr="00533258" w:rsidRDefault="00354F89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Finance</w:t>
            </w:r>
          </w:p>
        </w:tc>
      </w:tr>
      <w:tr w:rsidR="00CC6AF2" w:rsidRPr="00BE56E5" w:rsidTr="008B6210">
        <w:tc>
          <w:tcPr>
            <w:tcW w:w="1890" w:type="dxa"/>
          </w:tcPr>
          <w:p w:rsidR="00CC6AF2" w:rsidRPr="007D112B" w:rsidRDefault="00CC6AF2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CC6AF2" w:rsidRDefault="001758D8" w:rsidP="00AC67BB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Reporting Manager, </w:t>
            </w:r>
            <w:r w:rsidR="00AC67BB">
              <w:rPr>
                <w:lang w:val="en-GB"/>
              </w:rPr>
              <w:t>Program Manage</w:t>
            </w:r>
            <w:r w:rsidR="00136C03">
              <w:rPr>
                <w:lang w:val="en-GB"/>
              </w:rPr>
              <w:t>r</w:t>
            </w:r>
            <w:r w:rsidR="00AC67BB">
              <w:rPr>
                <w:lang w:val="en-GB"/>
              </w:rPr>
              <w:t xml:space="preserve">, </w:t>
            </w:r>
            <w:r w:rsidR="00CC6AF2">
              <w:rPr>
                <w:lang w:val="en-GB"/>
              </w:rPr>
              <w:t>Department Head</w:t>
            </w:r>
            <w:r w:rsidR="00AC67BB">
              <w:rPr>
                <w:lang w:val="en-GB"/>
              </w:rPr>
              <w:t>, HRM,</w:t>
            </w:r>
            <w:r w:rsidR="00674971">
              <w:rPr>
                <w:lang w:val="en-GB"/>
              </w:rPr>
              <w:t xml:space="preserve"> HR Head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076360" w:rsidP="00F93A39">
            <w:pPr>
              <w:rPr>
                <w:lang w:val="en-GB"/>
              </w:rPr>
            </w:pPr>
            <w:r>
              <w:rPr>
                <w:lang w:val="en-GB"/>
              </w:rPr>
              <w:t>Santosh Adidawarpu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731098" w:rsidP="00F619E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F619EA">
              <w:rPr>
                <w:lang w:val="en-GB"/>
              </w:rPr>
              <w:t>8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</w:t>
            </w:r>
            <w:r w:rsidR="00076360">
              <w:rPr>
                <w:lang w:val="en-GB"/>
              </w:rPr>
              <w:t>3</w:t>
            </w:r>
            <w:r w:rsidR="00FF04A7">
              <w:rPr>
                <w:lang w:val="en-GB"/>
              </w:rPr>
              <w:t>/201</w:t>
            </w:r>
            <w:r w:rsidR="00076360">
              <w:rPr>
                <w:lang w:val="en-GB"/>
              </w:rPr>
              <w:t>7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076360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8568E5" w:rsidP="00CB0D39">
            <w:pPr>
              <w:rPr>
                <w:lang w:val="en-GB"/>
              </w:rPr>
            </w:pPr>
            <w:r>
              <w:rPr>
                <w:lang w:val="en-GB"/>
              </w:rPr>
              <w:t>When an associate absconds from the organization.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0766C5" w:rsidRPr="008568E5" w:rsidRDefault="00FB6B8B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8568E5">
              <w:rPr>
                <w:lang w:val="en-GB"/>
              </w:rPr>
              <w:t xml:space="preserve">Associate </w:t>
            </w:r>
            <w:r w:rsidR="008568E5">
              <w:rPr>
                <w:lang w:val="en-GB"/>
              </w:rPr>
              <w:t>should have</w:t>
            </w:r>
            <w:r w:rsidRPr="008568E5">
              <w:rPr>
                <w:lang w:val="en-GB"/>
              </w:rPr>
              <w:t xml:space="preserve"> an account in application</w:t>
            </w:r>
          </w:p>
          <w:p w:rsidR="008568E5" w:rsidRPr="008568E5" w:rsidRDefault="008568E5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8568E5">
              <w:rPr>
                <w:lang w:val="en-GB"/>
              </w:rPr>
              <w:t>An associate absent to office by X working days without intimation to the reporting manger or HR Manager.</w:t>
            </w:r>
          </w:p>
          <w:p w:rsidR="008568E5" w:rsidRDefault="007D26D8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Reporting manager informs to Program M</w:t>
            </w:r>
            <w:r w:rsidR="008568E5" w:rsidRPr="008568E5">
              <w:rPr>
                <w:lang w:val="en-GB"/>
              </w:rPr>
              <w:t>anager</w:t>
            </w:r>
            <w:r w:rsidR="00BC093C">
              <w:rPr>
                <w:lang w:val="en-GB"/>
              </w:rPr>
              <w:t xml:space="preserve"> and HR Manager</w:t>
            </w:r>
            <w:r w:rsidR="008568E5" w:rsidRPr="008568E5">
              <w:rPr>
                <w:lang w:val="en-GB"/>
              </w:rPr>
              <w:t xml:space="preserve"> about absence of the associate without intimation</w:t>
            </w:r>
            <w:r w:rsidR="00BC093C">
              <w:rPr>
                <w:lang w:val="en-GB"/>
              </w:rPr>
              <w:t xml:space="preserve"> along with proof copy</w:t>
            </w:r>
            <w:r w:rsidR="008568E5" w:rsidRPr="008568E5">
              <w:rPr>
                <w:lang w:val="en-GB"/>
              </w:rPr>
              <w:t>.</w:t>
            </w:r>
          </w:p>
          <w:p w:rsidR="00BC093C" w:rsidRDefault="00BC093C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HR Manager will follow up the associate.</w:t>
            </w:r>
          </w:p>
          <w:p w:rsidR="000320B0" w:rsidRDefault="000320B0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Program Manager</w:t>
            </w:r>
            <w:r w:rsidR="00944806">
              <w:rPr>
                <w:lang w:val="en-GB"/>
              </w:rPr>
              <w:t>/Department head</w:t>
            </w:r>
            <w:r>
              <w:rPr>
                <w:lang w:val="en-GB"/>
              </w:rPr>
              <w:t xml:space="preserve"> logged into the application</w:t>
            </w:r>
          </w:p>
          <w:p w:rsidR="00D63E50" w:rsidRPr="008568E5" w:rsidRDefault="00944806" w:rsidP="007970CA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process ‘Abscond’ initiated by program manager</w:t>
            </w:r>
            <w:r w:rsidR="00E226FC">
              <w:rPr>
                <w:lang w:val="en-GB"/>
              </w:rPr>
              <w:t>/d</w:t>
            </w:r>
            <w:r>
              <w:rPr>
                <w:lang w:val="en-GB"/>
              </w:rPr>
              <w:t>epartment head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lastRenderedPageBreak/>
              <w:t>Post- Conditions</w:t>
            </w:r>
          </w:p>
        </w:tc>
        <w:tc>
          <w:tcPr>
            <w:tcW w:w="8280" w:type="dxa"/>
          </w:tcPr>
          <w:p w:rsidR="008568E5" w:rsidRDefault="008568E5" w:rsidP="000A5D1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credentials will be deactivated to not access the organization resources </w:t>
            </w:r>
          </w:p>
          <w:p w:rsidR="008568E5" w:rsidRPr="008568E5" w:rsidRDefault="008568E5" w:rsidP="000A5D1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 w:rsidRPr="008568E5">
              <w:rPr>
                <w:lang w:val="en-GB"/>
              </w:rPr>
              <w:t>Particular associate should be blacklisted i.e. he/she should not consider for rehiring in future</w:t>
            </w:r>
          </w:p>
          <w:p w:rsidR="00FB6B8B" w:rsidRDefault="00FB6B8B" w:rsidP="000A5D1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status </w:t>
            </w:r>
            <w:r w:rsidR="008568E5">
              <w:rPr>
                <w:lang w:val="en-GB"/>
              </w:rPr>
              <w:t>should be updated with ‘</w:t>
            </w:r>
            <w:r w:rsidR="008568E5">
              <w:rPr>
                <w:color w:val="000000"/>
              </w:rPr>
              <w:t xml:space="preserve">Absconded’ </w:t>
            </w:r>
            <w:r>
              <w:rPr>
                <w:lang w:val="en-GB"/>
              </w:rPr>
              <w:t>and account will be deactivated in HRMS</w:t>
            </w:r>
          </w:p>
          <w:p w:rsidR="00F93A39" w:rsidRPr="0061326D" w:rsidRDefault="00FB6B8B" w:rsidP="000A5D1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Organization resources(email, system, etc.) </w:t>
            </w:r>
            <w:r w:rsidR="008568E5">
              <w:rPr>
                <w:lang w:val="en-GB"/>
              </w:rPr>
              <w:t>should</w:t>
            </w:r>
            <w:r>
              <w:rPr>
                <w:lang w:val="en-GB"/>
              </w:rPr>
              <w:t xml:space="preserve"> not be accessed by the associate</w:t>
            </w:r>
          </w:p>
        </w:tc>
      </w:tr>
    </w:tbl>
    <w:p w:rsidR="00B22463" w:rsidRPr="00B22463" w:rsidRDefault="00B22463" w:rsidP="00B22463">
      <w:pPr>
        <w:pStyle w:val="ListParagraph"/>
        <w:rPr>
          <w:lang w:val="en-GB"/>
        </w:rPr>
      </w:pPr>
    </w:p>
    <w:p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3511"/>
        <w:gridCol w:w="4697"/>
        <w:gridCol w:w="2355"/>
      </w:tblGrid>
      <w:tr w:rsidR="00AE2A15" w:rsidRPr="00BE56E5" w:rsidTr="00F36661">
        <w:trPr>
          <w:trHeight w:val="426"/>
        </w:trPr>
        <w:tc>
          <w:tcPr>
            <w:tcW w:w="3645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529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2389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F36661" w:rsidRPr="00BE56E5" w:rsidTr="00F36661">
        <w:trPr>
          <w:trHeight w:val="426"/>
        </w:trPr>
        <w:tc>
          <w:tcPr>
            <w:tcW w:w="3645" w:type="dxa"/>
          </w:tcPr>
          <w:p w:rsidR="00F36661" w:rsidRPr="001C1E49" w:rsidRDefault="00485F70" w:rsidP="00485F70">
            <w:pPr>
              <w:pStyle w:val="ListParagraph"/>
              <w:numPr>
                <w:ilvl w:val="0"/>
                <w:numId w:val="14"/>
              </w:numPr>
            </w:pPr>
            <w:r>
              <w:t>Program manager login into application and c</w:t>
            </w:r>
            <w:r w:rsidR="00F36661">
              <w:t>lick</w:t>
            </w:r>
            <w:r w:rsidR="00F36661" w:rsidRPr="001C1E49">
              <w:t xml:space="preserve"> on </w:t>
            </w:r>
            <w:r w:rsidR="00CB3049">
              <w:rPr>
                <w:lang w:val="en-GB"/>
              </w:rPr>
              <w:t>“</w:t>
            </w:r>
            <w:r w:rsidR="00CB3049">
              <w:rPr>
                <w:color w:val="000000"/>
              </w:rPr>
              <w:t xml:space="preserve">Abscond </w:t>
            </w:r>
            <w:r w:rsidR="003920D1">
              <w:rPr>
                <w:color w:val="000000"/>
              </w:rPr>
              <w:t>Associate</w:t>
            </w:r>
            <w:r w:rsidR="00CB3049">
              <w:rPr>
                <w:lang w:val="en-GB"/>
              </w:rPr>
              <w:t>”</w:t>
            </w:r>
            <w:r w:rsidR="00CB3049">
              <w:t xml:space="preserve"> sub-menu from </w:t>
            </w:r>
            <w:r w:rsidR="00F36661">
              <w:t xml:space="preserve">“Associate Exit” </w:t>
            </w:r>
            <w:r w:rsidR="00CB3049">
              <w:t>menu</w:t>
            </w:r>
            <w:r w:rsidR="00F36661" w:rsidRPr="001C1E49">
              <w:t>.</w:t>
            </w:r>
          </w:p>
        </w:tc>
        <w:tc>
          <w:tcPr>
            <w:tcW w:w="4529" w:type="dxa"/>
          </w:tcPr>
          <w:p w:rsidR="00CB3049" w:rsidRDefault="00B3424B" w:rsidP="00CB3049">
            <w:pPr>
              <w:pStyle w:val="ListParagraph"/>
              <w:numPr>
                <w:ilvl w:val="0"/>
                <w:numId w:val="18"/>
              </w:numPr>
            </w:pPr>
            <w:r>
              <w:t>System</w:t>
            </w:r>
            <w:r w:rsidR="00CB3049">
              <w:t xml:space="preserve"> should display with below input fields:</w:t>
            </w:r>
          </w:p>
          <w:p w:rsidR="00CB3049" w:rsidRDefault="00CB3049" w:rsidP="007970CA">
            <w:pPr>
              <w:pStyle w:val="ListParagraph"/>
              <w:numPr>
                <w:ilvl w:val="0"/>
                <w:numId w:val="20"/>
              </w:numPr>
            </w:pPr>
            <w:r>
              <w:t xml:space="preserve">Dropdown box with all </w:t>
            </w:r>
            <w:r w:rsidR="003920D1">
              <w:t>Associate</w:t>
            </w:r>
            <w:r>
              <w:t>s who is reporting to him/her</w:t>
            </w:r>
          </w:p>
          <w:p w:rsidR="00CB3049" w:rsidRDefault="00A32575" w:rsidP="007970CA">
            <w:pPr>
              <w:pStyle w:val="ListParagraph"/>
              <w:numPr>
                <w:ilvl w:val="0"/>
                <w:numId w:val="20"/>
              </w:numPr>
            </w:pPr>
            <w:r>
              <w:t>Cause details</w:t>
            </w:r>
            <w:r w:rsidR="00CB3049">
              <w:t xml:space="preserve"> text-area box</w:t>
            </w:r>
          </w:p>
          <w:p w:rsidR="00716A8F" w:rsidRDefault="00716A8F" w:rsidP="007970CA">
            <w:pPr>
              <w:pStyle w:val="ListParagraph"/>
              <w:numPr>
                <w:ilvl w:val="0"/>
                <w:numId w:val="20"/>
              </w:numPr>
            </w:pPr>
            <w:r>
              <w:t xml:space="preserve">Period of absence(From date </w:t>
            </w:r>
            <w:r w:rsidR="00BC093C">
              <w:t>and  To date</w:t>
            </w:r>
            <w:r>
              <w:t>)</w:t>
            </w:r>
          </w:p>
          <w:p w:rsidR="00A32575" w:rsidRDefault="00A32575" w:rsidP="007970CA">
            <w:pPr>
              <w:pStyle w:val="ListParagraph"/>
              <w:numPr>
                <w:ilvl w:val="0"/>
                <w:numId w:val="20"/>
              </w:numPr>
            </w:pPr>
            <w:r>
              <w:t>Evidences</w:t>
            </w:r>
            <w:bookmarkStart w:id="0" w:name="_GoBack"/>
            <w:bookmarkEnd w:id="0"/>
          </w:p>
          <w:p w:rsidR="00CB3049" w:rsidRDefault="00CB3049" w:rsidP="007970CA">
            <w:pPr>
              <w:pStyle w:val="ListParagraph"/>
              <w:numPr>
                <w:ilvl w:val="0"/>
                <w:numId w:val="20"/>
              </w:numPr>
            </w:pPr>
            <w:r>
              <w:t>Submit and Cancel buttons</w:t>
            </w:r>
          </w:p>
          <w:p w:rsidR="00CB3049" w:rsidRPr="001C1E49" w:rsidRDefault="00CB3049" w:rsidP="00B3424B">
            <w:pPr>
              <w:pStyle w:val="ListParagraph"/>
              <w:numPr>
                <w:ilvl w:val="0"/>
                <w:numId w:val="16"/>
              </w:numPr>
            </w:pPr>
            <w:r>
              <w:t>Program Manager</w:t>
            </w:r>
            <w:r w:rsidR="00B3424B">
              <w:t xml:space="preserve"> Inputs abscond details and c</w:t>
            </w:r>
            <w:r>
              <w:t xml:space="preserve">licks on Submit button with proper Remarks then </w:t>
            </w:r>
            <w:r w:rsidRPr="00CB3049">
              <w:rPr>
                <w:lang w:val="en-GB"/>
              </w:rPr>
              <w:t>Application should notify to the HR Manager, Department head and HR Head</w:t>
            </w:r>
            <w:r w:rsidR="00B21FBC">
              <w:rPr>
                <w:lang w:val="en-GB"/>
              </w:rPr>
              <w:t xml:space="preserve"> and Associate.</w:t>
            </w:r>
          </w:p>
        </w:tc>
        <w:tc>
          <w:tcPr>
            <w:tcW w:w="2389" w:type="dxa"/>
          </w:tcPr>
          <w:p w:rsidR="00F36661" w:rsidRPr="00CB6F29" w:rsidDel="00232EB1" w:rsidRDefault="00CB3049" w:rsidP="003656AD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052D66">
              <w:rPr>
                <w:lang w:val="en-GB"/>
              </w:rPr>
              <w:t xml:space="preserve">User inputs mandatory fields and click on </w:t>
            </w:r>
            <w:r w:rsidR="003656AD">
              <w:rPr>
                <w:lang w:val="en-GB"/>
              </w:rPr>
              <w:t>Save as Draft</w:t>
            </w:r>
            <w:r w:rsidRPr="00052D66">
              <w:rPr>
                <w:lang w:val="en-GB"/>
              </w:rPr>
              <w:t>.</w:t>
            </w:r>
          </w:p>
        </w:tc>
      </w:tr>
      <w:tr w:rsidR="004053AE" w:rsidRPr="00BE56E5" w:rsidTr="00F36661">
        <w:trPr>
          <w:trHeight w:val="426"/>
        </w:trPr>
        <w:tc>
          <w:tcPr>
            <w:tcW w:w="3645" w:type="dxa"/>
          </w:tcPr>
          <w:p w:rsidR="004053AE" w:rsidRDefault="004053AE" w:rsidP="000A5D1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HRM login into application</w:t>
            </w:r>
            <w:r w:rsidR="00134D17">
              <w:t xml:space="preserve"> and click on </w:t>
            </w:r>
            <w:r w:rsidR="00134D17">
              <w:rPr>
                <w:lang w:val="en-GB"/>
              </w:rPr>
              <w:t>“</w:t>
            </w:r>
            <w:r w:rsidR="00134D17">
              <w:rPr>
                <w:color w:val="000000"/>
              </w:rPr>
              <w:t>Abscond Associate</w:t>
            </w:r>
            <w:r w:rsidR="00134D17">
              <w:rPr>
                <w:lang w:val="en-GB"/>
              </w:rPr>
              <w:t>”</w:t>
            </w:r>
            <w:r w:rsidR="00134D17">
              <w:t xml:space="preserve"> sub-menu from “Associate Exit” menu</w:t>
            </w:r>
            <w:r w:rsidR="00134D17" w:rsidRPr="001C1E49">
              <w:t>.</w:t>
            </w:r>
          </w:p>
        </w:tc>
        <w:tc>
          <w:tcPr>
            <w:tcW w:w="4529" w:type="dxa"/>
          </w:tcPr>
          <w:p w:rsidR="004053AE" w:rsidRPr="00620173" w:rsidRDefault="00CB3049" w:rsidP="004053AE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en-GB"/>
              </w:rPr>
              <w:t>HRM</w:t>
            </w:r>
            <w:r w:rsidR="004053AE">
              <w:rPr>
                <w:lang w:val="en-GB"/>
              </w:rPr>
              <w:t xml:space="preserve"> should raise a request to know the pending assets for service departments, Once HRM raises the request then </w:t>
            </w:r>
            <w:r w:rsidR="004053AE" w:rsidRPr="004F4F4B">
              <w:rPr>
                <w:lang w:val="en-GB"/>
              </w:rPr>
              <w:t xml:space="preserve">Application should notify to </w:t>
            </w:r>
            <w:r w:rsidR="004053AE">
              <w:rPr>
                <w:lang w:val="en-GB"/>
              </w:rPr>
              <w:t xml:space="preserve">the rest of the </w:t>
            </w:r>
            <w:r w:rsidR="005773E9">
              <w:rPr>
                <w:lang w:val="en-GB"/>
              </w:rPr>
              <w:t xml:space="preserve">service </w:t>
            </w:r>
            <w:r w:rsidR="004053AE">
              <w:rPr>
                <w:lang w:val="en-GB"/>
              </w:rPr>
              <w:t>departments</w:t>
            </w:r>
          </w:p>
          <w:p w:rsidR="004053AE" w:rsidRDefault="004053AE" w:rsidP="007970CA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  <w:p w:rsidR="004053AE" w:rsidRDefault="004053AE" w:rsidP="007970CA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  <w:p w:rsidR="004053AE" w:rsidRDefault="004053AE" w:rsidP="007970CA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Finance</w:t>
            </w:r>
          </w:p>
          <w:p w:rsidR="00237ED5" w:rsidRDefault="00237ED5" w:rsidP="007970CA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Department Head</w:t>
            </w:r>
          </w:p>
          <w:p w:rsidR="00237ED5" w:rsidRDefault="00237ED5" w:rsidP="007970CA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Program manager</w:t>
            </w:r>
          </w:p>
        </w:tc>
        <w:tc>
          <w:tcPr>
            <w:tcW w:w="2389" w:type="dxa"/>
          </w:tcPr>
          <w:p w:rsidR="004053AE" w:rsidRPr="00CB6F29" w:rsidDel="00232EB1" w:rsidRDefault="004053AE" w:rsidP="00560752">
            <w:pPr>
              <w:pStyle w:val="ListParagraph"/>
              <w:rPr>
                <w:lang w:val="en-GB"/>
              </w:rPr>
            </w:pPr>
          </w:p>
        </w:tc>
      </w:tr>
      <w:tr w:rsidR="00560752" w:rsidRPr="00BE56E5" w:rsidTr="00F36661">
        <w:trPr>
          <w:trHeight w:val="426"/>
        </w:trPr>
        <w:tc>
          <w:tcPr>
            <w:tcW w:w="3645" w:type="dxa"/>
          </w:tcPr>
          <w:p w:rsidR="00560752" w:rsidRDefault="00CB3049" w:rsidP="00CB3049">
            <w:pPr>
              <w:pStyle w:val="ListParagraph"/>
              <w:numPr>
                <w:ilvl w:val="0"/>
                <w:numId w:val="14"/>
              </w:numPr>
            </w:pPr>
            <w:r>
              <w:t>Admin Login into application and go to “Pending Requests”</w:t>
            </w:r>
          </w:p>
        </w:tc>
        <w:tc>
          <w:tcPr>
            <w:tcW w:w="4529" w:type="dxa"/>
          </w:tcPr>
          <w:p w:rsidR="00560752" w:rsidRPr="0082132A" w:rsidRDefault="000E71B0" w:rsidP="007970CA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 w:rsidRPr="0082132A">
              <w:rPr>
                <w:lang w:val="en-GB"/>
              </w:rPr>
              <w:t>System should display all pending “</w:t>
            </w:r>
            <w:r w:rsidR="003920D1">
              <w:rPr>
                <w:lang w:val="en-GB"/>
              </w:rPr>
              <w:t>Associate</w:t>
            </w:r>
            <w:r w:rsidRPr="0082132A">
              <w:rPr>
                <w:lang w:val="en-GB"/>
              </w:rPr>
              <w:t xml:space="preserve"> </w:t>
            </w:r>
            <w:r w:rsidRPr="0082132A">
              <w:rPr>
                <w:color w:val="000000"/>
              </w:rPr>
              <w:t xml:space="preserve">Abscond" details </w:t>
            </w:r>
            <w:r w:rsidRPr="0082132A">
              <w:rPr>
                <w:lang w:val="en-GB"/>
              </w:rPr>
              <w:t>with Admin</w:t>
            </w:r>
          </w:p>
          <w:p w:rsidR="0082132A" w:rsidRPr="0082132A" w:rsidRDefault="00B3424B" w:rsidP="007970CA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Select relevant</w:t>
            </w:r>
            <w:r w:rsidR="0082132A" w:rsidRPr="0082132A">
              <w:rPr>
                <w:lang w:val="en-GB"/>
              </w:rPr>
              <w:t xml:space="preserve"> </w:t>
            </w:r>
            <w:r>
              <w:rPr>
                <w:lang w:val="en-GB"/>
              </w:rPr>
              <w:t>“</w:t>
            </w:r>
            <w:r w:rsidR="003920D1">
              <w:rPr>
                <w:lang w:val="en-GB"/>
              </w:rPr>
              <w:t>Associate</w:t>
            </w:r>
            <w:r w:rsidR="0082132A" w:rsidRPr="0082132A">
              <w:rPr>
                <w:lang w:val="en-GB"/>
              </w:rPr>
              <w:t xml:space="preserve"> </w:t>
            </w:r>
            <w:r w:rsidR="0082132A">
              <w:rPr>
                <w:lang w:val="en-GB"/>
              </w:rPr>
              <w:t>Abscond</w:t>
            </w:r>
            <w:r w:rsidR="0082132A" w:rsidRPr="0082132A">
              <w:rPr>
                <w:lang w:val="en-GB"/>
              </w:rPr>
              <w:t xml:space="preserve"> details</w:t>
            </w:r>
            <w:r>
              <w:rPr>
                <w:lang w:val="en-GB"/>
              </w:rPr>
              <w:t>”</w:t>
            </w:r>
            <w:r w:rsidR="0082132A" w:rsidRPr="0082132A">
              <w:rPr>
                <w:lang w:val="en-GB"/>
              </w:rPr>
              <w:t>.</w:t>
            </w:r>
          </w:p>
          <w:p w:rsidR="0082132A" w:rsidRPr="00555234" w:rsidRDefault="0082132A" w:rsidP="007970CA">
            <w:pPr>
              <w:pStyle w:val="ListParagraph"/>
              <w:numPr>
                <w:ilvl w:val="0"/>
                <w:numId w:val="25"/>
              </w:numPr>
            </w:pPr>
            <w:r w:rsidRPr="0082132A">
              <w:rPr>
                <w:lang w:val="en-GB"/>
              </w:rPr>
              <w:t>System should displays the detail page of the selected</w:t>
            </w:r>
            <w:r w:rsidRPr="0082132A">
              <w:rPr>
                <w:color w:val="000000"/>
              </w:rPr>
              <w:t xml:space="preserve"> </w:t>
            </w:r>
            <w:r w:rsidR="003920D1">
              <w:rPr>
                <w:color w:val="000000"/>
              </w:rPr>
              <w:t>Associate</w:t>
            </w:r>
            <w:r w:rsidRPr="0082132A">
              <w:rPr>
                <w:color w:val="000000"/>
              </w:rPr>
              <w:t xml:space="preserve"> with below fields as read-only:</w:t>
            </w:r>
          </w:p>
          <w:p w:rsidR="0082132A" w:rsidRDefault="003920D1" w:rsidP="007970CA">
            <w:pPr>
              <w:pStyle w:val="ListParagraph"/>
              <w:numPr>
                <w:ilvl w:val="2"/>
                <w:numId w:val="25"/>
              </w:numPr>
            </w:pPr>
            <w:r>
              <w:t>Associate</w:t>
            </w:r>
            <w:r w:rsidR="0082132A">
              <w:t xml:space="preserve"> Id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Name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Date of Join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Designation</w:t>
            </w:r>
          </w:p>
          <w:p w:rsidR="0082132A" w:rsidRPr="00CB3049" w:rsidRDefault="0082132A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t>Project/Department</w:t>
            </w:r>
          </w:p>
          <w:p w:rsidR="00CB3049" w:rsidRDefault="00CB3049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CB3049" w:rsidRDefault="00CB3049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Release Date </w:t>
            </w:r>
          </w:p>
          <w:p w:rsidR="00CB3049" w:rsidRPr="00CB3049" w:rsidRDefault="00CB3049" w:rsidP="007970CA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displays the </w:t>
            </w:r>
            <w:r>
              <w:t xml:space="preserve">selected </w:t>
            </w:r>
            <w:r w:rsidR="003920D1">
              <w:t>Associate</w:t>
            </w:r>
            <w:r>
              <w:t xml:space="preserve"> details as read only in addition with below </w:t>
            </w:r>
            <w:r w:rsidR="00740C4D">
              <w:t xml:space="preserve">Dues </w:t>
            </w:r>
            <w:r>
              <w:t>input fields:</w:t>
            </w:r>
          </w:p>
          <w:p w:rsidR="00CB3049" w:rsidRPr="00060FBC" w:rsidRDefault="00740C4D" w:rsidP="007970CA">
            <w:pPr>
              <w:pStyle w:val="ListParagraph"/>
              <w:numPr>
                <w:ilvl w:val="0"/>
                <w:numId w:val="23"/>
              </w:numPr>
            </w:pPr>
            <w:r>
              <w:rPr>
                <w:b/>
              </w:rPr>
              <w:t>No Dues</w:t>
            </w:r>
          </w:p>
          <w:p w:rsidR="00060FBC" w:rsidRPr="00740C4D" w:rsidRDefault="00060FBC" w:rsidP="007970CA">
            <w:pPr>
              <w:pStyle w:val="ListParagraph"/>
              <w:numPr>
                <w:ilvl w:val="0"/>
                <w:numId w:val="34"/>
              </w:numPr>
            </w:pPr>
            <w:r>
              <w:t>Remarks</w:t>
            </w:r>
          </w:p>
          <w:p w:rsidR="00740C4D" w:rsidRPr="00060FBC" w:rsidRDefault="00740C4D" w:rsidP="007970CA">
            <w:pPr>
              <w:pStyle w:val="ListParagraph"/>
              <w:numPr>
                <w:ilvl w:val="0"/>
                <w:numId w:val="23"/>
              </w:numPr>
            </w:pPr>
            <w:r>
              <w:rPr>
                <w:b/>
              </w:rPr>
              <w:t>Dues</w:t>
            </w:r>
          </w:p>
          <w:p w:rsidR="00060FBC" w:rsidRDefault="00060FBC" w:rsidP="007970CA">
            <w:pPr>
              <w:pStyle w:val="ListParagraph"/>
              <w:numPr>
                <w:ilvl w:val="0"/>
                <w:numId w:val="34"/>
              </w:numPr>
            </w:pPr>
            <w:r>
              <w:t>Remarks</w:t>
            </w:r>
          </w:p>
          <w:p w:rsidR="00CB3049" w:rsidRPr="00237ED5" w:rsidRDefault="00311676" w:rsidP="0031167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t xml:space="preserve">Admin inputs the remarks and clicks Submit, then system send notification </w:t>
            </w:r>
            <w:r w:rsidR="00B3424B">
              <w:t xml:space="preserve"> </w:t>
            </w:r>
            <w:r w:rsidR="00CB3049">
              <w:t>HRM/ HR Head</w:t>
            </w:r>
          </w:p>
        </w:tc>
        <w:tc>
          <w:tcPr>
            <w:tcW w:w="2389" w:type="dxa"/>
          </w:tcPr>
          <w:p w:rsidR="00560752" w:rsidRPr="00CB6F29" w:rsidDel="00232EB1" w:rsidRDefault="00560752" w:rsidP="00560752">
            <w:pPr>
              <w:pStyle w:val="ListParagraph"/>
              <w:rPr>
                <w:lang w:val="en-GB"/>
              </w:rPr>
            </w:pPr>
          </w:p>
        </w:tc>
      </w:tr>
      <w:tr w:rsidR="00633323" w:rsidRPr="00BE56E5" w:rsidTr="00F36661">
        <w:trPr>
          <w:trHeight w:val="426"/>
        </w:trPr>
        <w:tc>
          <w:tcPr>
            <w:tcW w:w="3645" w:type="dxa"/>
          </w:tcPr>
          <w:p w:rsidR="00633323" w:rsidRDefault="00633323" w:rsidP="009B2C07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IT </w:t>
            </w:r>
            <w:r w:rsidR="003E3A90">
              <w:t>department</w:t>
            </w:r>
            <w:r w:rsidR="009B2C07">
              <w:t xml:space="preserve"> login</w:t>
            </w:r>
            <w:r>
              <w:t xml:space="preserve"> into </w:t>
            </w:r>
            <w:r w:rsidR="009B2C07">
              <w:t xml:space="preserve">application </w:t>
            </w:r>
            <w:r w:rsidR="00CB3049">
              <w:t>and go to “Pending Requests”</w:t>
            </w:r>
          </w:p>
        </w:tc>
        <w:tc>
          <w:tcPr>
            <w:tcW w:w="4529" w:type="dxa"/>
          </w:tcPr>
          <w:p w:rsidR="00633323" w:rsidRDefault="009B2C07" w:rsidP="009B2C07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 xml:space="preserve">should </w:t>
            </w:r>
            <w:r w:rsidRPr="00A55866">
              <w:rPr>
                <w:lang w:val="en-GB"/>
              </w:rPr>
              <w:t>display</w:t>
            </w:r>
            <w:r>
              <w:rPr>
                <w:lang w:val="en-GB"/>
              </w:rPr>
              <w:t>s all pending “</w:t>
            </w:r>
            <w:r>
              <w:rPr>
                <w:color w:val="000000"/>
              </w:rPr>
              <w:t xml:space="preserve">Abscond </w:t>
            </w:r>
            <w:r w:rsidR="003920D1">
              <w:rPr>
                <w:color w:val="000000"/>
              </w:rPr>
              <w:t>Associate</w:t>
            </w:r>
            <w:r>
              <w:rPr>
                <w:lang w:val="en-GB"/>
              </w:rPr>
              <w:t xml:space="preserve">” </w:t>
            </w:r>
            <w:r>
              <w:rPr>
                <w:color w:val="000000"/>
              </w:rPr>
              <w:t xml:space="preserve">details </w:t>
            </w:r>
            <w:r>
              <w:rPr>
                <w:lang w:val="en-GB"/>
              </w:rPr>
              <w:t xml:space="preserve">with IT department </w:t>
            </w:r>
          </w:p>
          <w:p w:rsidR="0082132A" w:rsidRPr="0082132A" w:rsidRDefault="00B3424B" w:rsidP="007970CA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r w:rsidR="00311676">
              <w:rPr>
                <w:lang w:val="en-GB"/>
              </w:rPr>
              <w:t xml:space="preserve">relevant </w:t>
            </w:r>
            <w:r w:rsidR="00311676" w:rsidRPr="0082132A">
              <w:rPr>
                <w:lang w:val="en-GB"/>
              </w:rPr>
              <w:t>“</w:t>
            </w:r>
            <w:r w:rsidR="003920D1">
              <w:rPr>
                <w:lang w:val="en-GB"/>
              </w:rPr>
              <w:t>Associate</w:t>
            </w:r>
            <w:r w:rsidR="0082132A" w:rsidRPr="0082132A">
              <w:rPr>
                <w:lang w:val="en-GB"/>
              </w:rPr>
              <w:t xml:space="preserve"> </w:t>
            </w:r>
            <w:r w:rsidR="0082132A">
              <w:rPr>
                <w:lang w:val="en-GB"/>
              </w:rPr>
              <w:t>Abscond</w:t>
            </w:r>
            <w:r w:rsidR="0082132A" w:rsidRPr="0082132A">
              <w:rPr>
                <w:lang w:val="en-GB"/>
              </w:rPr>
              <w:t xml:space="preserve"> details</w:t>
            </w:r>
            <w:r>
              <w:rPr>
                <w:lang w:val="en-GB"/>
              </w:rPr>
              <w:t>”</w:t>
            </w:r>
            <w:r w:rsidR="0082132A" w:rsidRPr="0082132A">
              <w:rPr>
                <w:lang w:val="en-GB"/>
              </w:rPr>
              <w:t>.</w:t>
            </w:r>
          </w:p>
          <w:p w:rsidR="0082132A" w:rsidRPr="00555234" w:rsidRDefault="0082132A" w:rsidP="007970CA">
            <w:pPr>
              <w:pStyle w:val="ListParagraph"/>
              <w:numPr>
                <w:ilvl w:val="0"/>
                <w:numId w:val="24"/>
              </w:numPr>
            </w:pPr>
            <w:r w:rsidRPr="0082132A">
              <w:rPr>
                <w:lang w:val="en-GB"/>
              </w:rPr>
              <w:t>System should displays the detail page of the selected</w:t>
            </w:r>
            <w:r w:rsidRPr="0082132A">
              <w:rPr>
                <w:color w:val="000000"/>
              </w:rPr>
              <w:t xml:space="preserve"> </w:t>
            </w:r>
            <w:r w:rsidR="003920D1">
              <w:rPr>
                <w:color w:val="000000"/>
              </w:rPr>
              <w:t>Associate</w:t>
            </w:r>
            <w:r w:rsidRPr="0082132A">
              <w:rPr>
                <w:color w:val="000000"/>
              </w:rPr>
              <w:t xml:space="preserve"> with below fields as read-only:</w:t>
            </w:r>
          </w:p>
          <w:p w:rsidR="0082132A" w:rsidRDefault="003920D1" w:rsidP="007970CA">
            <w:pPr>
              <w:pStyle w:val="ListParagraph"/>
              <w:numPr>
                <w:ilvl w:val="2"/>
                <w:numId w:val="25"/>
              </w:numPr>
            </w:pPr>
            <w:r>
              <w:t>Associate</w:t>
            </w:r>
            <w:r w:rsidR="0082132A">
              <w:t xml:space="preserve"> Id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Name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Date of Join</w:t>
            </w:r>
          </w:p>
          <w:p w:rsidR="0082132A" w:rsidRPr="0082132A" w:rsidRDefault="0082132A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t>Designation</w:t>
            </w:r>
          </w:p>
          <w:p w:rsidR="0082132A" w:rsidRPr="00CB3049" w:rsidRDefault="0082132A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t>Project/Department</w:t>
            </w:r>
          </w:p>
          <w:p w:rsidR="00CB3049" w:rsidRDefault="00CB3049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CB3049" w:rsidRDefault="00CB3049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Release Date</w:t>
            </w:r>
          </w:p>
          <w:p w:rsidR="00740C4D" w:rsidRPr="00CB3049" w:rsidRDefault="00CB3049" w:rsidP="007970CA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displays the </w:t>
            </w:r>
            <w:r>
              <w:t xml:space="preserve">selected </w:t>
            </w:r>
            <w:r w:rsidR="003920D1">
              <w:t>Associate</w:t>
            </w:r>
            <w:r>
              <w:t xml:space="preserve"> details as read only in addition with below </w:t>
            </w:r>
            <w:r w:rsidR="00740C4D">
              <w:t>Dues input fields:</w:t>
            </w:r>
          </w:p>
          <w:p w:rsidR="00060FBC" w:rsidRPr="00060FBC" w:rsidRDefault="00060FBC" w:rsidP="007970CA">
            <w:pPr>
              <w:pStyle w:val="ListParagraph"/>
              <w:numPr>
                <w:ilvl w:val="0"/>
                <w:numId w:val="23"/>
              </w:numPr>
            </w:pPr>
            <w:r>
              <w:rPr>
                <w:b/>
              </w:rPr>
              <w:t>No Dues</w:t>
            </w:r>
          </w:p>
          <w:p w:rsidR="00060FBC" w:rsidRPr="00740C4D" w:rsidRDefault="00060FBC" w:rsidP="007970CA">
            <w:pPr>
              <w:pStyle w:val="ListParagraph"/>
              <w:numPr>
                <w:ilvl w:val="0"/>
                <w:numId w:val="34"/>
              </w:numPr>
            </w:pPr>
            <w:r>
              <w:t>Remarks</w:t>
            </w:r>
          </w:p>
          <w:p w:rsidR="00060FBC" w:rsidRPr="00060FBC" w:rsidRDefault="00060FBC" w:rsidP="007970CA">
            <w:pPr>
              <w:pStyle w:val="ListParagraph"/>
              <w:numPr>
                <w:ilvl w:val="0"/>
                <w:numId w:val="23"/>
              </w:numPr>
            </w:pPr>
            <w:r>
              <w:rPr>
                <w:b/>
              </w:rPr>
              <w:t>Dues</w:t>
            </w:r>
          </w:p>
          <w:p w:rsidR="00060FBC" w:rsidRDefault="00060FBC" w:rsidP="007970CA">
            <w:pPr>
              <w:pStyle w:val="ListParagraph"/>
              <w:numPr>
                <w:ilvl w:val="0"/>
                <w:numId w:val="34"/>
              </w:numPr>
            </w:pPr>
            <w:r>
              <w:t>Remarks</w:t>
            </w:r>
          </w:p>
          <w:p w:rsidR="00CB3049" w:rsidRPr="00CB3049" w:rsidRDefault="00B3424B" w:rsidP="00311676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t>IT Department</w:t>
            </w:r>
            <w:r w:rsidR="00311676">
              <w:t xml:space="preserve"> inputs the remarks and clicks Submit, then system send notification  HRM/ HR Head</w:t>
            </w:r>
          </w:p>
        </w:tc>
        <w:tc>
          <w:tcPr>
            <w:tcW w:w="2389" w:type="dxa"/>
          </w:tcPr>
          <w:p w:rsidR="00633323" w:rsidRPr="00051E7D" w:rsidDel="00232EB1" w:rsidRDefault="00633323" w:rsidP="00633323">
            <w:pPr>
              <w:rPr>
                <w:lang w:val="en-GB"/>
              </w:rPr>
            </w:pPr>
          </w:p>
        </w:tc>
      </w:tr>
      <w:tr w:rsidR="000A3C47" w:rsidRPr="00BE56E5" w:rsidTr="00F36661">
        <w:trPr>
          <w:trHeight w:val="426"/>
        </w:trPr>
        <w:tc>
          <w:tcPr>
            <w:tcW w:w="3645" w:type="dxa"/>
          </w:tcPr>
          <w:p w:rsidR="000A3C47" w:rsidRDefault="000A3C47" w:rsidP="00AC330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Finance </w:t>
            </w:r>
            <w:r w:rsidR="00AE0629">
              <w:t>department</w:t>
            </w:r>
            <w:r>
              <w:t xml:space="preserve"> logins into </w:t>
            </w:r>
            <w:r w:rsidR="00AC3304">
              <w:t xml:space="preserve">application </w:t>
            </w:r>
            <w:r w:rsidR="00CB3049">
              <w:t>and go to “Pending Requests”</w:t>
            </w:r>
          </w:p>
        </w:tc>
        <w:tc>
          <w:tcPr>
            <w:tcW w:w="4529" w:type="dxa"/>
          </w:tcPr>
          <w:p w:rsidR="000A3C47" w:rsidRDefault="00AC3304" w:rsidP="00AC3304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 xml:space="preserve">should </w:t>
            </w:r>
            <w:r w:rsidRPr="00A55866">
              <w:rPr>
                <w:lang w:val="en-GB"/>
              </w:rPr>
              <w:t>display</w:t>
            </w:r>
            <w:r>
              <w:rPr>
                <w:lang w:val="en-GB"/>
              </w:rPr>
              <w:t>s all pending “</w:t>
            </w:r>
            <w:r>
              <w:rPr>
                <w:color w:val="000000"/>
              </w:rPr>
              <w:t xml:space="preserve">Abscond </w:t>
            </w:r>
            <w:r w:rsidR="003920D1">
              <w:rPr>
                <w:color w:val="000000"/>
              </w:rPr>
              <w:t>Associate</w:t>
            </w:r>
            <w:r>
              <w:rPr>
                <w:lang w:val="en-GB"/>
              </w:rPr>
              <w:t xml:space="preserve">” </w:t>
            </w:r>
            <w:r>
              <w:rPr>
                <w:color w:val="000000"/>
              </w:rPr>
              <w:t xml:space="preserve">details </w:t>
            </w:r>
            <w:r>
              <w:rPr>
                <w:lang w:val="en-GB"/>
              </w:rPr>
              <w:t>with Finance department</w:t>
            </w:r>
          </w:p>
          <w:p w:rsidR="0082132A" w:rsidRPr="0082132A" w:rsidRDefault="00B3424B" w:rsidP="007970CA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>Select relevant “</w:t>
            </w:r>
            <w:r w:rsidR="003920D1">
              <w:rPr>
                <w:lang w:val="en-GB"/>
              </w:rPr>
              <w:t>Associate</w:t>
            </w:r>
            <w:r w:rsidR="0082132A" w:rsidRPr="0082132A">
              <w:rPr>
                <w:lang w:val="en-GB"/>
              </w:rPr>
              <w:t xml:space="preserve"> </w:t>
            </w:r>
            <w:r w:rsidR="0082132A">
              <w:rPr>
                <w:lang w:val="en-GB"/>
              </w:rPr>
              <w:t>Abscond</w:t>
            </w:r>
            <w:r w:rsidR="0082132A" w:rsidRPr="0082132A">
              <w:rPr>
                <w:lang w:val="en-GB"/>
              </w:rPr>
              <w:t xml:space="preserve"> details</w:t>
            </w:r>
            <w:r>
              <w:rPr>
                <w:lang w:val="en-GB"/>
              </w:rPr>
              <w:t>"</w:t>
            </w:r>
            <w:r w:rsidR="0082132A" w:rsidRPr="0082132A">
              <w:rPr>
                <w:lang w:val="en-GB"/>
              </w:rPr>
              <w:t>.</w:t>
            </w:r>
          </w:p>
          <w:p w:rsidR="0082132A" w:rsidRPr="00555234" w:rsidRDefault="0082132A" w:rsidP="007970CA">
            <w:pPr>
              <w:pStyle w:val="ListParagraph"/>
              <w:numPr>
                <w:ilvl w:val="0"/>
                <w:numId w:val="24"/>
              </w:numPr>
            </w:pPr>
            <w:r w:rsidRPr="0082132A">
              <w:rPr>
                <w:lang w:val="en-GB"/>
              </w:rPr>
              <w:t>System should displays the detail page of the selected</w:t>
            </w:r>
            <w:r w:rsidRPr="0082132A">
              <w:rPr>
                <w:color w:val="000000"/>
              </w:rPr>
              <w:t xml:space="preserve"> </w:t>
            </w:r>
            <w:r w:rsidR="003920D1">
              <w:rPr>
                <w:color w:val="000000"/>
              </w:rPr>
              <w:t>Associate</w:t>
            </w:r>
            <w:r w:rsidRPr="0082132A">
              <w:rPr>
                <w:color w:val="000000"/>
              </w:rPr>
              <w:t xml:space="preserve"> with below fields as read-only:</w:t>
            </w:r>
          </w:p>
          <w:p w:rsidR="0082132A" w:rsidRDefault="003920D1" w:rsidP="007970CA">
            <w:pPr>
              <w:pStyle w:val="ListParagraph"/>
              <w:numPr>
                <w:ilvl w:val="2"/>
                <w:numId w:val="25"/>
              </w:numPr>
            </w:pPr>
            <w:r>
              <w:t>Associate</w:t>
            </w:r>
            <w:r w:rsidR="0082132A">
              <w:t xml:space="preserve"> Id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Name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Date of Join</w:t>
            </w:r>
          </w:p>
          <w:p w:rsidR="0082132A" w:rsidRPr="0082132A" w:rsidRDefault="0082132A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t>Designation</w:t>
            </w:r>
          </w:p>
          <w:p w:rsidR="0082132A" w:rsidRPr="00CB3049" w:rsidRDefault="0082132A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t>Project/Department</w:t>
            </w:r>
          </w:p>
          <w:p w:rsidR="00CB3049" w:rsidRDefault="00CB3049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CB3049" w:rsidRDefault="00CB3049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Release Date</w:t>
            </w:r>
          </w:p>
          <w:p w:rsidR="00740C4D" w:rsidRPr="00CB3049" w:rsidRDefault="00CB3049" w:rsidP="007970CA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displays the </w:t>
            </w:r>
            <w:r>
              <w:t xml:space="preserve">selected </w:t>
            </w:r>
            <w:r w:rsidR="003920D1">
              <w:t>Associate</w:t>
            </w:r>
            <w:r>
              <w:t xml:space="preserve"> details as read only in addition with </w:t>
            </w:r>
            <w:r w:rsidR="00740C4D">
              <w:t>Dues input fields:</w:t>
            </w:r>
          </w:p>
          <w:p w:rsidR="00060FBC" w:rsidRPr="00060FBC" w:rsidRDefault="00060FBC" w:rsidP="007970CA">
            <w:pPr>
              <w:pStyle w:val="ListParagraph"/>
              <w:numPr>
                <w:ilvl w:val="0"/>
                <w:numId w:val="23"/>
              </w:numPr>
            </w:pPr>
            <w:r>
              <w:rPr>
                <w:b/>
              </w:rPr>
              <w:t>No Dues</w:t>
            </w:r>
          </w:p>
          <w:p w:rsidR="00060FBC" w:rsidRPr="00740C4D" w:rsidRDefault="00060FBC" w:rsidP="007970CA">
            <w:pPr>
              <w:pStyle w:val="ListParagraph"/>
              <w:numPr>
                <w:ilvl w:val="0"/>
                <w:numId w:val="34"/>
              </w:numPr>
            </w:pPr>
            <w:r>
              <w:t>Remarks</w:t>
            </w:r>
          </w:p>
          <w:p w:rsidR="00060FBC" w:rsidRPr="00060FBC" w:rsidRDefault="00060FBC" w:rsidP="007970CA">
            <w:pPr>
              <w:pStyle w:val="ListParagraph"/>
              <w:numPr>
                <w:ilvl w:val="0"/>
                <w:numId w:val="23"/>
              </w:numPr>
            </w:pPr>
            <w:r>
              <w:rPr>
                <w:b/>
              </w:rPr>
              <w:t>Dues</w:t>
            </w:r>
          </w:p>
          <w:p w:rsidR="00060FBC" w:rsidRDefault="00060FBC" w:rsidP="007970CA">
            <w:pPr>
              <w:pStyle w:val="ListParagraph"/>
              <w:numPr>
                <w:ilvl w:val="0"/>
                <w:numId w:val="34"/>
              </w:numPr>
            </w:pPr>
            <w:r>
              <w:t>Remarks</w:t>
            </w:r>
          </w:p>
          <w:p w:rsidR="00CB3049" w:rsidRPr="00CB3049" w:rsidRDefault="00B3424B" w:rsidP="00311676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t xml:space="preserve">Finance Department </w:t>
            </w:r>
            <w:r w:rsidR="00311676">
              <w:t>inputs the remarks and clicks Submit, then system send notification  HRM/ HR Head</w:t>
            </w:r>
          </w:p>
        </w:tc>
        <w:tc>
          <w:tcPr>
            <w:tcW w:w="2389" w:type="dxa"/>
          </w:tcPr>
          <w:p w:rsidR="000A3C47" w:rsidRPr="00CB6F29" w:rsidDel="00232EB1" w:rsidRDefault="000A3C47" w:rsidP="000A3C47">
            <w:pPr>
              <w:pStyle w:val="ListParagraph"/>
              <w:rPr>
                <w:lang w:val="en-GB"/>
              </w:rPr>
            </w:pPr>
          </w:p>
        </w:tc>
      </w:tr>
      <w:tr w:rsidR="00366CED" w:rsidRPr="00BE56E5" w:rsidTr="00F36661">
        <w:trPr>
          <w:trHeight w:val="426"/>
        </w:trPr>
        <w:tc>
          <w:tcPr>
            <w:tcW w:w="3645" w:type="dxa"/>
          </w:tcPr>
          <w:p w:rsidR="00366CED" w:rsidRDefault="00EA48B2" w:rsidP="00D71393">
            <w:pPr>
              <w:pStyle w:val="ListParagraph"/>
              <w:numPr>
                <w:ilvl w:val="0"/>
                <w:numId w:val="14"/>
              </w:numPr>
            </w:pPr>
            <w:r w:rsidRPr="00EA48B2">
              <w:lastRenderedPageBreak/>
              <w:t>HRM</w:t>
            </w:r>
            <w:r w:rsidR="00D71393">
              <w:t xml:space="preserve"> login into application and </w:t>
            </w:r>
            <w:r w:rsidR="00CB3049">
              <w:t>go to “Pending Requests”</w:t>
            </w:r>
          </w:p>
        </w:tc>
        <w:tc>
          <w:tcPr>
            <w:tcW w:w="4529" w:type="dxa"/>
          </w:tcPr>
          <w:p w:rsidR="00366CED" w:rsidRPr="0082132A" w:rsidRDefault="00D71393" w:rsidP="000A5D14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 xml:space="preserve">should </w:t>
            </w:r>
            <w:r w:rsidRPr="00A55866">
              <w:rPr>
                <w:lang w:val="en-GB"/>
              </w:rPr>
              <w:t>display</w:t>
            </w:r>
            <w:r>
              <w:rPr>
                <w:lang w:val="en-GB"/>
              </w:rPr>
              <w:t>s all pending with HR department “</w:t>
            </w:r>
            <w:r>
              <w:rPr>
                <w:color w:val="000000"/>
              </w:rPr>
              <w:t xml:space="preserve">Abscond </w:t>
            </w:r>
            <w:r w:rsidR="003920D1">
              <w:rPr>
                <w:color w:val="000000"/>
              </w:rPr>
              <w:t>Associate</w:t>
            </w:r>
            <w:r>
              <w:rPr>
                <w:lang w:val="en-GB"/>
              </w:rPr>
              <w:t>”</w:t>
            </w:r>
            <w:r>
              <w:rPr>
                <w:color w:val="000000"/>
              </w:rPr>
              <w:t xml:space="preserve"> details</w:t>
            </w:r>
          </w:p>
          <w:p w:rsidR="0082132A" w:rsidRPr="0082132A" w:rsidRDefault="00B3424B" w:rsidP="007970CA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>Select relevant “</w:t>
            </w:r>
            <w:r w:rsidR="003920D1">
              <w:rPr>
                <w:lang w:val="en-GB"/>
              </w:rPr>
              <w:t>Associate</w:t>
            </w:r>
            <w:r w:rsidR="0082132A" w:rsidRPr="0082132A">
              <w:rPr>
                <w:lang w:val="en-GB"/>
              </w:rPr>
              <w:t xml:space="preserve"> </w:t>
            </w:r>
            <w:r w:rsidR="0082132A">
              <w:rPr>
                <w:lang w:val="en-GB"/>
              </w:rPr>
              <w:t>Abscond</w:t>
            </w:r>
            <w:r w:rsidR="0082132A" w:rsidRPr="0082132A">
              <w:rPr>
                <w:lang w:val="en-GB"/>
              </w:rPr>
              <w:t xml:space="preserve"> details</w:t>
            </w:r>
            <w:r>
              <w:rPr>
                <w:lang w:val="en-GB"/>
              </w:rPr>
              <w:t>”</w:t>
            </w:r>
            <w:r w:rsidR="0082132A" w:rsidRPr="0082132A">
              <w:rPr>
                <w:lang w:val="en-GB"/>
              </w:rPr>
              <w:t>.</w:t>
            </w:r>
          </w:p>
          <w:p w:rsidR="0082132A" w:rsidRPr="00555234" w:rsidRDefault="0082132A" w:rsidP="007970CA">
            <w:pPr>
              <w:pStyle w:val="ListParagraph"/>
              <w:numPr>
                <w:ilvl w:val="0"/>
                <w:numId w:val="24"/>
              </w:numPr>
            </w:pPr>
            <w:r w:rsidRPr="0082132A">
              <w:rPr>
                <w:lang w:val="en-GB"/>
              </w:rPr>
              <w:t>System should displays the detail page of the selected</w:t>
            </w:r>
            <w:r w:rsidRPr="0082132A">
              <w:rPr>
                <w:color w:val="000000"/>
              </w:rPr>
              <w:t xml:space="preserve"> </w:t>
            </w:r>
            <w:r w:rsidR="003920D1">
              <w:rPr>
                <w:color w:val="000000"/>
              </w:rPr>
              <w:t>Associate</w:t>
            </w:r>
            <w:r w:rsidRPr="0082132A">
              <w:rPr>
                <w:color w:val="000000"/>
              </w:rPr>
              <w:t xml:space="preserve"> with below fields as read-only:</w:t>
            </w:r>
          </w:p>
          <w:p w:rsidR="0082132A" w:rsidRDefault="003920D1" w:rsidP="007970CA">
            <w:pPr>
              <w:pStyle w:val="ListParagraph"/>
              <w:numPr>
                <w:ilvl w:val="2"/>
                <w:numId w:val="25"/>
              </w:numPr>
            </w:pPr>
            <w:r>
              <w:t>Associate</w:t>
            </w:r>
            <w:r w:rsidR="0082132A">
              <w:t xml:space="preserve"> Id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Name</w:t>
            </w:r>
          </w:p>
          <w:p w:rsidR="0082132A" w:rsidRDefault="0082132A" w:rsidP="007970CA">
            <w:pPr>
              <w:pStyle w:val="ListParagraph"/>
              <w:numPr>
                <w:ilvl w:val="2"/>
                <w:numId w:val="25"/>
              </w:numPr>
            </w:pPr>
            <w:r>
              <w:t>Date of Join</w:t>
            </w:r>
          </w:p>
          <w:p w:rsidR="0082132A" w:rsidRPr="0082132A" w:rsidRDefault="0082132A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t>Designation</w:t>
            </w:r>
          </w:p>
          <w:p w:rsidR="0082132A" w:rsidRPr="00CB3049" w:rsidRDefault="0082132A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t>Project/Department</w:t>
            </w:r>
          </w:p>
          <w:p w:rsidR="00CB3049" w:rsidRDefault="00CB3049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CB3049" w:rsidRDefault="00CB3049" w:rsidP="007970CA">
            <w:pPr>
              <w:pStyle w:val="ListParagraph"/>
              <w:numPr>
                <w:ilvl w:val="2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Release Date</w:t>
            </w:r>
            <w:r w:rsidR="00B477B2">
              <w:rPr>
                <w:lang w:val="en-GB"/>
              </w:rPr>
              <w:t xml:space="preserve"> (this input field should not be a read-only)</w:t>
            </w:r>
          </w:p>
          <w:p w:rsidR="00740C4D" w:rsidRPr="00CB3049" w:rsidRDefault="00CB3049" w:rsidP="007970CA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B865E7">
              <w:t xml:space="preserve">System should displays the </w:t>
            </w:r>
            <w:r>
              <w:t xml:space="preserve">selected </w:t>
            </w:r>
            <w:r w:rsidR="003920D1">
              <w:t>Associate</w:t>
            </w:r>
            <w:r>
              <w:t xml:space="preserve"> details as read only in addition with below </w:t>
            </w:r>
            <w:r w:rsidR="00740C4D">
              <w:t>Dues input fields:</w:t>
            </w:r>
          </w:p>
          <w:p w:rsidR="00060FBC" w:rsidRPr="00060FBC" w:rsidRDefault="00060FBC" w:rsidP="007970CA">
            <w:pPr>
              <w:pStyle w:val="ListParagraph"/>
              <w:numPr>
                <w:ilvl w:val="0"/>
                <w:numId w:val="23"/>
              </w:numPr>
            </w:pPr>
            <w:r>
              <w:rPr>
                <w:b/>
              </w:rPr>
              <w:t>No Dues</w:t>
            </w:r>
          </w:p>
          <w:p w:rsidR="00060FBC" w:rsidRPr="00740C4D" w:rsidRDefault="00060FBC" w:rsidP="007970CA">
            <w:pPr>
              <w:pStyle w:val="ListParagraph"/>
              <w:numPr>
                <w:ilvl w:val="0"/>
                <w:numId w:val="34"/>
              </w:numPr>
            </w:pPr>
            <w:r>
              <w:t>Remarks</w:t>
            </w:r>
          </w:p>
          <w:p w:rsidR="00060FBC" w:rsidRPr="00060FBC" w:rsidRDefault="00060FBC" w:rsidP="007970CA">
            <w:pPr>
              <w:pStyle w:val="ListParagraph"/>
              <w:numPr>
                <w:ilvl w:val="0"/>
                <w:numId w:val="23"/>
              </w:numPr>
            </w:pPr>
            <w:r>
              <w:rPr>
                <w:b/>
              </w:rPr>
              <w:t>Dues</w:t>
            </w:r>
          </w:p>
          <w:p w:rsidR="00060FBC" w:rsidRDefault="00060FBC" w:rsidP="007970CA">
            <w:pPr>
              <w:pStyle w:val="ListParagraph"/>
              <w:numPr>
                <w:ilvl w:val="0"/>
                <w:numId w:val="34"/>
              </w:numPr>
            </w:pPr>
            <w:r>
              <w:t>Remarks</w:t>
            </w:r>
          </w:p>
          <w:p w:rsidR="00CB3049" w:rsidRDefault="00CB3049" w:rsidP="007970CA">
            <w:pPr>
              <w:pStyle w:val="ListParagraph"/>
              <w:numPr>
                <w:ilvl w:val="0"/>
                <w:numId w:val="26"/>
              </w:numPr>
            </w:pPr>
            <w:r>
              <w:t xml:space="preserve">HRM/ HR Head can be able to see the updates from other service departments as read only mode with </w:t>
            </w:r>
            <w:r w:rsidR="00237ED5">
              <w:t>below fields:</w:t>
            </w:r>
          </w:p>
          <w:p w:rsidR="00CB3049" w:rsidRDefault="00CB3049" w:rsidP="007970CA">
            <w:pPr>
              <w:pStyle w:val="ListParagraph"/>
              <w:numPr>
                <w:ilvl w:val="0"/>
                <w:numId w:val="27"/>
              </w:numPr>
            </w:pPr>
            <w:r>
              <w:t>Name</w:t>
            </w:r>
          </w:p>
          <w:p w:rsidR="00CB3049" w:rsidRDefault="00CB3049" w:rsidP="007970CA">
            <w:pPr>
              <w:pStyle w:val="ListParagraph"/>
              <w:numPr>
                <w:ilvl w:val="0"/>
                <w:numId w:val="27"/>
              </w:numPr>
            </w:pPr>
            <w:r>
              <w:t>Department</w:t>
            </w:r>
          </w:p>
          <w:p w:rsidR="00CB3049" w:rsidRDefault="00CB3049" w:rsidP="007970CA">
            <w:pPr>
              <w:pStyle w:val="ListParagraph"/>
              <w:numPr>
                <w:ilvl w:val="0"/>
                <w:numId w:val="27"/>
              </w:numPr>
            </w:pPr>
            <w:r>
              <w:t>NOC Status</w:t>
            </w:r>
          </w:p>
          <w:p w:rsidR="00CB3049" w:rsidRDefault="00CB3049" w:rsidP="007970CA">
            <w:pPr>
              <w:pStyle w:val="ListParagraph"/>
              <w:numPr>
                <w:ilvl w:val="0"/>
                <w:numId w:val="27"/>
              </w:numPr>
            </w:pPr>
            <w:r>
              <w:t>Date</w:t>
            </w:r>
          </w:p>
          <w:p w:rsidR="00CB3049" w:rsidRDefault="00CB3049" w:rsidP="007970CA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t>Remarks</w:t>
            </w:r>
          </w:p>
          <w:p w:rsidR="00CB3049" w:rsidRPr="009061F3" w:rsidRDefault="00CB3049" w:rsidP="00CB3049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HRM</w:t>
            </w:r>
            <w:r w:rsidRPr="00EA48B2">
              <w:rPr>
                <w:lang w:val="en-GB"/>
              </w:rPr>
              <w:t xml:space="preserve"> will</w:t>
            </w:r>
            <w:r>
              <w:rPr>
                <w:lang w:val="en-GB"/>
              </w:rPr>
              <w:t xml:space="preserve"> </w:t>
            </w:r>
            <w:r w:rsidRPr="00EA48B2">
              <w:rPr>
                <w:lang w:val="en-GB"/>
              </w:rPr>
              <w:t>upload evidences into the application and complete the associate absconding process</w:t>
            </w:r>
            <w:r>
              <w:rPr>
                <w:lang w:val="en-GB"/>
              </w:rPr>
              <w:t>.</w:t>
            </w:r>
          </w:p>
          <w:p w:rsidR="00CB3049" w:rsidRDefault="00311676" w:rsidP="007970CA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t>System notifies</w:t>
            </w:r>
            <w:r w:rsidR="00CB3049">
              <w:t xml:space="preserve"> to </w:t>
            </w:r>
            <w:r w:rsidR="00CB3049">
              <w:rPr>
                <w:lang w:val="en-GB"/>
              </w:rPr>
              <w:t>Pr</w:t>
            </w:r>
            <w:r w:rsidR="00EA1673">
              <w:rPr>
                <w:lang w:val="en-GB"/>
              </w:rPr>
              <w:t xml:space="preserve">ogram Manager, </w:t>
            </w:r>
            <w:r w:rsidR="00EA1673">
              <w:rPr>
                <w:lang w:val="en-GB"/>
              </w:rPr>
              <w:lastRenderedPageBreak/>
              <w:t>Department Head</w:t>
            </w:r>
            <w:r>
              <w:rPr>
                <w:lang w:val="en-GB"/>
              </w:rPr>
              <w:t>, HR</w:t>
            </w:r>
            <w:r w:rsidR="00CB3049">
              <w:rPr>
                <w:lang w:val="en-GB"/>
              </w:rPr>
              <w:t xml:space="preserve"> Head about associate absconding confirmation.</w:t>
            </w:r>
          </w:p>
          <w:p w:rsidR="00CB3049" w:rsidRDefault="00CB3049" w:rsidP="007970CA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Organization will not issue service experience letter to associate</w:t>
            </w:r>
          </w:p>
          <w:p w:rsidR="00CB3049" w:rsidRPr="00311676" w:rsidRDefault="00CB3049" w:rsidP="00F467DD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311676">
              <w:rPr>
                <w:lang w:val="en-GB"/>
              </w:rPr>
              <w:t xml:space="preserve">Associate status </w:t>
            </w:r>
            <w:r w:rsidR="00311676" w:rsidRPr="00311676">
              <w:rPr>
                <w:lang w:val="en-GB"/>
              </w:rPr>
              <w:t xml:space="preserve">updated to “Absconded” and </w:t>
            </w:r>
            <w:r w:rsidRPr="00311676">
              <w:rPr>
                <w:lang w:val="en-GB"/>
              </w:rPr>
              <w:t>Not eligible for rehire”</w:t>
            </w:r>
          </w:p>
          <w:p w:rsidR="00CB3049" w:rsidRPr="00CB3049" w:rsidRDefault="00CB3049" w:rsidP="00CB3049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CB3049">
              <w:rPr>
                <w:lang w:val="en-GB"/>
              </w:rPr>
              <w:t>Close the request</w:t>
            </w:r>
          </w:p>
        </w:tc>
        <w:tc>
          <w:tcPr>
            <w:tcW w:w="2389" w:type="dxa"/>
          </w:tcPr>
          <w:p w:rsidR="00366CED" w:rsidRPr="00CB6F29" w:rsidDel="00232EB1" w:rsidRDefault="00366CED" w:rsidP="00D71393">
            <w:pPr>
              <w:pStyle w:val="ListParagraph"/>
              <w:rPr>
                <w:lang w:val="en-GB"/>
              </w:rPr>
            </w:pPr>
          </w:p>
        </w:tc>
      </w:tr>
    </w:tbl>
    <w:p w:rsidR="00BF64FB" w:rsidRPr="00BE56E5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294044">
        <w:trPr>
          <w:trHeight w:val="197"/>
        </w:trPr>
        <w:tc>
          <w:tcPr>
            <w:tcW w:w="10162" w:type="dxa"/>
            <w:shd w:val="clear" w:color="auto" w:fill="FFFFFF" w:themeFill="background1"/>
            <w:vAlign w:val="center"/>
          </w:tcPr>
          <w:p w:rsidR="00C749EA" w:rsidRPr="00294044" w:rsidRDefault="00294044" w:rsidP="0029404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312C24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F63A7" w:rsidRPr="00BE56E5" w:rsidTr="008B6210">
        <w:tc>
          <w:tcPr>
            <w:tcW w:w="10170" w:type="dxa"/>
          </w:tcPr>
          <w:p w:rsidR="004571F0" w:rsidRPr="007C6EEC" w:rsidRDefault="00B22463" w:rsidP="007970CA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7C6EEC">
              <w:rPr>
                <w:lang w:val="en-GB"/>
              </w:rPr>
              <w:t>X number of days should be configurable as a business rule</w:t>
            </w:r>
          </w:p>
          <w:p w:rsidR="007C6EEC" w:rsidRPr="004A5AC5" w:rsidRDefault="007C6EEC" w:rsidP="007970CA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4A5AC5">
              <w:rPr>
                <w:lang w:val="en-GB"/>
              </w:rPr>
              <w:t>All department’s checklist should be database master table configurable</w:t>
            </w:r>
          </w:p>
          <w:p w:rsidR="007C6EEC" w:rsidRPr="007C6EEC" w:rsidRDefault="007C6EEC" w:rsidP="007970CA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4A5AC5">
              <w:rPr>
                <w:lang w:val="en-GB"/>
              </w:rPr>
              <w:t>Status list should be database master table configurable.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B2243F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EA31BC" w:rsidRPr="00BE56E5" w:rsidTr="008B6210">
        <w:tc>
          <w:tcPr>
            <w:tcW w:w="10170" w:type="dxa"/>
          </w:tcPr>
          <w:p w:rsidR="003121F4" w:rsidRPr="003121F4" w:rsidRDefault="003121F4" w:rsidP="007970CA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 w:rsidRPr="003121F4">
              <w:rPr>
                <w:lang w:val="en-GB"/>
              </w:rPr>
              <w:t>Each department NOC Checklist will be from master table</w:t>
            </w:r>
          </w:p>
          <w:p w:rsidR="00E50E77" w:rsidRPr="003121F4" w:rsidRDefault="003121F4" w:rsidP="007970CA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 w:rsidRPr="003121F4">
              <w:rPr>
                <w:lang w:val="en-GB"/>
              </w:rPr>
              <w:t>Status dropdown box will be from master table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90CE6" w:rsidRPr="00BE56E5" w:rsidTr="008B6210">
        <w:tc>
          <w:tcPr>
            <w:tcW w:w="10170" w:type="dxa"/>
          </w:tcPr>
          <w:p w:rsidR="0088097D" w:rsidRDefault="0088097D" w:rsidP="000A5D1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credentials will be deactivated to not access the organization resources </w:t>
            </w:r>
          </w:p>
          <w:p w:rsidR="0088097D" w:rsidRPr="0088097D" w:rsidRDefault="0088097D" w:rsidP="000A5D1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88097D">
              <w:rPr>
                <w:lang w:val="en-GB"/>
              </w:rPr>
              <w:t>Particular associate should be blacklisted i.e. he/she should not consider for rehiring in future</w:t>
            </w:r>
          </w:p>
          <w:p w:rsidR="001A6303" w:rsidRPr="00BF2C6F" w:rsidRDefault="00BF2C6F" w:rsidP="007C6EEC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status should be updated to </w:t>
            </w:r>
            <w:r w:rsidR="0088097D">
              <w:rPr>
                <w:lang w:val="en-GB"/>
              </w:rPr>
              <w:t>“</w:t>
            </w:r>
            <w:r w:rsidR="0088097D">
              <w:rPr>
                <w:color w:val="000000"/>
              </w:rPr>
              <w:t>Absconded</w:t>
            </w:r>
            <w:r w:rsidR="0088097D">
              <w:rPr>
                <w:lang w:val="en-GB"/>
              </w:rPr>
              <w:t xml:space="preserve">” that means </w:t>
            </w:r>
            <w:r>
              <w:rPr>
                <w:lang w:val="en-GB"/>
              </w:rPr>
              <w:t>Not eligible for rehire</w:t>
            </w: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06A" w:rsidRDefault="00CA706A">
      <w:r>
        <w:separator/>
      </w:r>
    </w:p>
  </w:endnote>
  <w:endnote w:type="continuationSeparator" w:id="0">
    <w:p w:rsidR="00CA706A" w:rsidRDefault="00CA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C6F" w:rsidRPr="00AA546A" w:rsidRDefault="00A25309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BF2C6F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A32575">
      <w:rPr>
        <w:rFonts w:eastAsia="MS Mincho"/>
        <w:noProof/>
        <w:color w:val="889147"/>
        <w:sz w:val="18"/>
        <w:szCs w:val="18"/>
      </w:rPr>
      <w:t>2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BF2C6F" w:rsidRPr="00CB7210" w:rsidRDefault="00CA706A" w:rsidP="00606AF8">
    <w:r>
      <w:rPr>
        <w:rFonts w:eastAsia="MS Mincho"/>
        <w:b/>
        <w:noProof/>
        <w:color w:val="889147"/>
        <w:sz w:val="16"/>
        <w:szCs w:val="16"/>
        <w:lang w:eastAsia="en-US"/>
      </w:rPr>
      <w:pict>
        <v:line id="Straight Connector 12" o:spid="_x0000_s2049" style="position:absolute;z-index:251684352;visibility:visible;mso-wrap-distance-top:-3e-5mm;mso-wrap-distance-bottom:-3e-5mm;mso-width-relative:margin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<o:lock v:ext="edit" shapetype="f"/>
        </v:line>
      </w:pic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BF2C6F" w:rsidRPr="00CB7210">
      <w:rPr>
        <w:rFonts w:eastAsia="MS Mincho"/>
        <w:color w:val="889147"/>
        <w:sz w:val="16"/>
        <w:szCs w:val="16"/>
      </w:rPr>
      <w:t xml:space="preserve">SENECAGLOBAL </w:t>
    </w:r>
    <w:r w:rsidR="00BF2C6F">
      <w:rPr>
        <w:rFonts w:eastAsia="MS Mincho"/>
        <w:color w:val="889147"/>
        <w:sz w:val="16"/>
        <w:szCs w:val="16"/>
      </w:rPr>
      <w:t xml:space="preserve">PROPRIETARY AND </w:t>
    </w:r>
    <w:r w:rsidR="00BF2C6F" w:rsidRPr="00CB7210">
      <w:rPr>
        <w:rFonts w:eastAsia="MS Mincho"/>
        <w:color w:val="889147"/>
        <w:sz w:val="16"/>
        <w:szCs w:val="16"/>
      </w:rPr>
      <w:t>CONFIDENTIAL</w:t>
    </w:r>
    <w:r w:rsidR="00BF2C6F">
      <w:rPr>
        <w:rFonts w:eastAsia="MS Mincho"/>
        <w:color w:val="889147"/>
        <w:sz w:val="16"/>
        <w:szCs w:val="16"/>
      </w:rPr>
      <w:t>INFORMATION                  VER.NO:2.0</w:t>
    </w:r>
  </w:p>
  <w:p w:rsidR="00BF2C6F" w:rsidRPr="000F17A8" w:rsidRDefault="00BF2C6F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06A" w:rsidRDefault="00CA706A">
      <w:r>
        <w:separator/>
      </w:r>
    </w:p>
  </w:footnote>
  <w:footnote w:type="continuationSeparator" w:id="0">
    <w:p w:rsidR="00CA706A" w:rsidRDefault="00CA7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C6F" w:rsidRPr="006E1815" w:rsidRDefault="00BF2C6F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CA706A">
      <w:rPr>
        <w:rFonts w:ascii="Co Headline" w:hAnsi="Co Headline"/>
        <w:b/>
        <w:i/>
        <w:noProof/>
        <w:sz w:val="32"/>
        <w:szCs w:val="32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160.25pt;margin-top:-.75pt;width:359.5pt;height:26.75pt;z-index:2516572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EbsgIAALk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" filled="f" stroked="f">
          <v:textbox style="mso-fit-shape-to-text:t">
            <w:txbxContent>
              <w:p w:rsidR="00BF2C6F" w:rsidRPr="00B40243" w:rsidRDefault="002B2F82" w:rsidP="00606AF8">
                <w:pPr>
                  <w:jc w:val="right"/>
                  <w:rPr>
                    <w:sz w:val="14"/>
                    <w:szCs w:val="40"/>
                    <w:lang w:val="en-IN"/>
                  </w:rPr>
                </w:pPr>
                <w:r>
                  <w:rPr>
                    <w:sz w:val="20"/>
                    <w:szCs w:val="32"/>
                    <w:lang w:val="en-IN"/>
                  </w:rPr>
                  <w:t>Associate Exit</w:t>
                </w:r>
              </w:p>
            </w:txbxContent>
          </v:textbox>
        </v:shape>
      </w:pict>
    </w:r>
  </w:p>
  <w:p w:rsidR="00BF2C6F" w:rsidRDefault="00BF2C6F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BF2C6F" w:rsidRDefault="00BF2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960420"/>
    <w:multiLevelType w:val="hybridMultilevel"/>
    <w:tmpl w:val="FC3E7A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A7E3672"/>
    <w:multiLevelType w:val="multilevel"/>
    <w:tmpl w:val="089EDF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17E3B82"/>
    <w:multiLevelType w:val="hybridMultilevel"/>
    <w:tmpl w:val="2D50B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E0DD0"/>
    <w:multiLevelType w:val="hybridMultilevel"/>
    <w:tmpl w:val="2F4A7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74395"/>
    <w:multiLevelType w:val="hybridMultilevel"/>
    <w:tmpl w:val="C10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934D6F"/>
    <w:multiLevelType w:val="hybridMultilevel"/>
    <w:tmpl w:val="F7FAE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DF6277"/>
    <w:multiLevelType w:val="hybridMultilevel"/>
    <w:tmpl w:val="CAF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75930"/>
    <w:multiLevelType w:val="hybridMultilevel"/>
    <w:tmpl w:val="7E9A6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17605D"/>
    <w:multiLevelType w:val="hybridMultilevel"/>
    <w:tmpl w:val="1CF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220121"/>
    <w:multiLevelType w:val="hybridMultilevel"/>
    <w:tmpl w:val="864A526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2">
    <w:nsid w:val="461D03AE"/>
    <w:multiLevelType w:val="hybridMultilevel"/>
    <w:tmpl w:val="6CE4DA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3237E1"/>
    <w:multiLevelType w:val="hybridMultilevel"/>
    <w:tmpl w:val="C0B21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F19F3"/>
    <w:multiLevelType w:val="hybridMultilevel"/>
    <w:tmpl w:val="7F72A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7A24E2"/>
    <w:multiLevelType w:val="hybridMultilevel"/>
    <w:tmpl w:val="690EC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C50EED"/>
    <w:multiLevelType w:val="hybridMultilevel"/>
    <w:tmpl w:val="A6DCC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A746A3"/>
    <w:multiLevelType w:val="hybridMultilevel"/>
    <w:tmpl w:val="1B0051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BD17C2"/>
    <w:multiLevelType w:val="hybridMultilevel"/>
    <w:tmpl w:val="0D8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932CE"/>
    <w:multiLevelType w:val="hybridMultilevel"/>
    <w:tmpl w:val="A7A4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F1D9C"/>
    <w:multiLevelType w:val="hybridMultilevel"/>
    <w:tmpl w:val="1542CD32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DDE706F"/>
    <w:multiLevelType w:val="hybridMultilevel"/>
    <w:tmpl w:val="51B87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24"/>
  </w:num>
  <w:num w:numId="14">
    <w:abstractNumId w:val="32"/>
  </w:num>
  <w:num w:numId="15">
    <w:abstractNumId w:val="18"/>
  </w:num>
  <w:num w:numId="16">
    <w:abstractNumId w:val="17"/>
  </w:num>
  <w:num w:numId="17">
    <w:abstractNumId w:val="16"/>
  </w:num>
  <w:num w:numId="18">
    <w:abstractNumId w:val="14"/>
  </w:num>
  <w:num w:numId="19">
    <w:abstractNumId w:val="19"/>
  </w:num>
  <w:num w:numId="20">
    <w:abstractNumId w:val="10"/>
  </w:num>
  <w:num w:numId="21">
    <w:abstractNumId w:val="29"/>
  </w:num>
  <w:num w:numId="22">
    <w:abstractNumId w:val="27"/>
  </w:num>
  <w:num w:numId="23">
    <w:abstractNumId w:val="20"/>
  </w:num>
  <w:num w:numId="24">
    <w:abstractNumId w:val="13"/>
  </w:num>
  <w:num w:numId="25">
    <w:abstractNumId w:val="11"/>
  </w:num>
  <w:num w:numId="26">
    <w:abstractNumId w:val="33"/>
  </w:num>
  <w:num w:numId="27">
    <w:abstractNumId w:val="28"/>
  </w:num>
  <w:num w:numId="28">
    <w:abstractNumId w:val="25"/>
  </w:num>
  <w:num w:numId="29">
    <w:abstractNumId w:val="30"/>
  </w:num>
  <w:num w:numId="30">
    <w:abstractNumId w:val="22"/>
  </w:num>
  <w:num w:numId="31">
    <w:abstractNumId w:val="26"/>
  </w:num>
  <w:num w:numId="32">
    <w:abstractNumId w:val="15"/>
  </w:num>
  <w:num w:numId="33">
    <w:abstractNumId w:val="23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OyNDE0sjS0MDM2tDRU0lEKTi0uzszPAykwrgUAheLk9iwAAAA="/>
  </w:docVars>
  <w:rsids>
    <w:rsidRoot w:val="00C32BE5"/>
    <w:rsid w:val="0000017D"/>
    <w:rsid w:val="00005954"/>
    <w:rsid w:val="00010978"/>
    <w:rsid w:val="0001249B"/>
    <w:rsid w:val="0001504A"/>
    <w:rsid w:val="000218C7"/>
    <w:rsid w:val="00023BFD"/>
    <w:rsid w:val="0002469C"/>
    <w:rsid w:val="00025D5C"/>
    <w:rsid w:val="00032072"/>
    <w:rsid w:val="000320B0"/>
    <w:rsid w:val="0003350A"/>
    <w:rsid w:val="00035594"/>
    <w:rsid w:val="0003688D"/>
    <w:rsid w:val="000439E0"/>
    <w:rsid w:val="00043BC1"/>
    <w:rsid w:val="00045DDF"/>
    <w:rsid w:val="00051E7D"/>
    <w:rsid w:val="00052D66"/>
    <w:rsid w:val="00057D4B"/>
    <w:rsid w:val="00060BFE"/>
    <w:rsid w:val="00060FBC"/>
    <w:rsid w:val="00064014"/>
    <w:rsid w:val="000650A4"/>
    <w:rsid w:val="000661A1"/>
    <w:rsid w:val="00066DE7"/>
    <w:rsid w:val="000713E5"/>
    <w:rsid w:val="00075CF9"/>
    <w:rsid w:val="00076360"/>
    <w:rsid w:val="000766C5"/>
    <w:rsid w:val="00077AB1"/>
    <w:rsid w:val="0008191D"/>
    <w:rsid w:val="00081CA3"/>
    <w:rsid w:val="00083206"/>
    <w:rsid w:val="00085936"/>
    <w:rsid w:val="000864BC"/>
    <w:rsid w:val="000869CB"/>
    <w:rsid w:val="000870AA"/>
    <w:rsid w:val="00087F7C"/>
    <w:rsid w:val="00095201"/>
    <w:rsid w:val="000A1425"/>
    <w:rsid w:val="000A284E"/>
    <w:rsid w:val="000A3C47"/>
    <w:rsid w:val="000A5D14"/>
    <w:rsid w:val="000B0334"/>
    <w:rsid w:val="000B2598"/>
    <w:rsid w:val="000B345F"/>
    <w:rsid w:val="000B53D8"/>
    <w:rsid w:val="000C12E2"/>
    <w:rsid w:val="000C357B"/>
    <w:rsid w:val="000C766F"/>
    <w:rsid w:val="000C7C8D"/>
    <w:rsid w:val="000D0F3E"/>
    <w:rsid w:val="000D328C"/>
    <w:rsid w:val="000D4C2F"/>
    <w:rsid w:val="000D688A"/>
    <w:rsid w:val="000E22DB"/>
    <w:rsid w:val="000E504D"/>
    <w:rsid w:val="000E71B0"/>
    <w:rsid w:val="000F007E"/>
    <w:rsid w:val="000F11CC"/>
    <w:rsid w:val="000F17A8"/>
    <w:rsid w:val="000F4ADB"/>
    <w:rsid w:val="000F63A7"/>
    <w:rsid w:val="00101057"/>
    <w:rsid w:val="00106B57"/>
    <w:rsid w:val="0010791A"/>
    <w:rsid w:val="00110970"/>
    <w:rsid w:val="00110B16"/>
    <w:rsid w:val="00111820"/>
    <w:rsid w:val="00111A4C"/>
    <w:rsid w:val="00114AC7"/>
    <w:rsid w:val="00114FC7"/>
    <w:rsid w:val="0011739E"/>
    <w:rsid w:val="00120F18"/>
    <w:rsid w:val="001252B8"/>
    <w:rsid w:val="001258E1"/>
    <w:rsid w:val="00131873"/>
    <w:rsid w:val="00134D17"/>
    <w:rsid w:val="00136C03"/>
    <w:rsid w:val="00137A0E"/>
    <w:rsid w:val="00140FFF"/>
    <w:rsid w:val="00141472"/>
    <w:rsid w:val="00146F41"/>
    <w:rsid w:val="00150318"/>
    <w:rsid w:val="00165829"/>
    <w:rsid w:val="00170B57"/>
    <w:rsid w:val="00170F40"/>
    <w:rsid w:val="00171C98"/>
    <w:rsid w:val="00172BCA"/>
    <w:rsid w:val="001758D8"/>
    <w:rsid w:val="00176322"/>
    <w:rsid w:val="0017707C"/>
    <w:rsid w:val="00180A8C"/>
    <w:rsid w:val="0019114B"/>
    <w:rsid w:val="001918FE"/>
    <w:rsid w:val="00194A97"/>
    <w:rsid w:val="0019622A"/>
    <w:rsid w:val="001A6303"/>
    <w:rsid w:val="001B3ACF"/>
    <w:rsid w:val="001B3ED6"/>
    <w:rsid w:val="001B5CB0"/>
    <w:rsid w:val="001C05C6"/>
    <w:rsid w:val="001C1E49"/>
    <w:rsid w:val="001C37EA"/>
    <w:rsid w:val="001C7215"/>
    <w:rsid w:val="001D64B1"/>
    <w:rsid w:val="001E1FD7"/>
    <w:rsid w:val="001E2BCB"/>
    <w:rsid w:val="001F0223"/>
    <w:rsid w:val="001F109A"/>
    <w:rsid w:val="001F1C7C"/>
    <w:rsid w:val="001F2056"/>
    <w:rsid w:val="001F3E1D"/>
    <w:rsid w:val="001F4BB8"/>
    <w:rsid w:val="001F4F43"/>
    <w:rsid w:val="00200642"/>
    <w:rsid w:val="00203070"/>
    <w:rsid w:val="002036E0"/>
    <w:rsid w:val="0020567B"/>
    <w:rsid w:val="00207D1B"/>
    <w:rsid w:val="00210CE0"/>
    <w:rsid w:val="00212092"/>
    <w:rsid w:val="00212C38"/>
    <w:rsid w:val="00213859"/>
    <w:rsid w:val="00216B1C"/>
    <w:rsid w:val="002170EE"/>
    <w:rsid w:val="00220BEA"/>
    <w:rsid w:val="0022104A"/>
    <w:rsid w:val="002231C7"/>
    <w:rsid w:val="002321FD"/>
    <w:rsid w:val="00232EB1"/>
    <w:rsid w:val="00234433"/>
    <w:rsid w:val="00236779"/>
    <w:rsid w:val="00236D2E"/>
    <w:rsid w:val="00237525"/>
    <w:rsid w:val="00237ED5"/>
    <w:rsid w:val="00240840"/>
    <w:rsid w:val="00245B8D"/>
    <w:rsid w:val="00250976"/>
    <w:rsid w:val="00252039"/>
    <w:rsid w:val="002662C9"/>
    <w:rsid w:val="00267503"/>
    <w:rsid w:val="002717F4"/>
    <w:rsid w:val="002732DE"/>
    <w:rsid w:val="00274E28"/>
    <w:rsid w:val="00276915"/>
    <w:rsid w:val="00276D92"/>
    <w:rsid w:val="00276EFF"/>
    <w:rsid w:val="002868CB"/>
    <w:rsid w:val="00290278"/>
    <w:rsid w:val="00291E5B"/>
    <w:rsid w:val="00294044"/>
    <w:rsid w:val="00294274"/>
    <w:rsid w:val="002A27F6"/>
    <w:rsid w:val="002B2F82"/>
    <w:rsid w:val="002B78D0"/>
    <w:rsid w:val="002C3128"/>
    <w:rsid w:val="002C3C34"/>
    <w:rsid w:val="002C400F"/>
    <w:rsid w:val="002C5BAA"/>
    <w:rsid w:val="002D09B1"/>
    <w:rsid w:val="002D1B86"/>
    <w:rsid w:val="002D1DB1"/>
    <w:rsid w:val="002D5C3D"/>
    <w:rsid w:val="002E1DCD"/>
    <w:rsid w:val="002E218F"/>
    <w:rsid w:val="002E3E0E"/>
    <w:rsid w:val="002E432E"/>
    <w:rsid w:val="002E4536"/>
    <w:rsid w:val="002E4DED"/>
    <w:rsid w:val="002E603E"/>
    <w:rsid w:val="002E7374"/>
    <w:rsid w:val="002F060D"/>
    <w:rsid w:val="002F1CAB"/>
    <w:rsid w:val="002F28F0"/>
    <w:rsid w:val="002F6E32"/>
    <w:rsid w:val="00300936"/>
    <w:rsid w:val="00307835"/>
    <w:rsid w:val="00311676"/>
    <w:rsid w:val="003121F4"/>
    <w:rsid w:val="00312C24"/>
    <w:rsid w:val="00314F7B"/>
    <w:rsid w:val="00321566"/>
    <w:rsid w:val="0032288E"/>
    <w:rsid w:val="003249D4"/>
    <w:rsid w:val="0033226E"/>
    <w:rsid w:val="0033399D"/>
    <w:rsid w:val="00333A62"/>
    <w:rsid w:val="00335D0D"/>
    <w:rsid w:val="00340044"/>
    <w:rsid w:val="00343636"/>
    <w:rsid w:val="00345DE2"/>
    <w:rsid w:val="00354F89"/>
    <w:rsid w:val="0035574D"/>
    <w:rsid w:val="00363F40"/>
    <w:rsid w:val="003656AD"/>
    <w:rsid w:val="00366CED"/>
    <w:rsid w:val="003675BB"/>
    <w:rsid w:val="00367616"/>
    <w:rsid w:val="0037508E"/>
    <w:rsid w:val="003766D5"/>
    <w:rsid w:val="00380C2F"/>
    <w:rsid w:val="00381D57"/>
    <w:rsid w:val="003879FC"/>
    <w:rsid w:val="00387C5F"/>
    <w:rsid w:val="003920D1"/>
    <w:rsid w:val="0039463D"/>
    <w:rsid w:val="003A0EBB"/>
    <w:rsid w:val="003A2B2C"/>
    <w:rsid w:val="003A416A"/>
    <w:rsid w:val="003A7987"/>
    <w:rsid w:val="003B16E3"/>
    <w:rsid w:val="003B6454"/>
    <w:rsid w:val="003B6E7B"/>
    <w:rsid w:val="003C31E7"/>
    <w:rsid w:val="003C3C19"/>
    <w:rsid w:val="003C431B"/>
    <w:rsid w:val="003C6BB2"/>
    <w:rsid w:val="003C6F7A"/>
    <w:rsid w:val="003D3D64"/>
    <w:rsid w:val="003E2F73"/>
    <w:rsid w:val="003E3056"/>
    <w:rsid w:val="003E3065"/>
    <w:rsid w:val="003E3506"/>
    <w:rsid w:val="003E3711"/>
    <w:rsid w:val="003E3A90"/>
    <w:rsid w:val="003F0D45"/>
    <w:rsid w:val="003F612A"/>
    <w:rsid w:val="004028E9"/>
    <w:rsid w:val="004053AE"/>
    <w:rsid w:val="004156BD"/>
    <w:rsid w:val="0041599C"/>
    <w:rsid w:val="00415B45"/>
    <w:rsid w:val="00416AD8"/>
    <w:rsid w:val="004171F9"/>
    <w:rsid w:val="00420C50"/>
    <w:rsid w:val="00423E3B"/>
    <w:rsid w:val="004263D1"/>
    <w:rsid w:val="004275CD"/>
    <w:rsid w:val="00432CD9"/>
    <w:rsid w:val="004352FA"/>
    <w:rsid w:val="00436D94"/>
    <w:rsid w:val="00440A47"/>
    <w:rsid w:val="00441091"/>
    <w:rsid w:val="00443A55"/>
    <w:rsid w:val="00443FE8"/>
    <w:rsid w:val="00444D59"/>
    <w:rsid w:val="00453FDF"/>
    <w:rsid w:val="004571F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85795"/>
    <w:rsid w:val="00485F70"/>
    <w:rsid w:val="00490273"/>
    <w:rsid w:val="00493F92"/>
    <w:rsid w:val="004957A7"/>
    <w:rsid w:val="004A0316"/>
    <w:rsid w:val="004A0A68"/>
    <w:rsid w:val="004A1601"/>
    <w:rsid w:val="004A3C6D"/>
    <w:rsid w:val="004A6CBB"/>
    <w:rsid w:val="004A7068"/>
    <w:rsid w:val="004A7D61"/>
    <w:rsid w:val="004B5758"/>
    <w:rsid w:val="004C3F4B"/>
    <w:rsid w:val="004C5CDD"/>
    <w:rsid w:val="004D31EC"/>
    <w:rsid w:val="004D6328"/>
    <w:rsid w:val="004E3EA2"/>
    <w:rsid w:val="004F0741"/>
    <w:rsid w:val="004F29B1"/>
    <w:rsid w:val="004F3A58"/>
    <w:rsid w:val="004F4F4B"/>
    <w:rsid w:val="00500906"/>
    <w:rsid w:val="00502CA2"/>
    <w:rsid w:val="005120BB"/>
    <w:rsid w:val="00513613"/>
    <w:rsid w:val="005179F7"/>
    <w:rsid w:val="00524DEE"/>
    <w:rsid w:val="00530D2F"/>
    <w:rsid w:val="00532B74"/>
    <w:rsid w:val="00533258"/>
    <w:rsid w:val="00533327"/>
    <w:rsid w:val="005368D3"/>
    <w:rsid w:val="00543EBB"/>
    <w:rsid w:val="00546F73"/>
    <w:rsid w:val="005474B2"/>
    <w:rsid w:val="00552563"/>
    <w:rsid w:val="005569A9"/>
    <w:rsid w:val="00556C9A"/>
    <w:rsid w:val="0055768D"/>
    <w:rsid w:val="005577E4"/>
    <w:rsid w:val="00557CDF"/>
    <w:rsid w:val="00560752"/>
    <w:rsid w:val="00566F2C"/>
    <w:rsid w:val="00567296"/>
    <w:rsid w:val="0056785E"/>
    <w:rsid w:val="005773E9"/>
    <w:rsid w:val="0058255C"/>
    <w:rsid w:val="00587000"/>
    <w:rsid w:val="005938E0"/>
    <w:rsid w:val="00593F97"/>
    <w:rsid w:val="005950A5"/>
    <w:rsid w:val="00597D97"/>
    <w:rsid w:val="005A3E6E"/>
    <w:rsid w:val="005B553C"/>
    <w:rsid w:val="005B5766"/>
    <w:rsid w:val="005B7D7F"/>
    <w:rsid w:val="005C0A1B"/>
    <w:rsid w:val="005C2FB2"/>
    <w:rsid w:val="005C4E2F"/>
    <w:rsid w:val="005D0D83"/>
    <w:rsid w:val="005D36F5"/>
    <w:rsid w:val="005D3FE8"/>
    <w:rsid w:val="005D5673"/>
    <w:rsid w:val="005D6855"/>
    <w:rsid w:val="005E3460"/>
    <w:rsid w:val="005E722B"/>
    <w:rsid w:val="005F2ECD"/>
    <w:rsid w:val="005F7AAD"/>
    <w:rsid w:val="00600711"/>
    <w:rsid w:val="006009BB"/>
    <w:rsid w:val="00603E54"/>
    <w:rsid w:val="0060599C"/>
    <w:rsid w:val="00606AF8"/>
    <w:rsid w:val="00610C74"/>
    <w:rsid w:val="00611F6D"/>
    <w:rsid w:val="0061326D"/>
    <w:rsid w:val="00620173"/>
    <w:rsid w:val="00620443"/>
    <w:rsid w:val="00621ADA"/>
    <w:rsid w:val="00624867"/>
    <w:rsid w:val="00626184"/>
    <w:rsid w:val="00630B07"/>
    <w:rsid w:val="00633323"/>
    <w:rsid w:val="006359F6"/>
    <w:rsid w:val="00635E95"/>
    <w:rsid w:val="0064099C"/>
    <w:rsid w:val="006434E3"/>
    <w:rsid w:val="00644CE7"/>
    <w:rsid w:val="00654996"/>
    <w:rsid w:val="00670FA8"/>
    <w:rsid w:val="00673B44"/>
    <w:rsid w:val="00674971"/>
    <w:rsid w:val="00676049"/>
    <w:rsid w:val="006764B0"/>
    <w:rsid w:val="00696019"/>
    <w:rsid w:val="006A1F8A"/>
    <w:rsid w:val="006A4E29"/>
    <w:rsid w:val="006B6399"/>
    <w:rsid w:val="006C2699"/>
    <w:rsid w:val="006C2F4B"/>
    <w:rsid w:val="006D278B"/>
    <w:rsid w:val="006D7A8F"/>
    <w:rsid w:val="006E1815"/>
    <w:rsid w:val="006E62EF"/>
    <w:rsid w:val="006E779B"/>
    <w:rsid w:val="006F1EE5"/>
    <w:rsid w:val="006F2547"/>
    <w:rsid w:val="006F5372"/>
    <w:rsid w:val="00703544"/>
    <w:rsid w:val="00710BFE"/>
    <w:rsid w:val="0071104F"/>
    <w:rsid w:val="007132CF"/>
    <w:rsid w:val="00715C3A"/>
    <w:rsid w:val="00716A8F"/>
    <w:rsid w:val="00722F0D"/>
    <w:rsid w:val="0072554F"/>
    <w:rsid w:val="00725C32"/>
    <w:rsid w:val="00731098"/>
    <w:rsid w:val="007358B3"/>
    <w:rsid w:val="00740C4D"/>
    <w:rsid w:val="00742B02"/>
    <w:rsid w:val="007458CA"/>
    <w:rsid w:val="00745CF5"/>
    <w:rsid w:val="0074650F"/>
    <w:rsid w:val="007533A6"/>
    <w:rsid w:val="00754E24"/>
    <w:rsid w:val="00764503"/>
    <w:rsid w:val="0076527C"/>
    <w:rsid w:val="00766CD0"/>
    <w:rsid w:val="00773DF9"/>
    <w:rsid w:val="00773EC8"/>
    <w:rsid w:val="00774314"/>
    <w:rsid w:val="007747DA"/>
    <w:rsid w:val="007927AB"/>
    <w:rsid w:val="007938F9"/>
    <w:rsid w:val="00793AB9"/>
    <w:rsid w:val="007970CA"/>
    <w:rsid w:val="007A04E3"/>
    <w:rsid w:val="007A541E"/>
    <w:rsid w:val="007A753A"/>
    <w:rsid w:val="007B013D"/>
    <w:rsid w:val="007B45ED"/>
    <w:rsid w:val="007C39B2"/>
    <w:rsid w:val="007C49DA"/>
    <w:rsid w:val="007C6EEC"/>
    <w:rsid w:val="007D112B"/>
    <w:rsid w:val="007D11A0"/>
    <w:rsid w:val="007D1FBF"/>
    <w:rsid w:val="007D26D8"/>
    <w:rsid w:val="007D4DE4"/>
    <w:rsid w:val="007E38C1"/>
    <w:rsid w:val="007E6D12"/>
    <w:rsid w:val="007F119E"/>
    <w:rsid w:val="007F2EC1"/>
    <w:rsid w:val="007F3AD3"/>
    <w:rsid w:val="00802BF7"/>
    <w:rsid w:val="00804ECA"/>
    <w:rsid w:val="00805084"/>
    <w:rsid w:val="0080593D"/>
    <w:rsid w:val="00805A8F"/>
    <w:rsid w:val="00805F8D"/>
    <w:rsid w:val="00810C77"/>
    <w:rsid w:val="0081347F"/>
    <w:rsid w:val="0081613D"/>
    <w:rsid w:val="0081695F"/>
    <w:rsid w:val="00821148"/>
    <w:rsid w:val="0082132A"/>
    <w:rsid w:val="0082299B"/>
    <w:rsid w:val="00822E94"/>
    <w:rsid w:val="008235F9"/>
    <w:rsid w:val="00831AA6"/>
    <w:rsid w:val="00834505"/>
    <w:rsid w:val="0083745F"/>
    <w:rsid w:val="008427FD"/>
    <w:rsid w:val="0084448B"/>
    <w:rsid w:val="00845116"/>
    <w:rsid w:val="00845AAB"/>
    <w:rsid w:val="0085267F"/>
    <w:rsid w:val="00852CE1"/>
    <w:rsid w:val="0085372B"/>
    <w:rsid w:val="008555DA"/>
    <w:rsid w:val="008568E5"/>
    <w:rsid w:val="00861AF4"/>
    <w:rsid w:val="008700EF"/>
    <w:rsid w:val="00871248"/>
    <w:rsid w:val="0087125D"/>
    <w:rsid w:val="00871D73"/>
    <w:rsid w:val="00874C07"/>
    <w:rsid w:val="00874C82"/>
    <w:rsid w:val="008754C2"/>
    <w:rsid w:val="00877B74"/>
    <w:rsid w:val="0088097D"/>
    <w:rsid w:val="00883246"/>
    <w:rsid w:val="00883C9F"/>
    <w:rsid w:val="00886B9A"/>
    <w:rsid w:val="0089117E"/>
    <w:rsid w:val="00893C66"/>
    <w:rsid w:val="008A0059"/>
    <w:rsid w:val="008A1DCF"/>
    <w:rsid w:val="008B4091"/>
    <w:rsid w:val="008B4BB6"/>
    <w:rsid w:val="008B53CE"/>
    <w:rsid w:val="008B5F3B"/>
    <w:rsid w:val="008B6210"/>
    <w:rsid w:val="008C0E19"/>
    <w:rsid w:val="008C437A"/>
    <w:rsid w:val="008C7E68"/>
    <w:rsid w:val="008D0F75"/>
    <w:rsid w:val="008D1DCB"/>
    <w:rsid w:val="008D5097"/>
    <w:rsid w:val="008D65DB"/>
    <w:rsid w:val="008D7505"/>
    <w:rsid w:val="008F0B7D"/>
    <w:rsid w:val="008F79AC"/>
    <w:rsid w:val="00902910"/>
    <w:rsid w:val="009061F3"/>
    <w:rsid w:val="009078B0"/>
    <w:rsid w:val="00907B96"/>
    <w:rsid w:val="00910395"/>
    <w:rsid w:val="00910E2B"/>
    <w:rsid w:val="00911FF8"/>
    <w:rsid w:val="00917834"/>
    <w:rsid w:val="009203DD"/>
    <w:rsid w:val="00921008"/>
    <w:rsid w:val="00923EA7"/>
    <w:rsid w:val="009263E5"/>
    <w:rsid w:val="00935ADD"/>
    <w:rsid w:val="00936318"/>
    <w:rsid w:val="0094204A"/>
    <w:rsid w:val="00942BB0"/>
    <w:rsid w:val="00943859"/>
    <w:rsid w:val="00944806"/>
    <w:rsid w:val="00952201"/>
    <w:rsid w:val="009576BE"/>
    <w:rsid w:val="00960295"/>
    <w:rsid w:val="00960549"/>
    <w:rsid w:val="00960ED0"/>
    <w:rsid w:val="00963F62"/>
    <w:rsid w:val="009720BC"/>
    <w:rsid w:val="00974FF9"/>
    <w:rsid w:val="009774C2"/>
    <w:rsid w:val="009802E6"/>
    <w:rsid w:val="00982F99"/>
    <w:rsid w:val="0099050A"/>
    <w:rsid w:val="00991DD6"/>
    <w:rsid w:val="00994B73"/>
    <w:rsid w:val="00995265"/>
    <w:rsid w:val="009961CF"/>
    <w:rsid w:val="00996329"/>
    <w:rsid w:val="009963DE"/>
    <w:rsid w:val="009A0AE2"/>
    <w:rsid w:val="009B013B"/>
    <w:rsid w:val="009B1F51"/>
    <w:rsid w:val="009B2C07"/>
    <w:rsid w:val="009B7CF6"/>
    <w:rsid w:val="009C1B5F"/>
    <w:rsid w:val="009C336A"/>
    <w:rsid w:val="009E0C9C"/>
    <w:rsid w:val="009E290D"/>
    <w:rsid w:val="009E29E8"/>
    <w:rsid w:val="009E4D0B"/>
    <w:rsid w:val="009E7045"/>
    <w:rsid w:val="009F485B"/>
    <w:rsid w:val="00A019D5"/>
    <w:rsid w:val="00A01A50"/>
    <w:rsid w:val="00A043AC"/>
    <w:rsid w:val="00A15D9F"/>
    <w:rsid w:val="00A1650E"/>
    <w:rsid w:val="00A17141"/>
    <w:rsid w:val="00A21BB4"/>
    <w:rsid w:val="00A25309"/>
    <w:rsid w:val="00A273C6"/>
    <w:rsid w:val="00A278DA"/>
    <w:rsid w:val="00A32455"/>
    <w:rsid w:val="00A32575"/>
    <w:rsid w:val="00A328C7"/>
    <w:rsid w:val="00A35DAE"/>
    <w:rsid w:val="00A379FA"/>
    <w:rsid w:val="00A40ACC"/>
    <w:rsid w:val="00A4529E"/>
    <w:rsid w:val="00A453EF"/>
    <w:rsid w:val="00A45915"/>
    <w:rsid w:val="00A5069E"/>
    <w:rsid w:val="00A53321"/>
    <w:rsid w:val="00A55866"/>
    <w:rsid w:val="00A56A68"/>
    <w:rsid w:val="00A6480C"/>
    <w:rsid w:val="00A64944"/>
    <w:rsid w:val="00A6588D"/>
    <w:rsid w:val="00A67368"/>
    <w:rsid w:val="00A739E3"/>
    <w:rsid w:val="00A80086"/>
    <w:rsid w:val="00A818A8"/>
    <w:rsid w:val="00A84394"/>
    <w:rsid w:val="00A84698"/>
    <w:rsid w:val="00A84D14"/>
    <w:rsid w:val="00A85A7A"/>
    <w:rsid w:val="00A90305"/>
    <w:rsid w:val="00A90CE6"/>
    <w:rsid w:val="00A932EA"/>
    <w:rsid w:val="00A96138"/>
    <w:rsid w:val="00A96722"/>
    <w:rsid w:val="00A976FC"/>
    <w:rsid w:val="00AB4414"/>
    <w:rsid w:val="00AB608D"/>
    <w:rsid w:val="00AB6F50"/>
    <w:rsid w:val="00AB7216"/>
    <w:rsid w:val="00AB7E37"/>
    <w:rsid w:val="00AC040A"/>
    <w:rsid w:val="00AC065B"/>
    <w:rsid w:val="00AC2130"/>
    <w:rsid w:val="00AC3249"/>
    <w:rsid w:val="00AC3304"/>
    <w:rsid w:val="00AC67BB"/>
    <w:rsid w:val="00AC793D"/>
    <w:rsid w:val="00AD26E3"/>
    <w:rsid w:val="00AD43A9"/>
    <w:rsid w:val="00AD581A"/>
    <w:rsid w:val="00AD5FF5"/>
    <w:rsid w:val="00AD658D"/>
    <w:rsid w:val="00AE0629"/>
    <w:rsid w:val="00AE2A15"/>
    <w:rsid w:val="00AE5EDD"/>
    <w:rsid w:val="00AF0822"/>
    <w:rsid w:val="00AF5F26"/>
    <w:rsid w:val="00AF70FF"/>
    <w:rsid w:val="00B05856"/>
    <w:rsid w:val="00B06606"/>
    <w:rsid w:val="00B12CFA"/>
    <w:rsid w:val="00B12FFA"/>
    <w:rsid w:val="00B14865"/>
    <w:rsid w:val="00B158F4"/>
    <w:rsid w:val="00B164B3"/>
    <w:rsid w:val="00B20F67"/>
    <w:rsid w:val="00B21752"/>
    <w:rsid w:val="00B21B16"/>
    <w:rsid w:val="00B21FBC"/>
    <w:rsid w:val="00B2243F"/>
    <w:rsid w:val="00B22463"/>
    <w:rsid w:val="00B272CB"/>
    <w:rsid w:val="00B276D2"/>
    <w:rsid w:val="00B32CDA"/>
    <w:rsid w:val="00B32D7E"/>
    <w:rsid w:val="00B33721"/>
    <w:rsid w:val="00B3424B"/>
    <w:rsid w:val="00B37357"/>
    <w:rsid w:val="00B37FFD"/>
    <w:rsid w:val="00B40243"/>
    <w:rsid w:val="00B40A09"/>
    <w:rsid w:val="00B477B2"/>
    <w:rsid w:val="00B47B6D"/>
    <w:rsid w:val="00B51BEA"/>
    <w:rsid w:val="00B568B2"/>
    <w:rsid w:val="00B57C43"/>
    <w:rsid w:val="00B666D6"/>
    <w:rsid w:val="00B66A56"/>
    <w:rsid w:val="00B66C75"/>
    <w:rsid w:val="00B70C02"/>
    <w:rsid w:val="00B74478"/>
    <w:rsid w:val="00B77295"/>
    <w:rsid w:val="00B77906"/>
    <w:rsid w:val="00B81F0A"/>
    <w:rsid w:val="00B8730E"/>
    <w:rsid w:val="00B87892"/>
    <w:rsid w:val="00B911EB"/>
    <w:rsid w:val="00B91763"/>
    <w:rsid w:val="00B91FCF"/>
    <w:rsid w:val="00BA216B"/>
    <w:rsid w:val="00BA4BDF"/>
    <w:rsid w:val="00BB2532"/>
    <w:rsid w:val="00BB4430"/>
    <w:rsid w:val="00BB4E9D"/>
    <w:rsid w:val="00BB6D1A"/>
    <w:rsid w:val="00BC093C"/>
    <w:rsid w:val="00BC11C4"/>
    <w:rsid w:val="00BC4DF9"/>
    <w:rsid w:val="00BD02AD"/>
    <w:rsid w:val="00BD3707"/>
    <w:rsid w:val="00BE4D9A"/>
    <w:rsid w:val="00BE56E5"/>
    <w:rsid w:val="00BE6D54"/>
    <w:rsid w:val="00BF0FD6"/>
    <w:rsid w:val="00BF1ECC"/>
    <w:rsid w:val="00BF2C6F"/>
    <w:rsid w:val="00BF64FB"/>
    <w:rsid w:val="00C022E9"/>
    <w:rsid w:val="00C0364B"/>
    <w:rsid w:val="00C03F80"/>
    <w:rsid w:val="00C1183C"/>
    <w:rsid w:val="00C16724"/>
    <w:rsid w:val="00C20A09"/>
    <w:rsid w:val="00C21A58"/>
    <w:rsid w:val="00C306F6"/>
    <w:rsid w:val="00C31DD0"/>
    <w:rsid w:val="00C32BE5"/>
    <w:rsid w:val="00C4006A"/>
    <w:rsid w:val="00C431AB"/>
    <w:rsid w:val="00C44339"/>
    <w:rsid w:val="00C529DD"/>
    <w:rsid w:val="00C60184"/>
    <w:rsid w:val="00C6384F"/>
    <w:rsid w:val="00C64D3A"/>
    <w:rsid w:val="00C67657"/>
    <w:rsid w:val="00C6776F"/>
    <w:rsid w:val="00C701CB"/>
    <w:rsid w:val="00C749EA"/>
    <w:rsid w:val="00C85A40"/>
    <w:rsid w:val="00C87030"/>
    <w:rsid w:val="00C91169"/>
    <w:rsid w:val="00C9138E"/>
    <w:rsid w:val="00C92302"/>
    <w:rsid w:val="00C9354F"/>
    <w:rsid w:val="00C96CB3"/>
    <w:rsid w:val="00CA160F"/>
    <w:rsid w:val="00CA511B"/>
    <w:rsid w:val="00CA5B9F"/>
    <w:rsid w:val="00CA706A"/>
    <w:rsid w:val="00CB0D39"/>
    <w:rsid w:val="00CB3049"/>
    <w:rsid w:val="00CB6F29"/>
    <w:rsid w:val="00CC4B12"/>
    <w:rsid w:val="00CC6AA5"/>
    <w:rsid w:val="00CC6AF2"/>
    <w:rsid w:val="00CD583D"/>
    <w:rsid w:val="00CE2040"/>
    <w:rsid w:val="00CE4BBF"/>
    <w:rsid w:val="00CE59B4"/>
    <w:rsid w:val="00CE7931"/>
    <w:rsid w:val="00CF427A"/>
    <w:rsid w:val="00CF6713"/>
    <w:rsid w:val="00CF77E0"/>
    <w:rsid w:val="00D025D2"/>
    <w:rsid w:val="00D02D59"/>
    <w:rsid w:val="00D053FF"/>
    <w:rsid w:val="00D13173"/>
    <w:rsid w:val="00D17D56"/>
    <w:rsid w:val="00D17EAD"/>
    <w:rsid w:val="00D22A3E"/>
    <w:rsid w:val="00D306D2"/>
    <w:rsid w:val="00D3244C"/>
    <w:rsid w:val="00D368C3"/>
    <w:rsid w:val="00D412DC"/>
    <w:rsid w:val="00D46DA2"/>
    <w:rsid w:val="00D47054"/>
    <w:rsid w:val="00D51238"/>
    <w:rsid w:val="00D53FF4"/>
    <w:rsid w:val="00D544C7"/>
    <w:rsid w:val="00D56640"/>
    <w:rsid w:val="00D63E50"/>
    <w:rsid w:val="00D66F27"/>
    <w:rsid w:val="00D678C6"/>
    <w:rsid w:val="00D71393"/>
    <w:rsid w:val="00D71957"/>
    <w:rsid w:val="00D73663"/>
    <w:rsid w:val="00D74473"/>
    <w:rsid w:val="00D7546F"/>
    <w:rsid w:val="00D766A3"/>
    <w:rsid w:val="00D8062A"/>
    <w:rsid w:val="00D81D4D"/>
    <w:rsid w:val="00D8224B"/>
    <w:rsid w:val="00D82885"/>
    <w:rsid w:val="00D90E3C"/>
    <w:rsid w:val="00D93E2D"/>
    <w:rsid w:val="00D94A07"/>
    <w:rsid w:val="00D94E32"/>
    <w:rsid w:val="00D960AA"/>
    <w:rsid w:val="00DA1E3B"/>
    <w:rsid w:val="00DB4AC5"/>
    <w:rsid w:val="00DC39C1"/>
    <w:rsid w:val="00DC40FB"/>
    <w:rsid w:val="00DD07AF"/>
    <w:rsid w:val="00DD7135"/>
    <w:rsid w:val="00DE1CFA"/>
    <w:rsid w:val="00DE242C"/>
    <w:rsid w:val="00DE4CAC"/>
    <w:rsid w:val="00DF052E"/>
    <w:rsid w:val="00DF2BD7"/>
    <w:rsid w:val="00DF403A"/>
    <w:rsid w:val="00DF5E6E"/>
    <w:rsid w:val="00DF6086"/>
    <w:rsid w:val="00E009E8"/>
    <w:rsid w:val="00E00F03"/>
    <w:rsid w:val="00E226FC"/>
    <w:rsid w:val="00E25553"/>
    <w:rsid w:val="00E25888"/>
    <w:rsid w:val="00E32EF7"/>
    <w:rsid w:val="00E35972"/>
    <w:rsid w:val="00E36840"/>
    <w:rsid w:val="00E418BE"/>
    <w:rsid w:val="00E43673"/>
    <w:rsid w:val="00E44B5E"/>
    <w:rsid w:val="00E479C9"/>
    <w:rsid w:val="00E50E77"/>
    <w:rsid w:val="00E54BEE"/>
    <w:rsid w:val="00E56DB4"/>
    <w:rsid w:val="00E615CE"/>
    <w:rsid w:val="00E678AA"/>
    <w:rsid w:val="00E71840"/>
    <w:rsid w:val="00E74971"/>
    <w:rsid w:val="00E77392"/>
    <w:rsid w:val="00E77FC8"/>
    <w:rsid w:val="00E80555"/>
    <w:rsid w:val="00E83153"/>
    <w:rsid w:val="00E84ADD"/>
    <w:rsid w:val="00E853D6"/>
    <w:rsid w:val="00E91D7F"/>
    <w:rsid w:val="00E95D4B"/>
    <w:rsid w:val="00EA0EA0"/>
    <w:rsid w:val="00EA1673"/>
    <w:rsid w:val="00EA31BC"/>
    <w:rsid w:val="00EA48B2"/>
    <w:rsid w:val="00EA779B"/>
    <w:rsid w:val="00EB02FE"/>
    <w:rsid w:val="00EB130D"/>
    <w:rsid w:val="00EB1806"/>
    <w:rsid w:val="00EB644D"/>
    <w:rsid w:val="00EB699D"/>
    <w:rsid w:val="00EC6C52"/>
    <w:rsid w:val="00EC7576"/>
    <w:rsid w:val="00ED137B"/>
    <w:rsid w:val="00ED40D6"/>
    <w:rsid w:val="00ED5464"/>
    <w:rsid w:val="00ED7B81"/>
    <w:rsid w:val="00EE12B5"/>
    <w:rsid w:val="00EE4C97"/>
    <w:rsid w:val="00EF117E"/>
    <w:rsid w:val="00EF4901"/>
    <w:rsid w:val="00EF56DE"/>
    <w:rsid w:val="00F05B7F"/>
    <w:rsid w:val="00F1556C"/>
    <w:rsid w:val="00F23481"/>
    <w:rsid w:val="00F2598F"/>
    <w:rsid w:val="00F25D84"/>
    <w:rsid w:val="00F25EEE"/>
    <w:rsid w:val="00F3077B"/>
    <w:rsid w:val="00F30E90"/>
    <w:rsid w:val="00F32913"/>
    <w:rsid w:val="00F36661"/>
    <w:rsid w:val="00F4058B"/>
    <w:rsid w:val="00F41A57"/>
    <w:rsid w:val="00F41C05"/>
    <w:rsid w:val="00F41EED"/>
    <w:rsid w:val="00F43086"/>
    <w:rsid w:val="00F43A0C"/>
    <w:rsid w:val="00F55FA6"/>
    <w:rsid w:val="00F612A3"/>
    <w:rsid w:val="00F619EA"/>
    <w:rsid w:val="00F61BAF"/>
    <w:rsid w:val="00F63C54"/>
    <w:rsid w:val="00F63DD8"/>
    <w:rsid w:val="00F66C24"/>
    <w:rsid w:val="00F70926"/>
    <w:rsid w:val="00F717DF"/>
    <w:rsid w:val="00F74F3F"/>
    <w:rsid w:val="00F754FE"/>
    <w:rsid w:val="00F756E9"/>
    <w:rsid w:val="00F76230"/>
    <w:rsid w:val="00F806CA"/>
    <w:rsid w:val="00F80F90"/>
    <w:rsid w:val="00F817E0"/>
    <w:rsid w:val="00F81D2E"/>
    <w:rsid w:val="00F85438"/>
    <w:rsid w:val="00F93A39"/>
    <w:rsid w:val="00F9790C"/>
    <w:rsid w:val="00FA0D5A"/>
    <w:rsid w:val="00FA11B0"/>
    <w:rsid w:val="00FA33F1"/>
    <w:rsid w:val="00FA345D"/>
    <w:rsid w:val="00FA5215"/>
    <w:rsid w:val="00FA5871"/>
    <w:rsid w:val="00FB0678"/>
    <w:rsid w:val="00FB0A12"/>
    <w:rsid w:val="00FB6B8B"/>
    <w:rsid w:val="00FB7FFD"/>
    <w:rsid w:val="00FD427C"/>
    <w:rsid w:val="00FE5330"/>
    <w:rsid w:val="00FF04A7"/>
    <w:rsid w:val="00FF1C64"/>
    <w:rsid w:val="00FF245C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B18F27A0-A925-4F80-A20A-6F09815A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963D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3F1CE-306B-409C-9956-ED48F43B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</Template>
  <TotalTime>804</TotalTime>
  <Pages>8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Shivudu Maddi</cp:lastModifiedBy>
  <cp:revision>247</cp:revision>
  <cp:lastPrinted>2010-12-08T05:40:00Z</cp:lastPrinted>
  <dcterms:created xsi:type="dcterms:W3CDTF">2017-03-28T05:45:00Z</dcterms:created>
  <dcterms:modified xsi:type="dcterms:W3CDTF">2017-04-19T05:09:00Z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