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PURPOSE AND DESCRIPTION</w:t>
      </w:r>
    </w:p>
    <w:tbl>
      <w:tblPr>
        <w:tblW w:w="0" w:type="auto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800"/>
        <w:gridCol w:w="180"/>
        <w:gridCol w:w="1170"/>
        <w:gridCol w:w="630"/>
        <w:gridCol w:w="152"/>
        <w:gridCol w:w="208"/>
        <w:gridCol w:w="4140"/>
      </w:tblGrid>
      <w:tr w:rsidR="00F93A39" w:rsidRPr="00BE56E5" w:rsidTr="007D112B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Project ID</w:t>
            </w:r>
          </w:p>
        </w:tc>
        <w:tc>
          <w:tcPr>
            <w:tcW w:w="1980" w:type="dxa"/>
            <w:gridSpan w:val="2"/>
          </w:tcPr>
          <w:p w:rsidR="00F93A39" w:rsidRPr="00BE56E5" w:rsidRDefault="004A0316" w:rsidP="00F93A39">
            <w:pPr>
              <w:rPr>
                <w:lang w:val="en-GB"/>
              </w:rPr>
            </w:pPr>
            <w:r>
              <w:rPr>
                <w:lang w:val="en-GB"/>
              </w:rPr>
              <w:t>SGL15009</w:t>
            </w:r>
          </w:p>
        </w:tc>
        <w:tc>
          <w:tcPr>
            <w:tcW w:w="1952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Project Name</w:t>
            </w:r>
          </w:p>
        </w:tc>
        <w:tc>
          <w:tcPr>
            <w:tcW w:w="4348" w:type="dxa"/>
            <w:gridSpan w:val="2"/>
          </w:tcPr>
          <w:p w:rsidR="00F93A39" w:rsidRPr="00BE56E5" w:rsidRDefault="00942BB0" w:rsidP="00F93A39">
            <w:pPr>
              <w:rPr>
                <w:lang w:val="en-GB"/>
              </w:rPr>
            </w:pPr>
            <w:r>
              <w:rPr>
                <w:lang w:val="en-GB"/>
              </w:rPr>
              <w:t>Associate Portal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Use Case ID</w:t>
            </w:r>
          </w:p>
        </w:tc>
        <w:tc>
          <w:tcPr>
            <w:tcW w:w="8280" w:type="dxa"/>
            <w:gridSpan w:val="7"/>
          </w:tcPr>
          <w:p w:rsidR="00F93A39" w:rsidRPr="00BE56E5" w:rsidRDefault="00363F40" w:rsidP="00D02D59">
            <w:pPr>
              <w:rPr>
                <w:lang w:val="en-GB"/>
              </w:rPr>
            </w:pPr>
            <w:r w:rsidRPr="001E2BCB">
              <w:rPr>
                <w:color w:val="000000" w:themeColor="text1"/>
                <w:lang w:val="en-GB"/>
              </w:rPr>
              <w:t xml:space="preserve">UC </w:t>
            </w:r>
            <w:r w:rsidR="00291E5B" w:rsidRPr="001E2BCB">
              <w:rPr>
                <w:color w:val="000000" w:themeColor="text1"/>
                <w:lang w:val="en-GB"/>
              </w:rPr>
              <w:t>–</w:t>
            </w:r>
            <w:r w:rsidR="00B3785D">
              <w:rPr>
                <w:color w:val="000000" w:themeColor="text1"/>
                <w:lang w:val="en-GB"/>
              </w:rPr>
              <w:t xml:space="preserve"> </w:t>
            </w:r>
            <w:r w:rsidR="000A284E" w:rsidRPr="001E2BCB">
              <w:rPr>
                <w:color w:val="000000" w:themeColor="text1"/>
                <w:lang w:val="en-GB"/>
              </w:rPr>
              <w:t>0</w:t>
            </w:r>
            <w:r w:rsidR="003E3506">
              <w:rPr>
                <w:color w:val="000000" w:themeColor="text1"/>
                <w:lang w:val="en-GB"/>
              </w:rPr>
              <w:t>2</w:t>
            </w:r>
            <w:r w:rsidR="00310C16">
              <w:rPr>
                <w:color w:val="000000" w:themeColor="text1"/>
                <w:lang w:val="en-GB"/>
              </w:rPr>
              <w:t>8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Use Case Name</w:t>
            </w:r>
          </w:p>
        </w:tc>
        <w:tc>
          <w:tcPr>
            <w:tcW w:w="8280" w:type="dxa"/>
            <w:gridSpan w:val="7"/>
          </w:tcPr>
          <w:p w:rsidR="00F93A39" w:rsidRPr="00BE56E5" w:rsidRDefault="00AD5FF5" w:rsidP="00F8659A">
            <w:pPr>
              <w:rPr>
                <w:lang w:val="en-GB"/>
              </w:rPr>
            </w:pPr>
            <w:r w:rsidRPr="00205B05">
              <w:rPr>
                <w:color w:val="000000"/>
              </w:rPr>
              <w:t xml:space="preserve">Associate </w:t>
            </w:r>
            <w:r w:rsidR="00F8659A">
              <w:rPr>
                <w:color w:val="000000"/>
              </w:rPr>
              <w:t xml:space="preserve">Post </w:t>
            </w:r>
            <w:r w:rsidR="00881F03" w:rsidRPr="00205B05">
              <w:rPr>
                <w:color w:val="000000"/>
              </w:rPr>
              <w:t>Exit</w:t>
            </w:r>
            <w:r w:rsidR="00881F03">
              <w:rPr>
                <w:color w:val="000000"/>
              </w:rPr>
              <w:t>.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Purpose/Goal</w:t>
            </w:r>
          </w:p>
        </w:tc>
        <w:tc>
          <w:tcPr>
            <w:tcW w:w="8280" w:type="dxa"/>
            <w:gridSpan w:val="7"/>
          </w:tcPr>
          <w:p w:rsidR="00F93A39" w:rsidRPr="00BE56E5" w:rsidRDefault="003E3506" w:rsidP="00F8659A">
            <w:pPr>
              <w:rPr>
                <w:lang w:val="en-GB"/>
              </w:rPr>
            </w:pPr>
            <w:r>
              <w:rPr>
                <w:lang w:val="en-GB"/>
              </w:rPr>
              <w:t>Capture</w:t>
            </w:r>
            <w:r w:rsidR="00F8659A">
              <w:rPr>
                <w:lang w:val="en-GB"/>
              </w:rPr>
              <w:t>s</w:t>
            </w:r>
            <w:r>
              <w:rPr>
                <w:lang w:val="en-GB"/>
              </w:rPr>
              <w:t xml:space="preserve"> associate </w:t>
            </w:r>
            <w:r w:rsidR="00F8659A">
              <w:rPr>
                <w:lang w:val="en-GB"/>
              </w:rPr>
              <w:t xml:space="preserve">exit clearance </w:t>
            </w:r>
            <w:r>
              <w:rPr>
                <w:lang w:val="en-GB"/>
              </w:rPr>
              <w:t>details</w:t>
            </w:r>
            <w:r w:rsidR="00F8659A">
              <w:rPr>
                <w:lang w:val="en-GB"/>
              </w:rPr>
              <w:t>.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Description</w:t>
            </w:r>
          </w:p>
        </w:tc>
        <w:tc>
          <w:tcPr>
            <w:tcW w:w="8280" w:type="dxa"/>
            <w:gridSpan w:val="7"/>
          </w:tcPr>
          <w:p w:rsidR="006C2699" w:rsidRPr="00467875" w:rsidRDefault="00F8659A" w:rsidP="00AE6EE4">
            <w:pPr>
              <w:rPr>
                <w:lang w:val="en-GB"/>
              </w:rPr>
            </w:pPr>
            <w:r>
              <w:rPr>
                <w:lang w:val="en-GB"/>
              </w:rPr>
              <w:t>After associate exit, his/her details related to the organization can be terminated.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Actors</w:t>
            </w:r>
          </w:p>
        </w:tc>
        <w:tc>
          <w:tcPr>
            <w:tcW w:w="8280" w:type="dxa"/>
            <w:gridSpan w:val="7"/>
          </w:tcPr>
          <w:p w:rsidR="005B7D7F" w:rsidRDefault="005B7D7F" w:rsidP="00530D2F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Associate</w:t>
            </w:r>
          </w:p>
          <w:p w:rsidR="009576BE" w:rsidRDefault="00D53FF4" w:rsidP="00CC6AF2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IT</w:t>
            </w:r>
          </w:p>
          <w:p w:rsidR="00D53FF4" w:rsidRDefault="00D53FF4" w:rsidP="00CC6AF2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Admin</w:t>
            </w:r>
          </w:p>
          <w:p w:rsidR="00D53FF4" w:rsidRDefault="00D53FF4" w:rsidP="00CC6AF2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Finance</w:t>
            </w:r>
          </w:p>
          <w:p w:rsidR="00D53FF4" w:rsidRPr="00533258" w:rsidRDefault="00D53FF4" w:rsidP="00CC6AF2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HR</w:t>
            </w:r>
            <w:r w:rsidR="00674971">
              <w:rPr>
                <w:lang w:val="en-GB"/>
              </w:rPr>
              <w:t>M</w:t>
            </w:r>
            <w:r w:rsidR="00610C74">
              <w:rPr>
                <w:lang w:val="en-GB"/>
              </w:rPr>
              <w:t xml:space="preserve"> / HR Head</w:t>
            </w:r>
          </w:p>
        </w:tc>
      </w:tr>
      <w:tr w:rsidR="00CC6AF2" w:rsidRPr="00BE56E5" w:rsidTr="008B6210">
        <w:tc>
          <w:tcPr>
            <w:tcW w:w="1890" w:type="dxa"/>
          </w:tcPr>
          <w:p w:rsidR="00CC6AF2" w:rsidRPr="007D112B" w:rsidRDefault="00CC6AF2" w:rsidP="00F93A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</w:t>
            </w:r>
          </w:p>
        </w:tc>
        <w:tc>
          <w:tcPr>
            <w:tcW w:w="8280" w:type="dxa"/>
            <w:gridSpan w:val="7"/>
          </w:tcPr>
          <w:p w:rsidR="00CC6AF2" w:rsidRDefault="00D53FF4" w:rsidP="00F8659A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Associate</w:t>
            </w:r>
            <w:r w:rsidR="00F8659A">
              <w:rPr>
                <w:lang w:val="en-GB"/>
              </w:rPr>
              <w:t>, IT, Admin, Finance, HRM/HR Head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Priority</w:t>
            </w:r>
          </w:p>
        </w:tc>
        <w:tc>
          <w:tcPr>
            <w:tcW w:w="1800" w:type="dxa"/>
          </w:tcPr>
          <w:p w:rsidR="00F93A39" w:rsidRPr="00BE56E5" w:rsidRDefault="00F93A39" w:rsidP="00533258">
            <w:pPr>
              <w:rPr>
                <w:lang w:val="en-GB"/>
              </w:rPr>
            </w:pPr>
            <w:r w:rsidRPr="00BE56E5">
              <w:rPr>
                <w:lang w:val="en-GB"/>
              </w:rPr>
              <w:t>High</w:t>
            </w:r>
          </w:p>
        </w:tc>
        <w:tc>
          <w:tcPr>
            <w:tcW w:w="1980" w:type="dxa"/>
            <w:gridSpan w:val="3"/>
          </w:tcPr>
          <w:p w:rsidR="00F93A39" w:rsidRPr="00BE56E5" w:rsidRDefault="00F93A39" w:rsidP="00F93A39">
            <w:pPr>
              <w:rPr>
                <w:lang w:val="en-GB"/>
              </w:rPr>
            </w:pPr>
            <w:r w:rsidRPr="00BE56E5">
              <w:rPr>
                <w:lang w:val="en-GB"/>
              </w:rPr>
              <w:t>Frequency of Use</w:t>
            </w:r>
          </w:p>
        </w:tc>
        <w:tc>
          <w:tcPr>
            <w:tcW w:w="4500" w:type="dxa"/>
            <w:gridSpan w:val="3"/>
          </w:tcPr>
          <w:p w:rsidR="00F93A39" w:rsidRPr="00BE56E5" w:rsidRDefault="00AC065B" w:rsidP="00D81D4D">
            <w:pPr>
              <w:rPr>
                <w:lang w:val="en-GB"/>
              </w:rPr>
            </w:pPr>
            <w:r>
              <w:rPr>
                <w:lang w:val="en-GB"/>
              </w:rPr>
              <w:t>On Demand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Includes</w:t>
            </w:r>
          </w:p>
        </w:tc>
        <w:tc>
          <w:tcPr>
            <w:tcW w:w="8280" w:type="dxa"/>
            <w:gridSpan w:val="7"/>
          </w:tcPr>
          <w:p w:rsidR="00F93A39" w:rsidRPr="00BE56E5" w:rsidRDefault="00FF04A7" w:rsidP="00A278DA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Prepared By</w:t>
            </w:r>
          </w:p>
        </w:tc>
        <w:tc>
          <w:tcPr>
            <w:tcW w:w="3150" w:type="dxa"/>
            <w:gridSpan w:val="3"/>
          </w:tcPr>
          <w:p w:rsidR="00F93A39" w:rsidRPr="00BE56E5" w:rsidRDefault="00F8659A" w:rsidP="00F93A39">
            <w:pPr>
              <w:rPr>
                <w:lang w:val="en-GB"/>
              </w:rPr>
            </w:pPr>
            <w:r>
              <w:rPr>
                <w:lang w:val="en-GB"/>
              </w:rPr>
              <w:t>Sailaja Chelluri</w:t>
            </w:r>
          </w:p>
        </w:tc>
        <w:tc>
          <w:tcPr>
            <w:tcW w:w="990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Date</w:t>
            </w:r>
          </w:p>
        </w:tc>
        <w:tc>
          <w:tcPr>
            <w:tcW w:w="4140" w:type="dxa"/>
          </w:tcPr>
          <w:p w:rsidR="00F93A39" w:rsidRPr="00BE56E5" w:rsidRDefault="00F8659A" w:rsidP="00076360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  <w:r w:rsidR="00A45915">
              <w:rPr>
                <w:lang w:val="en-GB"/>
              </w:rPr>
              <w:t>/</w:t>
            </w:r>
            <w:r w:rsidR="002662C9">
              <w:rPr>
                <w:lang w:val="en-GB"/>
              </w:rPr>
              <w:t>0</w:t>
            </w:r>
            <w:r>
              <w:rPr>
                <w:lang w:val="en-GB"/>
              </w:rPr>
              <w:t>4</w:t>
            </w:r>
            <w:r w:rsidR="00FF04A7">
              <w:rPr>
                <w:lang w:val="en-GB"/>
              </w:rPr>
              <w:t>/201</w:t>
            </w:r>
            <w:r w:rsidR="00076360">
              <w:rPr>
                <w:lang w:val="en-GB"/>
              </w:rPr>
              <w:t>7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Reviewed By</w:t>
            </w:r>
          </w:p>
        </w:tc>
        <w:tc>
          <w:tcPr>
            <w:tcW w:w="3150" w:type="dxa"/>
            <w:gridSpan w:val="3"/>
          </w:tcPr>
          <w:p w:rsidR="00F93A39" w:rsidRPr="00BE56E5" w:rsidRDefault="00F93A39" w:rsidP="00F93A39">
            <w:pPr>
              <w:rPr>
                <w:lang w:val="en-GB"/>
              </w:rPr>
            </w:pPr>
          </w:p>
        </w:tc>
        <w:tc>
          <w:tcPr>
            <w:tcW w:w="990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Date</w:t>
            </w:r>
          </w:p>
        </w:tc>
        <w:tc>
          <w:tcPr>
            <w:tcW w:w="4140" w:type="dxa"/>
          </w:tcPr>
          <w:p w:rsidR="00F93A39" w:rsidRPr="00BE56E5" w:rsidRDefault="00F93A39" w:rsidP="00F93A39">
            <w:pPr>
              <w:rPr>
                <w:lang w:val="en-GB"/>
              </w:rPr>
            </w:pP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Last Updated By</w:t>
            </w:r>
          </w:p>
        </w:tc>
        <w:tc>
          <w:tcPr>
            <w:tcW w:w="3150" w:type="dxa"/>
            <w:gridSpan w:val="3"/>
          </w:tcPr>
          <w:p w:rsidR="00F93A39" w:rsidRPr="00BE56E5" w:rsidRDefault="00F93A39" w:rsidP="00076360">
            <w:pPr>
              <w:rPr>
                <w:lang w:val="en-GB"/>
              </w:rPr>
            </w:pPr>
          </w:p>
        </w:tc>
        <w:tc>
          <w:tcPr>
            <w:tcW w:w="990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 xml:space="preserve">Date </w:t>
            </w:r>
          </w:p>
        </w:tc>
        <w:tc>
          <w:tcPr>
            <w:tcW w:w="4140" w:type="dxa"/>
          </w:tcPr>
          <w:p w:rsidR="00F93A39" w:rsidRPr="00BE56E5" w:rsidRDefault="00F93A39" w:rsidP="00F93A39">
            <w:pPr>
              <w:rPr>
                <w:lang w:val="en-GB"/>
              </w:rPr>
            </w:pPr>
          </w:p>
        </w:tc>
      </w:tr>
    </w:tbl>
    <w:p w:rsidR="00F93A39" w:rsidRDefault="00F93A39" w:rsidP="00F93A39"/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TRIGGERS, PRE-CONDITIONS AND POST-CONDITIONS</w:t>
      </w:r>
    </w:p>
    <w:tbl>
      <w:tblPr>
        <w:tblW w:w="10214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8"/>
        <w:gridCol w:w="8316"/>
      </w:tblGrid>
      <w:tr w:rsidR="00F93A39" w:rsidRPr="00BE56E5" w:rsidTr="00010928">
        <w:trPr>
          <w:trHeight w:val="466"/>
        </w:trPr>
        <w:tc>
          <w:tcPr>
            <w:tcW w:w="1898" w:type="dxa"/>
            <w:noWrap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Triggers</w:t>
            </w:r>
          </w:p>
        </w:tc>
        <w:tc>
          <w:tcPr>
            <w:tcW w:w="8316" w:type="dxa"/>
          </w:tcPr>
          <w:p w:rsidR="00F93A39" w:rsidRPr="00BE56E5" w:rsidRDefault="00881F03" w:rsidP="00CB0D39">
            <w:pPr>
              <w:rPr>
                <w:lang w:val="en-GB"/>
              </w:rPr>
            </w:pPr>
            <w:r>
              <w:rPr>
                <w:lang w:val="en-GB"/>
              </w:rPr>
              <w:t>Associate after leaving the organization</w:t>
            </w:r>
            <w:r w:rsidR="00FB6B8B">
              <w:rPr>
                <w:lang w:val="en-GB"/>
              </w:rPr>
              <w:t>.</w:t>
            </w:r>
          </w:p>
        </w:tc>
      </w:tr>
      <w:tr w:rsidR="00F93A39" w:rsidRPr="00BE56E5" w:rsidTr="00010928">
        <w:trPr>
          <w:trHeight w:val="466"/>
        </w:trPr>
        <w:tc>
          <w:tcPr>
            <w:tcW w:w="1898" w:type="dxa"/>
            <w:noWrap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Pre-Conditions</w:t>
            </w:r>
          </w:p>
        </w:tc>
        <w:tc>
          <w:tcPr>
            <w:tcW w:w="8316" w:type="dxa"/>
          </w:tcPr>
          <w:p w:rsidR="00ED5B89" w:rsidRPr="00FB6B8B" w:rsidRDefault="00ED5B89" w:rsidP="00ED5B89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 w:rsidRPr="00ED5B89">
              <w:rPr>
                <w:lang w:val="en-GB"/>
              </w:rPr>
              <w:t>User logged in to Associate Portal.</w:t>
            </w:r>
          </w:p>
        </w:tc>
      </w:tr>
      <w:tr w:rsidR="00F93A39" w:rsidRPr="00BE56E5" w:rsidTr="00010928">
        <w:trPr>
          <w:trHeight w:val="466"/>
        </w:trPr>
        <w:tc>
          <w:tcPr>
            <w:tcW w:w="1898" w:type="dxa"/>
            <w:noWrap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Post- Conditions</w:t>
            </w:r>
          </w:p>
        </w:tc>
        <w:tc>
          <w:tcPr>
            <w:tcW w:w="8316" w:type="dxa"/>
          </w:tcPr>
          <w:p w:rsidR="00FB6B8B" w:rsidRDefault="00FB6B8B" w:rsidP="007D3B0F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Associate status has to updated with ‘Resigned’ and account will be deactivated in HRMS</w:t>
            </w:r>
          </w:p>
          <w:p w:rsidR="00FB6B8B" w:rsidRDefault="00FB6B8B" w:rsidP="007D3B0F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Organization resources(email, system, etc.) will not be accessed by the associate</w:t>
            </w:r>
          </w:p>
          <w:p w:rsidR="00F93A39" w:rsidRPr="0061326D" w:rsidRDefault="00FB6B8B" w:rsidP="007D3B0F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Associate feedback (i.e. exit interview session) details should get recorded in application which should be visible only to HR Manager and HR head.</w:t>
            </w:r>
          </w:p>
        </w:tc>
      </w:tr>
    </w:tbl>
    <w:p w:rsidR="00010928" w:rsidRPr="00010928" w:rsidRDefault="00010928" w:rsidP="00010928">
      <w:pPr>
        <w:pStyle w:val="ListParagraph"/>
        <w:rPr>
          <w:lang w:val="en-GB"/>
        </w:rPr>
      </w:pPr>
    </w:p>
    <w:p w:rsidR="00F93A39" w:rsidRPr="00745CF5" w:rsidRDefault="00010928" w:rsidP="00530D2F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b/>
          <w:bCs/>
        </w:rPr>
        <w:t>POST EXIT</w:t>
      </w:r>
      <w:r w:rsidR="00AB4414" w:rsidRPr="00745CF5">
        <w:rPr>
          <w:b/>
          <w:bCs/>
        </w:rPr>
        <w:t xml:space="preserve"> FLOW</w:t>
      </w:r>
    </w:p>
    <w:tbl>
      <w:tblPr>
        <w:tblStyle w:val="TableGrid"/>
        <w:tblW w:w="10563" w:type="dxa"/>
        <w:tblInd w:w="288" w:type="dxa"/>
        <w:tblLook w:val="04A0" w:firstRow="1" w:lastRow="0" w:firstColumn="1" w:lastColumn="0" w:noHBand="0" w:noVBand="1"/>
      </w:tblPr>
      <w:tblGrid>
        <w:gridCol w:w="2046"/>
        <w:gridCol w:w="6072"/>
        <w:gridCol w:w="2445"/>
      </w:tblGrid>
      <w:tr w:rsidR="00AE2A15" w:rsidRPr="00BE56E5" w:rsidTr="00010928">
        <w:trPr>
          <w:trHeight w:val="426"/>
        </w:trPr>
        <w:tc>
          <w:tcPr>
            <w:tcW w:w="2046" w:type="dxa"/>
          </w:tcPr>
          <w:p w:rsidR="00AE2A15" w:rsidDel="00232EB1" w:rsidRDefault="00AE2A15" w:rsidP="00AE2A15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Us</w:t>
            </w:r>
            <w:r w:rsidR="00845AAB">
              <w:rPr>
                <w:lang w:val="en-GB"/>
              </w:rPr>
              <w:t>er</w:t>
            </w:r>
          </w:p>
        </w:tc>
        <w:tc>
          <w:tcPr>
            <w:tcW w:w="6072" w:type="dxa"/>
          </w:tcPr>
          <w:p w:rsidR="00AE2A15" w:rsidDel="00232EB1" w:rsidRDefault="00AE2A15" w:rsidP="00AE2A15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 xml:space="preserve">System </w:t>
            </w:r>
          </w:p>
        </w:tc>
        <w:tc>
          <w:tcPr>
            <w:tcW w:w="2445" w:type="dxa"/>
          </w:tcPr>
          <w:p w:rsidR="00AE2A15" w:rsidDel="00232EB1" w:rsidRDefault="00AE2A15" w:rsidP="00AE2A15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Alternate flow</w:t>
            </w:r>
          </w:p>
        </w:tc>
      </w:tr>
      <w:tr w:rsidR="00F80F90" w:rsidRPr="00BE56E5" w:rsidTr="00010928">
        <w:trPr>
          <w:trHeight w:val="602"/>
        </w:trPr>
        <w:tc>
          <w:tcPr>
            <w:tcW w:w="2046" w:type="dxa"/>
          </w:tcPr>
          <w:p w:rsidR="00F80F90" w:rsidRPr="001C1E49" w:rsidRDefault="00250F4A" w:rsidP="00A267FC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IT Department logins into Associate Portal and go to “Pending Request”</w:t>
            </w:r>
          </w:p>
        </w:tc>
        <w:tc>
          <w:tcPr>
            <w:tcW w:w="6072" w:type="dxa"/>
          </w:tcPr>
          <w:p w:rsidR="00250F4A" w:rsidRPr="002A1B31" w:rsidRDefault="00250F4A" w:rsidP="002A1B31">
            <w:pPr>
              <w:pStyle w:val="ListParagraph"/>
              <w:numPr>
                <w:ilvl w:val="0"/>
                <w:numId w:val="39"/>
              </w:numPr>
              <w:ind w:left="360"/>
            </w:pPr>
            <w:r w:rsidRPr="002A1B31">
              <w:t>System should displays all “Resigned” (Approved) details with</w:t>
            </w:r>
            <w:r w:rsidRPr="002A1B31">
              <w:t xml:space="preserve"> the status “</w:t>
            </w:r>
            <w:r w:rsidR="002A1B31" w:rsidRPr="002A1B31">
              <w:t>Pending for exit</w:t>
            </w:r>
            <w:r w:rsidRPr="002A1B31">
              <w:t>”</w:t>
            </w:r>
            <w:r w:rsidRPr="002A1B31">
              <w:t xml:space="preserve"> </w:t>
            </w:r>
            <w:r w:rsidRPr="002A1B31">
              <w:t xml:space="preserve">to the </w:t>
            </w:r>
            <w:r>
              <w:t>IT Department</w:t>
            </w:r>
          </w:p>
          <w:p w:rsidR="00250F4A" w:rsidRPr="002A1B31" w:rsidRDefault="00250F4A" w:rsidP="002A1B31">
            <w:pPr>
              <w:pStyle w:val="ListParagraph"/>
              <w:numPr>
                <w:ilvl w:val="0"/>
                <w:numId w:val="39"/>
              </w:numPr>
              <w:ind w:left="360"/>
            </w:pPr>
            <w:r w:rsidRPr="002A1B31">
              <w:t>Click on particular Associate Resigned details.</w:t>
            </w:r>
          </w:p>
          <w:p w:rsidR="00250F4A" w:rsidRPr="00555234" w:rsidRDefault="00250F4A" w:rsidP="002A1B31">
            <w:pPr>
              <w:pStyle w:val="ListParagraph"/>
              <w:numPr>
                <w:ilvl w:val="0"/>
                <w:numId w:val="39"/>
              </w:numPr>
              <w:ind w:left="360"/>
            </w:pPr>
            <w:r w:rsidRPr="002A1B31">
              <w:t>System should displays the details of the selected Associate with below fields as read-only:</w:t>
            </w:r>
          </w:p>
          <w:p w:rsidR="00250F4A" w:rsidRDefault="00250F4A" w:rsidP="00250F4A">
            <w:pPr>
              <w:pStyle w:val="ListParagraph"/>
              <w:numPr>
                <w:ilvl w:val="1"/>
                <w:numId w:val="30"/>
              </w:numPr>
            </w:pPr>
            <w:r>
              <w:t>Associate Id</w:t>
            </w:r>
          </w:p>
          <w:p w:rsidR="00250F4A" w:rsidRDefault="00250F4A" w:rsidP="00250F4A">
            <w:pPr>
              <w:pStyle w:val="ListParagraph"/>
              <w:numPr>
                <w:ilvl w:val="1"/>
                <w:numId w:val="30"/>
              </w:numPr>
            </w:pPr>
            <w:r>
              <w:t>Name</w:t>
            </w:r>
          </w:p>
          <w:p w:rsidR="00250F4A" w:rsidRDefault="00250F4A" w:rsidP="00250F4A">
            <w:pPr>
              <w:pStyle w:val="ListParagraph"/>
              <w:numPr>
                <w:ilvl w:val="1"/>
                <w:numId w:val="30"/>
              </w:numPr>
            </w:pPr>
            <w:r>
              <w:t>Date of Join</w:t>
            </w:r>
          </w:p>
          <w:p w:rsidR="00250F4A" w:rsidRDefault="00250F4A" w:rsidP="00250F4A">
            <w:pPr>
              <w:pStyle w:val="ListParagraph"/>
              <w:numPr>
                <w:ilvl w:val="1"/>
                <w:numId w:val="30"/>
              </w:numPr>
            </w:pPr>
            <w:r>
              <w:t>Designation</w:t>
            </w:r>
          </w:p>
          <w:p w:rsidR="00250F4A" w:rsidRDefault="00250F4A" w:rsidP="00250F4A">
            <w:pPr>
              <w:pStyle w:val="ListParagraph"/>
              <w:numPr>
                <w:ilvl w:val="1"/>
                <w:numId w:val="30"/>
              </w:numPr>
            </w:pPr>
            <w:r>
              <w:t>Project/Department</w:t>
            </w:r>
          </w:p>
          <w:p w:rsidR="00250F4A" w:rsidRPr="002A1B31" w:rsidRDefault="00250F4A" w:rsidP="00250F4A">
            <w:pPr>
              <w:pStyle w:val="ListParagraph"/>
              <w:numPr>
                <w:ilvl w:val="1"/>
                <w:numId w:val="30"/>
              </w:numPr>
            </w:pPr>
            <w:r>
              <w:t>Release Date (will be calculated based on notice period)</w:t>
            </w:r>
          </w:p>
          <w:p w:rsidR="00250F4A" w:rsidRPr="002A1B31" w:rsidRDefault="00250F4A" w:rsidP="002A1B31">
            <w:pPr>
              <w:pStyle w:val="ListParagraph"/>
              <w:numPr>
                <w:ilvl w:val="0"/>
                <w:numId w:val="39"/>
              </w:numPr>
              <w:ind w:left="360"/>
            </w:pPr>
            <w:r>
              <w:t xml:space="preserve">IT Department has to </w:t>
            </w:r>
            <w:r w:rsidR="006714C8">
              <w:t>deactivate mail Id, network.</w:t>
            </w:r>
          </w:p>
          <w:p w:rsidR="00250F4A" w:rsidRPr="002A1B31" w:rsidRDefault="00250F4A" w:rsidP="00250F4A">
            <w:pPr>
              <w:pStyle w:val="ListParagraph"/>
              <w:numPr>
                <w:ilvl w:val="0"/>
                <w:numId w:val="49"/>
              </w:numPr>
            </w:pPr>
            <w:r w:rsidRPr="002A1B31">
              <w:t>Remarks</w:t>
            </w:r>
          </w:p>
          <w:p w:rsidR="00802BF7" w:rsidRPr="002A1B31" w:rsidRDefault="002A1B31" w:rsidP="002A1B31">
            <w:pPr>
              <w:pStyle w:val="ListParagraph"/>
              <w:numPr>
                <w:ilvl w:val="0"/>
                <w:numId w:val="39"/>
              </w:numPr>
              <w:ind w:left="360"/>
            </w:pPr>
            <w:r>
              <w:t>IT</w:t>
            </w:r>
            <w:r>
              <w:t xml:space="preserve"> clicks on Submit, Status should be updated as “Exit Completed ”</w:t>
            </w:r>
          </w:p>
        </w:tc>
        <w:tc>
          <w:tcPr>
            <w:tcW w:w="2445" w:type="dxa"/>
          </w:tcPr>
          <w:p w:rsidR="0070108F" w:rsidRPr="00CB6F29" w:rsidDel="00232EB1" w:rsidRDefault="0070108F" w:rsidP="00250F4A">
            <w:pPr>
              <w:pStyle w:val="ListParagraph"/>
              <w:rPr>
                <w:lang w:val="en-GB"/>
              </w:rPr>
            </w:pPr>
          </w:p>
        </w:tc>
      </w:tr>
      <w:tr w:rsidR="00F36661" w:rsidRPr="00BE56E5" w:rsidTr="00010928">
        <w:trPr>
          <w:trHeight w:val="426"/>
        </w:trPr>
        <w:tc>
          <w:tcPr>
            <w:tcW w:w="2046" w:type="dxa"/>
          </w:tcPr>
          <w:p w:rsidR="00F36661" w:rsidRDefault="006714C8" w:rsidP="005379A1">
            <w:pPr>
              <w:pStyle w:val="ListParagraph"/>
              <w:numPr>
                <w:ilvl w:val="0"/>
                <w:numId w:val="14"/>
              </w:numPr>
            </w:pPr>
            <w:r>
              <w:t>Admin Department logins into Associate Portal and go to “Pending Request</w:t>
            </w:r>
          </w:p>
        </w:tc>
        <w:tc>
          <w:tcPr>
            <w:tcW w:w="6072" w:type="dxa"/>
          </w:tcPr>
          <w:p w:rsidR="006714C8" w:rsidRPr="00E13EC7" w:rsidRDefault="006714C8" w:rsidP="006714C8">
            <w:pPr>
              <w:pStyle w:val="ListParagraph"/>
              <w:numPr>
                <w:ilvl w:val="0"/>
                <w:numId w:val="39"/>
              </w:numPr>
              <w:ind w:left="360"/>
              <w:rPr>
                <w:lang w:val="en-GB"/>
              </w:rPr>
            </w:pPr>
            <w:r w:rsidRPr="00E13EC7">
              <w:rPr>
                <w:lang w:val="en-GB"/>
              </w:rPr>
              <w:t>System should displays all “</w:t>
            </w:r>
            <w:r w:rsidRPr="00C920B5">
              <w:rPr>
                <w:lang w:val="en-GB"/>
              </w:rPr>
              <w:t xml:space="preserve">Resigned” (Approved) </w:t>
            </w:r>
            <w:r w:rsidR="006E0440" w:rsidRPr="00C920B5">
              <w:rPr>
                <w:lang w:val="en-GB"/>
              </w:rPr>
              <w:t xml:space="preserve"> with the status “</w:t>
            </w:r>
            <w:r w:rsidR="00BC697E">
              <w:rPr>
                <w:lang w:val="en-GB"/>
              </w:rPr>
              <w:t>Pending for exit</w:t>
            </w:r>
            <w:r w:rsidR="006E0440" w:rsidRPr="00C920B5">
              <w:rPr>
                <w:lang w:val="en-GB"/>
              </w:rPr>
              <w:t>”</w:t>
            </w:r>
            <w:r w:rsidRPr="00C920B5">
              <w:rPr>
                <w:lang w:val="en-GB"/>
              </w:rPr>
              <w:t xml:space="preserve"> Admin Department</w:t>
            </w:r>
          </w:p>
          <w:p w:rsidR="006714C8" w:rsidRPr="00E13EC7" w:rsidRDefault="006714C8" w:rsidP="006714C8">
            <w:pPr>
              <w:pStyle w:val="ListParagraph"/>
              <w:numPr>
                <w:ilvl w:val="0"/>
                <w:numId w:val="39"/>
              </w:numPr>
              <w:ind w:left="360"/>
              <w:rPr>
                <w:lang w:val="en-GB"/>
              </w:rPr>
            </w:pPr>
            <w:r w:rsidRPr="00E13EC7">
              <w:rPr>
                <w:lang w:val="en-GB"/>
              </w:rPr>
              <w:t xml:space="preserve">Click on particular </w:t>
            </w:r>
            <w:r>
              <w:rPr>
                <w:lang w:val="en-GB"/>
              </w:rPr>
              <w:t>Associate</w:t>
            </w:r>
            <w:r w:rsidRPr="00E13EC7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Resigned </w:t>
            </w:r>
            <w:r w:rsidRPr="00E13EC7">
              <w:rPr>
                <w:lang w:val="en-GB"/>
              </w:rPr>
              <w:t>details.</w:t>
            </w:r>
          </w:p>
          <w:p w:rsidR="006714C8" w:rsidRPr="00C920B5" w:rsidRDefault="006714C8" w:rsidP="006714C8">
            <w:pPr>
              <w:pStyle w:val="ListParagraph"/>
              <w:numPr>
                <w:ilvl w:val="0"/>
                <w:numId w:val="39"/>
              </w:numPr>
              <w:ind w:left="360"/>
              <w:rPr>
                <w:lang w:val="en-GB"/>
              </w:rPr>
            </w:pPr>
            <w:r w:rsidRPr="00E13EC7">
              <w:rPr>
                <w:lang w:val="en-GB"/>
              </w:rPr>
              <w:t>System should displays the details of the selected</w:t>
            </w:r>
            <w:r w:rsidRPr="00C920B5">
              <w:rPr>
                <w:lang w:val="en-GB"/>
              </w:rPr>
              <w:t xml:space="preserve"> Associate with below fields as read-only:</w:t>
            </w:r>
          </w:p>
          <w:p w:rsidR="006714C8" w:rsidRPr="00C920B5" w:rsidRDefault="006714C8" w:rsidP="006714C8">
            <w:pPr>
              <w:pStyle w:val="ListParagraph"/>
              <w:numPr>
                <w:ilvl w:val="1"/>
                <w:numId w:val="36"/>
              </w:numPr>
              <w:rPr>
                <w:lang w:val="en-GB"/>
              </w:rPr>
            </w:pPr>
            <w:r w:rsidRPr="00C920B5">
              <w:rPr>
                <w:lang w:val="en-GB"/>
              </w:rPr>
              <w:t>Associate Id</w:t>
            </w:r>
          </w:p>
          <w:p w:rsidR="006714C8" w:rsidRPr="00C920B5" w:rsidRDefault="006714C8" w:rsidP="006714C8">
            <w:pPr>
              <w:pStyle w:val="ListParagraph"/>
              <w:numPr>
                <w:ilvl w:val="1"/>
                <w:numId w:val="36"/>
              </w:numPr>
              <w:rPr>
                <w:lang w:val="en-GB"/>
              </w:rPr>
            </w:pPr>
            <w:r w:rsidRPr="00C920B5">
              <w:rPr>
                <w:lang w:val="en-GB"/>
              </w:rPr>
              <w:t>Name</w:t>
            </w:r>
          </w:p>
          <w:p w:rsidR="006714C8" w:rsidRPr="00C920B5" w:rsidRDefault="006714C8" w:rsidP="006714C8">
            <w:pPr>
              <w:pStyle w:val="ListParagraph"/>
              <w:numPr>
                <w:ilvl w:val="1"/>
                <w:numId w:val="36"/>
              </w:numPr>
              <w:rPr>
                <w:lang w:val="en-GB"/>
              </w:rPr>
            </w:pPr>
            <w:r w:rsidRPr="00C920B5">
              <w:rPr>
                <w:lang w:val="en-GB"/>
              </w:rPr>
              <w:t>Date of Join</w:t>
            </w:r>
          </w:p>
          <w:p w:rsidR="006714C8" w:rsidRPr="00C920B5" w:rsidRDefault="006714C8" w:rsidP="006714C8">
            <w:pPr>
              <w:pStyle w:val="ListParagraph"/>
              <w:numPr>
                <w:ilvl w:val="1"/>
                <w:numId w:val="36"/>
              </w:numPr>
              <w:rPr>
                <w:lang w:val="en-GB"/>
              </w:rPr>
            </w:pPr>
            <w:r w:rsidRPr="00C920B5">
              <w:rPr>
                <w:lang w:val="en-GB"/>
              </w:rPr>
              <w:t>Designation</w:t>
            </w:r>
          </w:p>
          <w:p w:rsidR="006714C8" w:rsidRPr="00C920B5" w:rsidRDefault="006714C8" w:rsidP="006714C8">
            <w:pPr>
              <w:pStyle w:val="ListParagraph"/>
              <w:numPr>
                <w:ilvl w:val="1"/>
                <w:numId w:val="36"/>
              </w:numPr>
              <w:rPr>
                <w:lang w:val="en-GB"/>
              </w:rPr>
            </w:pPr>
            <w:r w:rsidRPr="00C920B5">
              <w:rPr>
                <w:lang w:val="en-GB"/>
              </w:rPr>
              <w:t>Project/Department</w:t>
            </w:r>
          </w:p>
          <w:p w:rsidR="006714C8" w:rsidRPr="00D34DD5" w:rsidRDefault="006714C8" w:rsidP="006714C8">
            <w:pPr>
              <w:pStyle w:val="ListParagraph"/>
              <w:numPr>
                <w:ilvl w:val="1"/>
                <w:numId w:val="36"/>
              </w:numPr>
              <w:rPr>
                <w:lang w:val="en-GB"/>
              </w:rPr>
            </w:pPr>
            <w:r w:rsidRPr="00C920B5">
              <w:rPr>
                <w:lang w:val="en-GB"/>
              </w:rPr>
              <w:t>Release Date (will be calculated based on notice period)</w:t>
            </w:r>
          </w:p>
          <w:p w:rsidR="006714C8" w:rsidRPr="00C920B5" w:rsidRDefault="006714C8" w:rsidP="006714C8">
            <w:pPr>
              <w:pStyle w:val="ListParagraph"/>
              <w:numPr>
                <w:ilvl w:val="0"/>
                <w:numId w:val="36"/>
              </w:numPr>
              <w:rPr>
                <w:lang w:val="en-GB"/>
              </w:rPr>
            </w:pPr>
            <w:r w:rsidRPr="00C920B5">
              <w:rPr>
                <w:lang w:val="en-GB"/>
              </w:rPr>
              <w:t xml:space="preserve">Admin Department has to </w:t>
            </w:r>
            <w:r w:rsidRPr="00C920B5">
              <w:rPr>
                <w:lang w:val="en-GB"/>
              </w:rPr>
              <w:t>deactivate biometric.</w:t>
            </w:r>
          </w:p>
          <w:p w:rsidR="006E0440" w:rsidRPr="00C920B5" w:rsidRDefault="006714C8" w:rsidP="006E0440">
            <w:pPr>
              <w:pStyle w:val="ListParagraph"/>
              <w:numPr>
                <w:ilvl w:val="0"/>
                <w:numId w:val="49"/>
              </w:numPr>
              <w:rPr>
                <w:lang w:val="en-GB"/>
              </w:rPr>
            </w:pPr>
            <w:r w:rsidRPr="00C920B5">
              <w:rPr>
                <w:lang w:val="en-GB"/>
              </w:rPr>
              <w:t>Remarks</w:t>
            </w:r>
          </w:p>
          <w:p w:rsidR="006E0440" w:rsidRPr="00C920B5" w:rsidRDefault="006E0440" w:rsidP="006E0440">
            <w:pPr>
              <w:pStyle w:val="ListParagraph"/>
              <w:ind w:left="2520"/>
              <w:rPr>
                <w:lang w:val="en-GB"/>
              </w:rPr>
            </w:pPr>
          </w:p>
          <w:p w:rsidR="00F36661" w:rsidRPr="00C920B5" w:rsidRDefault="00C920B5" w:rsidP="00C920B5">
            <w:pPr>
              <w:pStyle w:val="ListParagraph"/>
              <w:numPr>
                <w:ilvl w:val="0"/>
                <w:numId w:val="39"/>
              </w:numPr>
              <w:ind w:left="360"/>
              <w:rPr>
                <w:lang w:val="en-GB"/>
              </w:rPr>
            </w:pPr>
            <w:r>
              <w:t xml:space="preserve">Admin </w:t>
            </w:r>
            <w:r>
              <w:t>clicks on Submit, Status</w:t>
            </w:r>
            <w:r>
              <w:t xml:space="preserve"> should be updated as “</w:t>
            </w:r>
            <w:r>
              <w:t xml:space="preserve">Exit </w:t>
            </w:r>
            <w:r>
              <w:t>Completed</w:t>
            </w:r>
            <w:r>
              <w:t xml:space="preserve"> </w:t>
            </w:r>
            <w:r>
              <w:t>”</w:t>
            </w:r>
          </w:p>
        </w:tc>
        <w:tc>
          <w:tcPr>
            <w:tcW w:w="2445" w:type="dxa"/>
          </w:tcPr>
          <w:p w:rsidR="00F36661" w:rsidRPr="00CB6F29" w:rsidDel="00232EB1" w:rsidRDefault="00F36661" w:rsidP="00F36661">
            <w:pPr>
              <w:pStyle w:val="ListParagraph"/>
              <w:rPr>
                <w:lang w:val="en-GB"/>
              </w:rPr>
            </w:pPr>
          </w:p>
        </w:tc>
      </w:tr>
      <w:tr w:rsidR="00B30E5D" w:rsidRPr="00BE56E5" w:rsidTr="00010928">
        <w:trPr>
          <w:trHeight w:val="426"/>
        </w:trPr>
        <w:tc>
          <w:tcPr>
            <w:tcW w:w="2046" w:type="dxa"/>
          </w:tcPr>
          <w:p w:rsidR="00B30E5D" w:rsidRDefault="006E0440" w:rsidP="005379A1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Finance Department logins into Associate Portal and go to “Pending Request”</w:t>
            </w:r>
          </w:p>
        </w:tc>
        <w:tc>
          <w:tcPr>
            <w:tcW w:w="6072" w:type="dxa"/>
          </w:tcPr>
          <w:p w:rsidR="00010928" w:rsidRPr="00E45A7D" w:rsidRDefault="00010928" w:rsidP="00010928">
            <w:pPr>
              <w:pStyle w:val="ListParagraph"/>
              <w:numPr>
                <w:ilvl w:val="0"/>
                <w:numId w:val="38"/>
              </w:numPr>
              <w:rPr>
                <w:lang w:val="en-GB"/>
              </w:rPr>
            </w:pPr>
            <w:r w:rsidRPr="00A55866">
              <w:rPr>
                <w:lang w:val="en-GB"/>
              </w:rPr>
              <w:t xml:space="preserve">System </w:t>
            </w:r>
            <w:r>
              <w:rPr>
                <w:lang w:val="en-GB"/>
              </w:rPr>
              <w:t xml:space="preserve">should </w:t>
            </w:r>
            <w:r w:rsidRPr="00A55866">
              <w:rPr>
                <w:lang w:val="en-GB"/>
              </w:rPr>
              <w:t>display</w:t>
            </w:r>
            <w:r>
              <w:rPr>
                <w:lang w:val="en-GB"/>
              </w:rPr>
              <w:t>s all “</w:t>
            </w:r>
            <w:r>
              <w:rPr>
                <w:color w:val="000000"/>
              </w:rPr>
              <w:t xml:space="preserve">Resigned”(Approved) </w:t>
            </w:r>
            <w:r w:rsidRPr="00C920B5">
              <w:rPr>
                <w:lang w:val="en-GB"/>
              </w:rPr>
              <w:t>with the status “</w:t>
            </w:r>
            <w:r>
              <w:rPr>
                <w:lang w:val="en-GB"/>
              </w:rPr>
              <w:t>Pending for exit</w:t>
            </w:r>
            <w:r w:rsidRPr="00C920B5">
              <w:rPr>
                <w:lang w:val="en-GB"/>
              </w:rPr>
              <w:t>”</w:t>
            </w:r>
            <w:r>
              <w:rPr>
                <w:lang w:val="en-GB"/>
              </w:rPr>
              <w:t xml:space="preserve"> to the </w:t>
            </w:r>
            <w:r>
              <w:t>Finance Department</w:t>
            </w:r>
          </w:p>
          <w:p w:rsidR="00010928" w:rsidRPr="00E13EC7" w:rsidRDefault="00010928" w:rsidP="00010928">
            <w:pPr>
              <w:pStyle w:val="ListParagraph"/>
              <w:numPr>
                <w:ilvl w:val="0"/>
                <w:numId w:val="38"/>
              </w:numPr>
              <w:rPr>
                <w:lang w:val="en-GB"/>
              </w:rPr>
            </w:pPr>
            <w:r w:rsidRPr="00E13EC7">
              <w:rPr>
                <w:lang w:val="en-GB"/>
              </w:rPr>
              <w:t xml:space="preserve">Click on particular </w:t>
            </w:r>
            <w:r>
              <w:rPr>
                <w:lang w:val="en-GB"/>
              </w:rPr>
              <w:t>Associate</w:t>
            </w:r>
            <w:r w:rsidRPr="00E13EC7">
              <w:rPr>
                <w:lang w:val="en-GB"/>
              </w:rPr>
              <w:t xml:space="preserve"> resignation details.</w:t>
            </w:r>
          </w:p>
          <w:p w:rsidR="00010928" w:rsidRPr="00555234" w:rsidRDefault="00010928" w:rsidP="00010928">
            <w:pPr>
              <w:pStyle w:val="ListParagraph"/>
              <w:numPr>
                <w:ilvl w:val="0"/>
                <w:numId w:val="38"/>
              </w:numPr>
            </w:pPr>
            <w:r w:rsidRPr="00E13EC7">
              <w:rPr>
                <w:lang w:val="en-GB"/>
              </w:rPr>
              <w:t>System should displays the details of the selected</w:t>
            </w:r>
            <w:r w:rsidRPr="00E13EC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Associate</w:t>
            </w:r>
            <w:r w:rsidRPr="00E13EC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as mention along with checklist</w:t>
            </w:r>
          </w:p>
          <w:p w:rsidR="00010928" w:rsidRDefault="00010928" w:rsidP="00010928">
            <w:pPr>
              <w:pStyle w:val="ListParagraph"/>
              <w:numPr>
                <w:ilvl w:val="1"/>
                <w:numId w:val="38"/>
              </w:numPr>
            </w:pPr>
            <w:r>
              <w:t>Associate Id</w:t>
            </w:r>
          </w:p>
          <w:p w:rsidR="00010928" w:rsidRDefault="00010928" w:rsidP="00010928">
            <w:pPr>
              <w:pStyle w:val="ListParagraph"/>
              <w:numPr>
                <w:ilvl w:val="1"/>
                <w:numId w:val="38"/>
              </w:numPr>
            </w:pPr>
            <w:r>
              <w:t>Name</w:t>
            </w:r>
          </w:p>
          <w:p w:rsidR="00010928" w:rsidRDefault="00010928" w:rsidP="00010928">
            <w:pPr>
              <w:pStyle w:val="ListParagraph"/>
              <w:numPr>
                <w:ilvl w:val="1"/>
                <w:numId w:val="38"/>
              </w:numPr>
            </w:pPr>
            <w:r>
              <w:t>Date of Join</w:t>
            </w:r>
          </w:p>
          <w:p w:rsidR="00010928" w:rsidRDefault="00010928" w:rsidP="00010928">
            <w:pPr>
              <w:pStyle w:val="ListParagraph"/>
              <w:numPr>
                <w:ilvl w:val="1"/>
                <w:numId w:val="38"/>
              </w:numPr>
            </w:pPr>
            <w:r>
              <w:t>Designation</w:t>
            </w:r>
          </w:p>
          <w:p w:rsidR="00010928" w:rsidRDefault="00010928" w:rsidP="00010928">
            <w:pPr>
              <w:pStyle w:val="ListParagraph"/>
              <w:numPr>
                <w:ilvl w:val="1"/>
                <w:numId w:val="38"/>
              </w:numPr>
            </w:pPr>
            <w:r>
              <w:t>Project/Department</w:t>
            </w:r>
          </w:p>
          <w:p w:rsidR="00010928" w:rsidRPr="00C64BFC" w:rsidRDefault="00010928" w:rsidP="00010928">
            <w:pPr>
              <w:pStyle w:val="ListParagraph"/>
              <w:numPr>
                <w:ilvl w:val="1"/>
                <w:numId w:val="38"/>
              </w:numPr>
              <w:rPr>
                <w:lang w:val="en-GB"/>
              </w:rPr>
            </w:pPr>
            <w:r>
              <w:t>Release Date (will be calculated based on notice period)</w:t>
            </w:r>
          </w:p>
          <w:p w:rsidR="0077074C" w:rsidRDefault="00010928" w:rsidP="00010928">
            <w:pPr>
              <w:pStyle w:val="ListParagraph"/>
              <w:numPr>
                <w:ilvl w:val="0"/>
                <w:numId w:val="38"/>
              </w:numPr>
            </w:pPr>
            <w:r>
              <w:t xml:space="preserve">Finance Department has to </w:t>
            </w:r>
            <w:r>
              <w:t>process final settlement documents.</w:t>
            </w:r>
          </w:p>
          <w:p w:rsidR="00010928" w:rsidRPr="00ED041A" w:rsidRDefault="00010928" w:rsidP="00010928">
            <w:pPr>
              <w:pStyle w:val="ListParagraph"/>
              <w:numPr>
                <w:ilvl w:val="0"/>
                <w:numId w:val="49"/>
              </w:numPr>
              <w:rPr>
                <w:b/>
              </w:rPr>
            </w:pPr>
            <w:r w:rsidRPr="00ED041A">
              <w:rPr>
                <w:rFonts w:ascii="Segoe UI" w:hAnsi="Segoe UI" w:cs="Segoe UI"/>
                <w:b/>
                <w:lang w:val="en-IN"/>
              </w:rPr>
              <w:t>Remarks</w:t>
            </w:r>
          </w:p>
          <w:p w:rsidR="00010928" w:rsidRPr="0077074C" w:rsidRDefault="00010928" w:rsidP="00010928">
            <w:pPr>
              <w:pStyle w:val="ListParagraph"/>
              <w:numPr>
                <w:ilvl w:val="0"/>
                <w:numId w:val="38"/>
              </w:numPr>
            </w:pPr>
            <w:r>
              <w:t>Finance Department</w:t>
            </w:r>
            <w:r>
              <w:t xml:space="preserve"> clicks on Submit, Status should be updated as “Exit Completed ”</w:t>
            </w:r>
          </w:p>
        </w:tc>
        <w:tc>
          <w:tcPr>
            <w:tcW w:w="2445" w:type="dxa"/>
          </w:tcPr>
          <w:p w:rsidR="00B30E5D" w:rsidRPr="00CB6F29" w:rsidDel="00232EB1" w:rsidRDefault="00B30E5D" w:rsidP="00B30E5D">
            <w:pPr>
              <w:pStyle w:val="ListParagraph"/>
              <w:rPr>
                <w:lang w:val="en-GB"/>
              </w:rPr>
            </w:pPr>
          </w:p>
        </w:tc>
      </w:tr>
      <w:tr w:rsidR="00CA4A22" w:rsidRPr="00BE56E5" w:rsidTr="00010928">
        <w:trPr>
          <w:trHeight w:val="426"/>
        </w:trPr>
        <w:tc>
          <w:tcPr>
            <w:tcW w:w="2046" w:type="dxa"/>
          </w:tcPr>
          <w:p w:rsidR="00CA4A22" w:rsidRDefault="00CA4A22" w:rsidP="00CA4A22">
            <w:pPr>
              <w:pStyle w:val="ListParagraph"/>
              <w:numPr>
                <w:ilvl w:val="0"/>
                <w:numId w:val="14"/>
              </w:numPr>
            </w:pPr>
            <w:r>
              <w:t xml:space="preserve">HRM </w:t>
            </w:r>
            <w:r w:rsidR="00C64BFC">
              <w:t>logins into Associate Portal and go to “Pending Request”</w:t>
            </w:r>
          </w:p>
        </w:tc>
        <w:tc>
          <w:tcPr>
            <w:tcW w:w="6072" w:type="dxa"/>
          </w:tcPr>
          <w:p w:rsidR="00CA4A22" w:rsidRPr="00010928" w:rsidRDefault="00CA4A22" w:rsidP="00010928">
            <w:pPr>
              <w:pStyle w:val="ListParagraph"/>
              <w:numPr>
                <w:ilvl w:val="0"/>
                <w:numId w:val="38"/>
              </w:numPr>
            </w:pPr>
            <w:r w:rsidRPr="00010928">
              <w:t xml:space="preserve">System should displays all </w:t>
            </w:r>
            <w:r w:rsidR="00B801F5" w:rsidRPr="00010928">
              <w:t>Resigned (Approved)</w:t>
            </w:r>
            <w:r w:rsidRPr="00010928">
              <w:t xml:space="preserve"> details with HR department</w:t>
            </w:r>
          </w:p>
          <w:p w:rsidR="00CA4A22" w:rsidRPr="00010928" w:rsidRDefault="00CA4A22" w:rsidP="00010928">
            <w:pPr>
              <w:pStyle w:val="ListParagraph"/>
              <w:numPr>
                <w:ilvl w:val="0"/>
                <w:numId w:val="38"/>
              </w:numPr>
            </w:pPr>
            <w:r w:rsidRPr="00010928">
              <w:t xml:space="preserve">Click on particular Associate </w:t>
            </w:r>
            <w:r w:rsidR="00B801F5" w:rsidRPr="00010928">
              <w:t>record</w:t>
            </w:r>
          </w:p>
          <w:p w:rsidR="00CA4A22" w:rsidRPr="00555234" w:rsidRDefault="00CA4A22" w:rsidP="00010928">
            <w:pPr>
              <w:pStyle w:val="ListParagraph"/>
              <w:numPr>
                <w:ilvl w:val="0"/>
                <w:numId w:val="38"/>
              </w:numPr>
            </w:pPr>
            <w:r w:rsidRPr="00010928">
              <w:t>System should displays the details of the selected Associate with below fields as read-only:</w:t>
            </w:r>
          </w:p>
          <w:p w:rsidR="00CA4A22" w:rsidRDefault="00CA4A22" w:rsidP="00DA5EA9">
            <w:pPr>
              <w:pStyle w:val="ListParagraph"/>
              <w:numPr>
                <w:ilvl w:val="1"/>
                <w:numId w:val="36"/>
              </w:numPr>
              <w:ind w:left="1152"/>
            </w:pPr>
            <w:r>
              <w:t>Associate Id</w:t>
            </w:r>
          </w:p>
          <w:p w:rsidR="00CA4A22" w:rsidRDefault="00CA4A22" w:rsidP="00DA5EA9">
            <w:pPr>
              <w:pStyle w:val="ListParagraph"/>
              <w:numPr>
                <w:ilvl w:val="1"/>
                <w:numId w:val="36"/>
              </w:numPr>
              <w:ind w:left="1152"/>
            </w:pPr>
            <w:r>
              <w:t>Name</w:t>
            </w:r>
          </w:p>
          <w:p w:rsidR="00CA4A22" w:rsidRDefault="00CA4A22" w:rsidP="00DA5EA9">
            <w:pPr>
              <w:pStyle w:val="ListParagraph"/>
              <w:numPr>
                <w:ilvl w:val="1"/>
                <w:numId w:val="36"/>
              </w:numPr>
              <w:ind w:left="1152"/>
            </w:pPr>
            <w:r>
              <w:t>Date of Join</w:t>
            </w:r>
          </w:p>
          <w:p w:rsidR="00CA4A22" w:rsidRDefault="00CA4A22" w:rsidP="00DA5EA9">
            <w:pPr>
              <w:pStyle w:val="ListParagraph"/>
              <w:numPr>
                <w:ilvl w:val="1"/>
                <w:numId w:val="36"/>
              </w:numPr>
              <w:ind w:left="1152"/>
            </w:pPr>
            <w:r>
              <w:t>Designation</w:t>
            </w:r>
          </w:p>
          <w:p w:rsidR="00CA4A22" w:rsidRDefault="00CA4A22" w:rsidP="00DA5EA9">
            <w:pPr>
              <w:pStyle w:val="ListParagraph"/>
              <w:numPr>
                <w:ilvl w:val="1"/>
                <w:numId w:val="36"/>
              </w:numPr>
              <w:ind w:left="1152"/>
            </w:pPr>
            <w:r>
              <w:t>Project/Department</w:t>
            </w:r>
          </w:p>
          <w:p w:rsidR="00CA4A22" w:rsidRPr="00010928" w:rsidRDefault="00CA4A22" w:rsidP="00DA5EA9">
            <w:pPr>
              <w:pStyle w:val="ListParagraph"/>
              <w:numPr>
                <w:ilvl w:val="1"/>
                <w:numId w:val="36"/>
              </w:numPr>
              <w:ind w:left="1152"/>
            </w:pPr>
            <w:r>
              <w:t>Release Date (will be calculated based on notice period)</w:t>
            </w:r>
          </w:p>
          <w:p w:rsidR="00C64BFC" w:rsidRDefault="00B62496" w:rsidP="00010928">
            <w:pPr>
              <w:pStyle w:val="ListParagraph"/>
              <w:numPr>
                <w:ilvl w:val="0"/>
                <w:numId w:val="38"/>
              </w:numPr>
            </w:pPr>
            <w:r>
              <w:t>HR Department has to give clearance:</w:t>
            </w:r>
          </w:p>
          <w:p w:rsidR="000949A1" w:rsidRPr="00010928" w:rsidRDefault="000949A1" w:rsidP="000949A1">
            <w:pPr>
              <w:pStyle w:val="ListParagraph"/>
              <w:numPr>
                <w:ilvl w:val="0"/>
                <w:numId w:val="49"/>
              </w:numPr>
              <w:rPr>
                <w:b/>
              </w:rPr>
            </w:pPr>
            <w:r w:rsidRPr="00010928">
              <w:rPr>
                <w:b/>
              </w:rPr>
              <w:t>Remarks</w:t>
            </w:r>
          </w:p>
          <w:p w:rsidR="00010928" w:rsidRDefault="00010928" w:rsidP="00010928">
            <w:pPr>
              <w:pStyle w:val="ListParagraph"/>
              <w:numPr>
                <w:ilvl w:val="0"/>
                <w:numId w:val="38"/>
              </w:numPr>
            </w:pPr>
            <w:r>
              <w:t>HR Department clicks on Submit, Status should be updated as “Exit Completed ”</w:t>
            </w:r>
          </w:p>
          <w:p w:rsidR="00010928" w:rsidRPr="00010928" w:rsidRDefault="00010928" w:rsidP="00010928"/>
          <w:p w:rsidR="00C64BFC" w:rsidRPr="00010928" w:rsidRDefault="00010928" w:rsidP="00010928">
            <w:pPr>
              <w:tabs>
                <w:tab w:val="left" w:pos="3495"/>
              </w:tabs>
            </w:pPr>
            <w:r>
              <w:tab/>
            </w:r>
          </w:p>
        </w:tc>
        <w:tc>
          <w:tcPr>
            <w:tcW w:w="2445" w:type="dxa"/>
          </w:tcPr>
          <w:p w:rsidR="00CA4A22" w:rsidRPr="00CB6F29" w:rsidDel="00232EB1" w:rsidRDefault="00CA4A22" w:rsidP="00CA4A22">
            <w:pPr>
              <w:pStyle w:val="ListParagraph"/>
              <w:rPr>
                <w:lang w:val="en-GB"/>
              </w:rPr>
            </w:pPr>
          </w:p>
        </w:tc>
      </w:tr>
    </w:tbl>
    <w:p w:rsidR="00F93A39" w:rsidRDefault="00F93A39" w:rsidP="00BE56E5">
      <w:pPr>
        <w:pStyle w:val="ListParagraph"/>
        <w:rPr>
          <w:b/>
          <w:bCs/>
        </w:rPr>
      </w:pPr>
      <w:bookmarkStart w:id="0" w:name="_GoBack"/>
      <w:bookmarkEnd w:id="0"/>
    </w:p>
    <w:p w:rsidR="00BF64FB" w:rsidRPr="00BE56E5" w:rsidRDefault="00BF64FB" w:rsidP="00BE56E5">
      <w:pPr>
        <w:pStyle w:val="ListParagraph"/>
        <w:rPr>
          <w:b/>
          <w:bCs/>
        </w:rPr>
      </w:pPr>
    </w:p>
    <w:p w:rsidR="00F93A39" w:rsidRPr="00BE56E5" w:rsidRDefault="00AB4414" w:rsidP="00732D5F">
      <w:pPr>
        <w:pStyle w:val="ListParagraph"/>
        <w:numPr>
          <w:ilvl w:val="0"/>
          <w:numId w:val="14"/>
        </w:numPr>
        <w:rPr>
          <w:b/>
          <w:bCs/>
        </w:rPr>
      </w:pPr>
      <w:r w:rsidRPr="00BE56E5">
        <w:rPr>
          <w:b/>
          <w:bCs/>
        </w:rPr>
        <w:t>ALTERNATIVE FLOW</w:t>
      </w:r>
    </w:p>
    <w:tbl>
      <w:tblPr>
        <w:tblW w:w="10162" w:type="dxa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62"/>
      </w:tblGrid>
      <w:tr w:rsidR="00F93A39" w:rsidRPr="00BE56E5" w:rsidTr="008B6210">
        <w:trPr>
          <w:trHeight w:val="722"/>
        </w:trPr>
        <w:tc>
          <w:tcPr>
            <w:tcW w:w="10162" w:type="dxa"/>
            <w:shd w:val="clear" w:color="auto" w:fill="FFFFFF" w:themeFill="background1"/>
            <w:vAlign w:val="center"/>
          </w:tcPr>
          <w:p w:rsidR="00973F08" w:rsidRPr="00010928" w:rsidRDefault="00010928" w:rsidP="00010928">
            <w:pPr>
              <w:rPr>
                <w:lang w:val="en-GB"/>
              </w:rPr>
            </w:pPr>
            <w:r w:rsidRPr="00010928">
              <w:rPr>
                <w:lang w:val="en-GB"/>
              </w:rPr>
              <w:t>NA</w:t>
            </w:r>
          </w:p>
        </w:tc>
      </w:tr>
    </w:tbl>
    <w:p w:rsidR="00F93A39" w:rsidRPr="00BE56E5" w:rsidRDefault="00F93A39" w:rsidP="00F93A39">
      <w:pPr>
        <w:rPr>
          <w:lang w:val="en-GB"/>
        </w:rPr>
      </w:pPr>
    </w:p>
    <w:p w:rsidR="00F93A39" w:rsidRPr="00BE56E5" w:rsidRDefault="00AB4414" w:rsidP="00732D5F">
      <w:pPr>
        <w:pStyle w:val="ListParagraph"/>
        <w:numPr>
          <w:ilvl w:val="0"/>
          <w:numId w:val="14"/>
        </w:numPr>
        <w:rPr>
          <w:b/>
          <w:bCs/>
        </w:rPr>
      </w:pPr>
      <w:r w:rsidRPr="00BE56E5">
        <w:rPr>
          <w:b/>
          <w:bCs/>
        </w:rPr>
        <w:t>EXCEPTIONS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312C24" w:rsidRPr="00BE56E5" w:rsidTr="008B6210">
        <w:tc>
          <w:tcPr>
            <w:tcW w:w="10170" w:type="dxa"/>
          </w:tcPr>
          <w:p w:rsidR="00F93A39" w:rsidRPr="00BE56E5" w:rsidRDefault="00942BB0" w:rsidP="00BB4430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:rsidR="00F93A39" w:rsidRPr="00BE56E5" w:rsidRDefault="00F93A39" w:rsidP="00F93A39">
      <w:pPr>
        <w:rPr>
          <w:b/>
          <w:bCs/>
        </w:rPr>
      </w:pPr>
    </w:p>
    <w:p w:rsidR="00F93A39" w:rsidRPr="00BE56E5" w:rsidRDefault="00AB4414" w:rsidP="00732D5F">
      <w:pPr>
        <w:pStyle w:val="ListParagraph"/>
        <w:numPr>
          <w:ilvl w:val="0"/>
          <w:numId w:val="14"/>
        </w:numPr>
        <w:rPr>
          <w:b/>
          <w:bCs/>
        </w:rPr>
      </w:pPr>
      <w:r w:rsidRPr="00BE56E5">
        <w:rPr>
          <w:b/>
          <w:bCs/>
        </w:rPr>
        <w:t xml:space="preserve">BUSINESS RULES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C64BFC" w:rsidRPr="00BE56E5" w:rsidTr="008B6210">
        <w:tc>
          <w:tcPr>
            <w:tcW w:w="10170" w:type="dxa"/>
          </w:tcPr>
          <w:p w:rsidR="004A5AC5" w:rsidRDefault="004A5AC5" w:rsidP="00DA5EA9">
            <w:pPr>
              <w:pStyle w:val="ListParagraph"/>
              <w:numPr>
                <w:ilvl w:val="0"/>
                <w:numId w:val="40"/>
              </w:numPr>
              <w:rPr>
                <w:lang w:val="en-GB"/>
              </w:rPr>
            </w:pPr>
            <w:r w:rsidRPr="004A5AC5">
              <w:rPr>
                <w:lang w:val="en-GB"/>
              </w:rPr>
              <w:t>Status list should be database master table configurable.</w:t>
            </w:r>
          </w:p>
          <w:p w:rsidR="00AC5022" w:rsidRPr="004A5AC5" w:rsidRDefault="00AC5022" w:rsidP="00010928">
            <w:pPr>
              <w:pStyle w:val="ListParagraph"/>
              <w:rPr>
                <w:lang w:val="en-GB"/>
              </w:rPr>
            </w:pPr>
          </w:p>
        </w:tc>
      </w:tr>
    </w:tbl>
    <w:p w:rsidR="00BB4430" w:rsidRPr="00BE56E5" w:rsidRDefault="00BB4430" w:rsidP="00F93A39">
      <w:pPr>
        <w:rPr>
          <w:b/>
          <w:bCs/>
        </w:rPr>
      </w:pPr>
    </w:p>
    <w:p w:rsidR="00F93A39" w:rsidRPr="00BE56E5" w:rsidRDefault="00AB4414" w:rsidP="00732D5F">
      <w:pPr>
        <w:pStyle w:val="ListParagraph"/>
        <w:numPr>
          <w:ilvl w:val="0"/>
          <w:numId w:val="14"/>
        </w:numPr>
        <w:rPr>
          <w:b/>
          <w:bCs/>
        </w:rPr>
      </w:pPr>
      <w:r w:rsidRPr="00BE56E5">
        <w:rPr>
          <w:b/>
          <w:bCs/>
        </w:rPr>
        <w:t>SPECIAL REQUIREMENTS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A21B35" w:rsidRPr="00BE56E5" w:rsidTr="008B6210">
        <w:tc>
          <w:tcPr>
            <w:tcW w:w="10170" w:type="dxa"/>
          </w:tcPr>
          <w:p w:rsidR="00F93A39" w:rsidRPr="00BE56E5" w:rsidRDefault="00BB4430" w:rsidP="00BB4430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:rsidR="00F93A39" w:rsidRDefault="00F93A39" w:rsidP="00F93A39">
      <w:pPr>
        <w:rPr>
          <w:lang w:val="en-GB"/>
        </w:rPr>
      </w:pPr>
    </w:p>
    <w:p w:rsidR="007458CA" w:rsidRPr="00BE56E5" w:rsidRDefault="007458CA" w:rsidP="00F93A39">
      <w:pPr>
        <w:rPr>
          <w:lang w:val="en-GB"/>
        </w:rPr>
      </w:pPr>
    </w:p>
    <w:p w:rsidR="00F93A39" w:rsidRPr="00BE56E5" w:rsidRDefault="00AB4414" w:rsidP="00732D5F">
      <w:pPr>
        <w:pStyle w:val="ListParagraph"/>
        <w:numPr>
          <w:ilvl w:val="0"/>
          <w:numId w:val="14"/>
        </w:numPr>
        <w:rPr>
          <w:b/>
          <w:bCs/>
        </w:rPr>
      </w:pPr>
      <w:r w:rsidRPr="00BE56E5">
        <w:rPr>
          <w:b/>
          <w:bCs/>
        </w:rPr>
        <w:t>ASSUMPTIONS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2A1B31" w:rsidRPr="00BE56E5" w:rsidTr="008B6210">
        <w:tc>
          <w:tcPr>
            <w:tcW w:w="10170" w:type="dxa"/>
          </w:tcPr>
          <w:p w:rsidR="0041468A" w:rsidRPr="0041468A" w:rsidRDefault="0041468A" w:rsidP="0041468A">
            <w:pPr>
              <w:pStyle w:val="ListParagraph"/>
              <w:numPr>
                <w:ilvl w:val="0"/>
                <w:numId w:val="44"/>
              </w:numPr>
              <w:rPr>
                <w:lang w:val="en-GB"/>
              </w:rPr>
            </w:pPr>
            <w:r w:rsidRPr="0041468A">
              <w:rPr>
                <w:lang w:val="en-GB"/>
              </w:rPr>
              <w:t>Status dropdown box will be from master table</w:t>
            </w:r>
          </w:p>
          <w:p w:rsidR="00E50E77" w:rsidRPr="0041468A" w:rsidRDefault="00E50E77" w:rsidP="00010928">
            <w:pPr>
              <w:pStyle w:val="ListParagraph"/>
              <w:ind w:left="360"/>
              <w:rPr>
                <w:lang w:val="en-GB"/>
              </w:rPr>
            </w:pPr>
          </w:p>
        </w:tc>
      </w:tr>
    </w:tbl>
    <w:p w:rsidR="00F93A39" w:rsidRPr="00BE56E5" w:rsidRDefault="00F93A39" w:rsidP="00F93A39">
      <w:pPr>
        <w:rPr>
          <w:b/>
          <w:bCs/>
        </w:rPr>
      </w:pPr>
    </w:p>
    <w:p w:rsidR="00F93A39" w:rsidRPr="00BE56E5" w:rsidRDefault="00AB4414" w:rsidP="00732D5F">
      <w:pPr>
        <w:pStyle w:val="ListParagraph"/>
        <w:numPr>
          <w:ilvl w:val="0"/>
          <w:numId w:val="14"/>
        </w:numPr>
        <w:rPr>
          <w:b/>
          <w:bCs/>
        </w:rPr>
      </w:pPr>
      <w:r w:rsidRPr="00BE56E5">
        <w:rPr>
          <w:b/>
          <w:bCs/>
        </w:rPr>
        <w:t>NOTES AND ISSUES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4E3EA2" w:rsidRPr="00BE56E5" w:rsidTr="008B6210">
        <w:tc>
          <w:tcPr>
            <w:tcW w:w="10170" w:type="dxa"/>
          </w:tcPr>
          <w:p w:rsidR="00F93A39" w:rsidRPr="00BE56E5" w:rsidRDefault="00942BB0" w:rsidP="00BB4430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:rsidR="00F93A39" w:rsidRPr="00BE56E5" w:rsidRDefault="00F93A39" w:rsidP="00F93A39">
      <w:pPr>
        <w:rPr>
          <w:lang w:val="en-GB"/>
        </w:rPr>
      </w:pPr>
    </w:p>
    <w:p w:rsidR="00F93A39" w:rsidRPr="00BE56E5" w:rsidRDefault="00AB4414" w:rsidP="00732D5F">
      <w:pPr>
        <w:pStyle w:val="ListParagraph"/>
        <w:numPr>
          <w:ilvl w:val="0"/>
          <w:numId w:val="14"/>
        </w:numPr>
        <w:rPr>
          <w:b/>
          <w:bCs/>
        </w:rPr>
      </w:pPr>
      <w:r w:rsidRPr="00BE56E5">
        <w:rPr>
          <w:b/>
          <w:bCs/>
        </w:rPr>
        <w:t>ACCEPTANCE CRITERIA AND TESTS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000F11" w:rsidRPr="00BE56E5" w:rsidTr="008B6210">
        <w:tc>
          <w:tcPr>
            <w:tcW w:w="10170" w:type="dxa"/>
          </w:tcPr>
          <w:p w:rsidR="00A3346E" w:rsidRDefault="00A3346E" w:rsidP="00A3346E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Associate status has to updated with ‘Resigned’ and account will be deactivated in HRMS</w:t>
            </w:r>
          </w:p>
          <w:p w:rsidR="00A3346E" w:rsidRDefault="00A3346E" w:rsidP="00A3346E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Organization resources(email, system, etc.) will not be accessed by the associate</w:t>
            </w:r>
          </w:p>
          <w:p w:rsidR="00195D92" w:rsidRPr="00BF2C6F" w:rsidRDefault="00195D92" w:rsidP="00010928">
            <w:pPr>
              <w:pStyle w:val="ListParagraph"/>
              <w:rPr>
                <w:lang w:val="en-GB"/>
              </w:rPr>
            </w:pPr>
          </w:p>
        </w:tc>
      </w:tr>
    </w:tbl>
    <w:p w:rsidR="00DF052E" w:rsidRDefault="00DF052E" w:rsidP="00DC40FB">
      <w:pPr>
        <w:rPr>
          <w:lang w:val="en-GB"/>
        </w:rPr>
      </w:pPr>
    </w:p>
    <w:p w:rsidR="007B013D" w:rsidRPr="00DC40FB" w:rsidRDefault="007B013D" w:rsidP="00DC40FB">
      <w:pPr>
        <w:rPr>
          <w:lang w:val="en-GB"/>
        </w:rPr>
      </w:pPr>
    </w:p>
    <w:sectPr w:rsidR="007B013D" w:rsidRPr="00DC40FB" w:rsidSect="00606AF8">
      <w:headerReference w:type="default" r:id="rId12"/>
      <w:footerReference w:type="default" r:id="rId13"/>
      <w:pgSz w:w="11907" w:h="16839" w:code="9"/>
      <w:pgMar w:top="1080" w:right="562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57C" w:rsidRDefault="001D057C">
      <w:r>
        <w:separator/>
      </w:r>
    </w:p>
  </w:endnote>
  <w:endnote w:type="continuationSeparator" w:id="0">
    <w:p w:rsidR="001D057C" w:rsidRDefault="001D0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 Headline">
    <w:altName w:val="Trebuchet MS"/>
    <w:charset w:val="00"/>
    <w:family w:val="swiss"/>
    <w:pitch w:val="variable"/>
    <w:sig w:usb0="A00000AF" w:usb1="5000205B" w:usb2="00000000" w:usb3="00000000" w:csb0="0000009B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C6F" w:rsidRPr="00AA546A" w:rsidRDefault="00C42B53" w:rsidP="00606AF8">
    <w:pPr>
      <w:framePr w:wrap="around" w:vAnchor="text" w:hAnchor="page" w:x="10711" w:y="-3"/>
      <w:tabs>
        <w:tab w:val="left" w:pos="540"/>
        <w:tab w:val="center" w:pos="4320"/>
        <w:tab w:val="right" w:pos="8640"/>
      </w:tabs>
      <w:spacing w:line="276" w:lineRule="auto"/>
      <w:ind w:left="270" w:right="90"/>
      <w:contextualSpacing/>
      <w:rPr>
        <w:rFonts w:eastAsia="MS Mincho"/>
        <w:color w:val="889147"/>
        <w:sz w:val="18"/>
        <w:szCs w:val="18"/>
      </w:rPr>
    </w:pPr>
    <w:r w:rsidRPr="00AA546A">
      <w:rPr>
        <w:rFonts w:eastAsia="MS Mincho"/>
        <w:color w:val="889147"/>
        <w:sz w:val="18"/>
        <w:szCs w:val="18"/>
      </w:rPr>
      <w:fldChar w:fldCharType="begin"/>
    </w:r>
    <w:r w:rsidR="00BF2C6F" w:rsidRPr="00AA546A">
      <w:rPr>
        <w:rFonts w:eastAsia="MS Mincho"/>
        <w:color w:val="889147"/>
        <w:sz w:val="18"/>
        <w:szCs w:val="18"/>
      </w:rPr>
      <w:instrText xml:space="preserve">PAGE  </w:instrText>
    </w:r>
    <w:r w:rsidRPr="00AA546A">
      <w:rPr>
        <w:rFonts w:eastAsia="MS Mincho"/>
        <w:color w:val="889147"/>
        <w:sz w:val="18"/>
        <w:szCs w:val="18"/>
      </w:rPr>
      <w:fldChar w:fldCharType="separate"/>
    </w:r>
    <w:r w:rsidR="00F36ACC">
      <w:rPr>
        <w:rFonts w:eastAsia="MS Mincho"/>
        <w:noProof/>
        <w:color w:val="889147"/>
        <w:sz w:val="18"/>
        <w:szCs w:val="18"/>
      </w:rPr>
      <w:t>1</w:t>
    </w:r>
    <w:r w:rsidRPr="00AA546A">
      <w:rPr>
        <w:rFonts w:eastAsia="MS Mincho"/>
        <w:color w:val="889147"/>
        <w:sz w:val="18"/>
        <w:szCs w:val="18"/>
      </w:rPr>
      <w:fldChar w:fldCharType="end"/>
    </w:r>
  </w:p>
  <w:p w:rsidR="00BF2C6F" w:rsidRPr="00CB7210" w:rsidRDefault="00F84B9D" w:rsidP="00606AF8">
    <w:r>
      <w:rPr>
        <w:rFonts w:eastAsia="MS Mincho"/>
        <w:b/>
        <w:noProof/>
        <w:color w:val="889147"/>
        <w:sz w:val="16"/>
        <w:szCs w:val="16"/>
        <w:lang w:val="en-IN"/>
      </w:rPr>
      <mc:AlternateContent>
        <mc:Choice Requires="wps">
          <w:drawing>
            <wp:anchor distT="4294967294" distB="4294967294" distL="114300" distR="114300" simplePos="0" relativeHeight="251684352" behindDoc="0" locked="0" layoutInCell="1" allowOverlap="1" wp14:anchorId="1DFAEADD" wp14:editId="3E10D9FB">
              <wp:simplePos x="0" y="0"/>
              <wp:positionH relativeFrom="column">
                <wp:posOffset>-733425</wp:posOffset>
              </wp:positionH>
              <wp:positionV relativeFrom="paragraph">
                <wp:posOffset>-88266</wp:posOffset>
              </wp:positionV>
              <wp:extent cx="8181975" cy="0"/>
              <wp:effectExtent l="0" t="0" r="9525" b="1905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81819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2" o:spid="_x0000_s1026" style="position:absolute;z-index:2516843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-57.75pt,-6.95pt" to="586.5pt,-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" strokecolor="#7f7f7f">
              <o:lock v:ext="edit" shapetype="f"/>
            </v:line>
          </w:pict>
        </mc:Fallback>
      </mc:AlternateContent>
    </w:r>
    <w:r w:rsidR="00BF2C6F" w:rsidRPr="00D13173">
      <w:rPr>
        <w:rFonts w:eastAsia="MS Mincho"/>
        <w:b/>
        <w:noProof/>
        <w:color w:val="889147"/>
        <w:sz w:val="16"/>
        <w:szCs w:val="16"/>
        <w:lang w:eastAsia="en-US"/>
      </w:rPr>
      <w:t>SGMS/D</w:t>
    </w:r>
    <w:r w:rsidR="00BF2C6F">
      <w:rPr>
        <w:rFonts w:eastAsia="MS Mincho"/>
        <w:b/>
        <w:noProof/>
        <w:color w:val="889147"/>
        <w:sz w:val="16"/>
        <w:szCs w:val="16"/>
        <w:lang w:eastAsia="en-US"/>
      </w:rPr>
      <w:t>EV</w:t>
    </w:r>
    <w:r w:rsidR="00BF2C6F" w:rsidRPr="00D13173">
      <w:rPr>
        <w:rFonts w:eastAsia="MS Mincho"/>
        <w:b/>
        <w:noProof/>
        <w:color w:val="889147"/>
        <w:sz w:val="16"/>
        <w:szCs w:val="16"/>
        <w:lang w:eastAsia="en-US"/>
      </w:rPr>
      <w:t>/TEM/0</w:t>
    </w:r>
    <w:r w:rsidR="00BF2C6F">
      <w:rPr>
        <w:rFonts w:eastAsia="MS Mincho"/>
        <w:b/>
        <w:noProof/>
        <w:color w:val="889147"/>
        <w:sz w:val="16"/>
        <w:szCs w:val="16"/>
        <w:lang w:eastAsia="en-US"/>
      </w:rPr>
      <w:t>8</w:t>
    </w:r>
    <w:r w:rsidR="00BF2C6F" w:rsidRPr="00CB7210">
      <w:rPr>
        <w:rFonts w:eastAsia="MS Mincho"/>
        <w:color w:val="889147"/>
        <w:sz w:val="16"/>
        <w:szCs w:val="16"/>
      </w:rPr>
      <w:t xml:space="preserve">SENECAGLOBAL </w:t>
    </w:r>
    <w:r w:rsidR="00BF2C6F">
      <w:rPr>
        <w:rFonts w:eastAsia="MS Mincho"/>
        <w:color w:val="889147"/>
        <w:sz w:val="16"/>
        <w:szCs w:val="16"/>
      </w:rPr>
      <w:t xml:space="preserve">PROPRIETARY AND </w:t>
    </w:r>
    <w:r w:rsidR="00BF2C6F" w:rsidRPr="00CB7210">
      <w:rPr>
        <w:rFonts w:eastAsia="MS Mincho"/>
        <w:color w:val="889147"/>
        <w:sz w:val="16"/>
        <w:szCs w:val="16"/>
      </w:rPr>
      <w:t>CONFIDENTIAL</w:t>
    </w:r>
    <w:r w:rsidR="00BF2C6F">
      <w:rPr>
        <w:rFonts w:eastAsia="MS Mincho"/>
        <w:color w:val="889147"/>
        <w:sz w:val="16"/>
        <w:szCs w:val="16"/>
      </w:rPr>
      <w:t>INFORMATION                  VER.NO:2.0</w:t>
    </w:r>
  </w:p>
  <w:p w:rsidR="00BF2C6F" w:rsidRPr="000F17A8" w:rsidRDefault="00BF2C6F" w:rsidP="00B568B2">
    <w:pPr>
      <w:pStyle w:val="Footer"/>
      <w:tabs>
        <w:tab w:val="clear" w:pos="4320"/>
        <w:tab w:val="clear" w:pos="8640"/>
        <w:tab w:val="left" w:pos="6564"/>
      </w:tabs>
      <w:rPr>
        <w:szCs w:val="16"/>
      </w:rPr>
    </w:pPr>
    <w:r>
      <w:rPr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57C" w:rsidRDefault="001D057C">
      <w:r>
        <w:separator/>
      </w:r>
    </w:p>
  </w:footnote>
  <w:footnote w:type="continuationSeparator" w:id="0">
    <w:p w:rsidR="001D057C" w:rsidRDefault="001D05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C6F" w:rsidRPr="006E1815" w:rsidRDefault="00BF2C6F" w:rsidP="00FB0A12">
    <w:pPr>
      <w:rPr>
        <w:rFonts w:ascii="Co Headline" w:hAnsi="Co Headline"/>
        <w:b/>
        <w:i/>
        <w:sz w:val="32"/>
        <w:szCs w:val="32"/>
      </w:rPr>
    </w:pPr>
    <w:r w:rsidRPr="00AA546A">
      <w:rPr>
        <w:rFonts w:eastAsia="MS Mincho"/>
        <w:noProof/>
        <w:lang w:val="en-IN"/>
      </w:rPr>
      <w:drawing>
        <wp:anchor distT="0" distB="0" distL="114300" distR="114300" simplePos="0" relativeHeight="251659264" behindDoc="0" locked="0" layoutInCell="1" allowOverlap="1" wp14:anchorId="3F5D204E" wp14:editId="72AD3231">
          <wp:simplePos x="0" y="0"/>
          <wp:positionH relativeFrom="column">
            <wp:posOffset>208915</wp:posOffset>
          </wp:positionH>
          <wp:positionV relativeFrom="paragraph">
            <wp:posOffset>-349250</wp:posOffset>
          </wp:positionV>
          <wp:extent cx="1609725" cy="950595"/>
          <wp:effectExtent l="0" t="0" r="9525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G_LogotypeCMYK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9725" cy="95059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 xmlns:w15="http://schemas.microsoft.com/office/word/2012/wordml"/>
                    </a:ext>
                  </a:extLst>
                </pic:spPr>
              </pic:pic>
            </a:graphicData>
          </a:graphic>
        </wp:anchor>
      </w:drawing>
    </w:r>
    <w:r w:rsidR="00F84B9D">
      <w:rPr>
        <w:rFonts w:ascii="Co Headline" w:hAnsi="Co Headline"/>
        <w:b/>
        <w:i/>
        <w:noProof/>
        <w:sz w:val="32"/>
        <w:szCs w:val="32"/>
        <w:lang w:val="en-I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96B642E" wp14:editId="27EF2595">
              <wp:simplePos x="0" y="0"/>
              <wp:positionH relativeFrom="column">
                <wp:posOffset>2035175</wp:posOffset>
              </wp:positionH>
              <wp:positionV relativeFrom="paragraph">
                <wp:posOffset>-9525</wp:posOffset>
              </wp:positionV>
              <wp:extent cx="4565650" cy="46355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5650" cy="463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2375" w:rsidRPr="00B40243" w:rsidRDefault="00DA2375" w:rsidP="00DA2375">
                          <w:pPr>
                            <w:jc w:val="right"/>
                            <w:rPr>
                              <w:sz w:val="14"/>
                              <w:szCs w:val="40"/>
                              <w:lang w:val="en-IN"/>
                            </w:rPr>
                          </w:pPr>
                          <w:r>
                            <w:rPr>
                              <w:sz w:val="20"/>
                              <w:szCs w:val="32"/>
                              <w:lang w:val="en-IN"/>
                            </w:rPr>
                            <w:t>Associate</w:t>
                          </w:r>
                          <w:r w:rsidR="00010928">
                            <w:rPr>
                              <w:sz w:val="20"/>
                              <w:szCs w:val="32"/>
                              <w:lang w:val="en-IN"/>
                            </w:rPr>
                            <w:t xml:space="preserve"> Post</w:t>
                          </w:r>
                          <w:r>
                            <w:rPr>
                              <w:sz w:val="20"/>
                              <w:szCs w:val="32"/>
                              <w:lang w:val="en-IN"/>
                            </w:rPr>
                            <w:t xml:space="preserve"> Exit</w:t>
                          </w:r>
                        </w:p>
                        <w:p w:rsidR="00BF2C6F" w:rsidRPr="00B40243" w:rsidRDefault="00BF2C6F" w:rsidP="00606AF8">
                          <w:pPr>
                            <w:jc w:val="right"/>
                            <w:rPr>
                              <w:sz w:val="14"/>
                              <w:szCs w:val="40"/>
                              <w:lang w:val="en-IN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60.25pt;margin-top:-.75pt;width:359.5pt;height:36.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" filled="f" stroked="f">
              <v:textbox style="mso-fit-shape-to-text:t">
                <w:txbxContent>
                  <w:p w:rsidR="00DA2375" w:rsidRPr="00B40243" w:rsidRDefault="00DA2375" w:rsidP="00DA2375">
                    <w:pPr>
                      <w:jc w:val="right"/>
                      <w:rPr>
                        <w:sz w:val="14"/>
                        <w:szCs w:val="40"/>
                        <w:lang w:val="en-IN"/>
                      </w:rPr>
                    </w:pPr>
                    <w:r>
                      <w:rPr>
                        <w:sz w:val="20"/>
                        <w:szCs w:val="32"/>
                        <w:lang w:val="en-IN"/>
                      </w:rPr>
                      <w:t>Associate</w:t>
                    </w:r>
                    <w:r w:rsidR="00010928">
                      <w:rPr>
                        <w:sz w:val="20"/>
                        <w:szCs w:val="32"/>
                        <w:lang w:val="en-IN"/>
                      </w:rPr>
                      <w:t xml:space="preserve"> Post</w:t>
                    </w:r>
                    <w:r>
                      <w:rPr>
                        <w:sz w:val="20"/>
                        <w:szCs w:val="32"/>
                        <w:lang w:val="en-IN"/>
                      </w:rPr>
                      <w:t xml:space="preserve"> Exit</w:t>
                    </w:r>
                  </w:p>
                  <w:p w:rsidR="00BF2C6F" w:rsidRPr="00B40243" w:rsidRDefault="00BF2C6F" w:rsidP="00606AF8">
                    <w:pPr>
                      <w:jc w:val="right"/>
                      <w:rPr>
                        <w:sz w:val="14"/>
                        <w:szCs w:val="40"/>
                        <w:lang w:val="en-IN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BF2C6F" w:rsidRDefault="00BF2C6F" w:rsidP="00FB0A12">
    <w:pPr>
      <w:pStyle w:val="Header"/>
      <w:tabs>
        <w:tab w:val="clear" w:pos="4320"/>
        <w:tab w:val="clear" w:pos="8640"/>
        <w:tab w:val="left" w:pos="2745"/>
      </w:tabs>
    </w:pPr>
    <w:r>
      <w:tab/>
    </w:r>
    <w:r>
      <w:tab/>
    </w:r>
    <w:r>
      <w:tab/>
    </w:r>
    <w:r>
      <w:tab/>
    </w:r>
    <w:r>
      <w:tab/>
    </w:r>
  </w:p>
  <w:p w:rsidR="00BF2C6F" w:rsidRDefault="00BF2C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AC469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15845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8EC4C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684655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9548BD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AB257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44912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C6ADE9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A38CD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CD88B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4440C7"/>
    <w:multiLevelType w:val="hybridMultilevel"/>
    <w:tmpl w:val="9FC2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B772B4"/>
    <w:multiLevelType w:val="multilevel"/>
    <w:tmpl w:val="427E6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0E102D90"/>
    <w:multiLevelType w:val="hybridMultilevel"/>
    <w:tmpl w:val="5DD66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17E3B82"/>
    <w:multiLevelType w:val="hybridMultilevel"/>
    <w:tmpl w:val="539CF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D323FC"/>
    <w:multiLevelType w:val="hybridMultilevel"/>
    <w:tmpl w:val="42C04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E03456"/>
    <w:multiLevelType w:val="hybridMultilevel"/>
    <w:tmpl w:val="56B4CCE2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1F6B078B"/>
    <w:multiLevelType w:val="hybridMultilevel"/>
    <w:tmpl w:val="86B096D8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219D4506"/>
    <w:multiLevelType w:val="hybridMultilevel"/>
    <w:tmpl w:val="787EDE5C"/>
    <w:lvl w:ilvl="0" w:tplc="400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8">
    <w:nsid w:val="224E3C51"/>
    <w:multiLevelType w:val="hybridMultilevel"/>
    <w:tmpl w:val="306E7B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34308D0"/>
    <w:multiLevelType w:val="multilevel"/>
    <w:tmpl w:val="AB8466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28853775"/>
    <w:multiLevelType w:val="hybridMultilevel"/>
    <w:tmpl w:val="754EADE2"/>
    <w:lvl w:ilvl="0" w:tplc="40090005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1">
    <w:nsid w:val="29474395"/>
    <w:multiLevelType w:val="hybridMultilevel"/>
    <w:tmpl w:val="C106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9F42AB8"/>
    <w:multiLevelType w:val="hybridMultilevel"/>
    <w:tmpl w:val="28CEC63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2A902320"/>
    <w:multiLevelType w:val="hybridMultilevel"/>
    <w:tmpl w:val="02FCFF04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308C1E4F"/>
    <w:multiLevelType w:val="hybridMultilevel"/>
    <w:tmpl w:val="E94491C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2DF6277"/>
    <w:multiLevelType w:val="hybridMultilevel"/>
    <w:tmpl w:val="CAF4B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36906EF"/>
    <w:multiLevelType w:val="hybridMultilevel"/>
    <w:tmpl w:val="68DE90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37075930"/>
    <w:multiLevelType w:val="hybridMultilevel"/>
    <w:tmpl w:val="83F4C6B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>
    <w:nsid w:val="37E344B3"/>
    <w:multiLevelType w:val="hybridMultilevel"/>
    <w:tmpl w:val="7540A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BCA6B82"/>
    <w:multiLevelType w:val="hybridMultilevel"/>
    <w:tmpl w:val="AD50558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3EC66628"/>
    <w:multiLevelType w:val="multilevel"/>
    <w:tmpl w:val="AE125586"/>
    <w:lvl w:ilvl="0">
      <w:start w:val="1"/>
      <w:numFmt w:val="decimal"/>
      <w:pStyle w:val="ProcessTableNumber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ProcessTableNumber2"/>
      <w:suff w:val="space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Restart w:val="0"/>
      <w:suff w:val="space"/>
      <w:lvlText w:val="%2.%1.%3"/>
      <w:lvlJc w:val="left"/>
      <w:pPr>
        <w:ind w:left="144" w:hanging="14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" w:hanging="4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16"/>
        </w:tabs>
        <w:ind w:left="71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0"/>
        </w:tabs>
        <w:ind w:left="8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4"/>
        </w:tabs>
        <w:ind w:left="10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8"/>
        </w:tabs>
        <w:ind w:left="1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2"/>
        </w:tabs>
        <w:ind w:left="1292" w:hanging="1584"/>
      </w:pPr>
      <w:rPr>
        <w:rFonts w:hint="default"/>
      </w:rPr>
    </w:lvl>
  </w:abstractNum>
  <w:abstractNum w:abstractNumId="31">
    <w:nsid w:val="423E1533"/>
    <w:multiLevelType w:val="hybridMultilevel"/>
    <w:tmpl w:val="037E57A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4481458C"/>
    <w:multiLevelType w:val="hybridMultilevel"/>
    <w:tmpl w:val="A118C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8EA6B6D"/>
    <w:multiLevelType w:val="multilevel"/>
    <w:tmpl w:val="A724BD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4BD61CC0"/>
    <w:multiLevelType w:val="hybridMultilevel"/>
    <w:tmpl w:val="E1B8D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C1751B2"/>
    <w:multiLevelType w:val="hybridMultilevel"/>
    <w:tmpl w:val="A754C88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4C2A1F3C"/>
    <w:multiLevelType w:val="hybridMultilevel"/>
    <w:tmpl w:val="D04EC9F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527A66F9"/>
    <w:multiLevelType w:val="hybridMultilevel"/>
    <w:tmpl w:val="DCCAE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5E45A84"/>
    <w:multiLevelType w:val="hybridMultilevel"/>
    <w:tmpl w:val="740A28C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5A4F3F45"/>
    <w:multiLevelType w:val="hybridMultilevel"/>
    <w:tmpl w:val="E97831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5AA52FCA"/>
    <w:multiLevelType w:val="hybridMultilevel"/>
    <w:tmpl w:val="FB92DD8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5E2918F5"/>
    <w:multiLevelType w:val="hybridMultilevel"/>
    <w:tmpl w:val="41B054C4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2">
    <w:nsid w:val="67E206A4"/>
    <w:multiLevelType w:val="multilevel"/>
    <w:tmpl w:val="FB1299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>
    <w:nsid w:val="6FC932CE"/>
    <w:multiLevelType w:val="hybridMultilevel"/>
    <w:tmpl w:val="A7A4C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1E4978"/>
    <w:multiLevelType w:val="hybridMultilevel"/>
    <w:tmpl w:val="7CEE33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2E51C4B"/>
    <w:multiLevelType w:val="hybridMultilevel"/>
    <w:tmpl w:val="E2F0D5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3846C54"/>
    <w:multiLevelType w:val="hybridMultilevel"/>
    <w:tmpl w:val="2ED038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5C549EC"/>
    <w:multiLevelType w:val="hybridMultilevel"/>
    <w:tmpl w:val="5DC0181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6586B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>
    <w:nsid w:val="790E5925"/>
    <w:multiLevelType w:val="hybridMultilevel"/>
    <w:tmpl w:val="2AB6DE8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>
    <w:nsid w:val="79EE6786"/>
    <w:multiLevelType w:val="multilevel"/>
    <w:tmpl w:val="A37C7E60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0"/>
  </w:num>
  <w:num w:numId="12">
    <w:abstractNumId w:val="13"/>
  </w:num>
  <w:num w:numId="13">
    <w:abstractNumId w:val="37"/>
  </w:num>
  <w:num w:numId="14">
    <w:abstractNumId w:val="48"/>
  </w:num>
  <w:num w:numId="15">
    <w:abstractNumId w:val="28"/>
  </w:num>
  <w:num w:numId="16">
    <w:abstractNumId w:val="27"/>
  </w:num>
  <w:num w:numId="17">
    <w:abstractNumId w:val="10"/>
  </w:num>
  <w:num w:numId="18">
    <w:abstractNumId w:val="25"/>
  </w:num>
  <w:num w:numId="19">
    <w:abstractNumId w:val="47"/>
  </w:num>
  <w:num w:numId="20">
    <w:abstractNumId w:val="21"/>
  </w:num>
  <w:num w:numId="21">
    <w:abstractNumId w:val="38"/>
  </w:num>
  <w:num w:numId="22">
    <w:abstractNumId w:val="16"/>
  </w:num>
  <w:num w:numId="23">
    <w:abstractNumId w:val="12"/>
  </w:num>
  <w:num w:numId="24">
    <w:abstractNumId w:val="22"/>
  </w:num>
  <w:num w:numId="25">
    <w:abstractNumId w:val="11"/>
  </w:num>
  <w:num w:numId="26">
    <w:abstractNumId w:val="35"/>
  </w:num>
  <w:num w:numId="27">
    <w:abstractNumId w:val="46"/>
  </w:num>
  <w:num w:numId="28">
    <w:abstractNumId w:val="49"/>
  </w:num>
  <w:num w:numId="29">
    <w:abstractNumId w:val="26"/>
  </w:num>
  <w:num w:numId="30">
    <w:abstractNumId w:val="36"/>
  </w:num>
  <w:num w:numId="31">
    <w:abstractNumId w:val="39"/>
  </w:num>
  <w:num w:numId="32">
    <w:abstractNumId w:val="45"/>
  </w:num>
  <w:num w:numId="33">
    <w:abstractNumId w:val="31"/>
  </w:num>
  <w:num w:numId="34">
    <w:abstractNumId w:val="29"/>
  </w:num>
  <w:num w:numId="35">
    <w:abstractNumId w:val="24"/>
  </w:num>
  <w:num w:numId="36">
    <w:abstractNumId w:val="19"/>
  </w:num>
  <w:num w:numId="37">
    <w:abstractNumId w:val="40"/>
  </w:num>
  <w:num w:numId="38">
    <w:abstractNumId w:val="18"/>
  </w:num>
  <w:num w:numId="39">
    <w:abstractNumId w:val="34"/>
  </w:num>
  <w:num w:numId="40">
    <w:abstractNumId w:val="43"/>
  </w:num>
  <w:num w:numId="41">
    <w:abstractNumId w:val="44"/>
  </w:num>
  <w:num w:numId="42">
    <w:abstractNumId w:val="33"/>
  </w:num>
  <w:num w:numId="43">
    <w:abstractNumId w:val="50"/>
  </w:num>
  <w:num w:numId="44">
    <w:abstractNumId w:val="42"/>
  </w:num>
  <w:num w:numId="45">
    <w:abstractNumId w:val="41"/>
  </w:num>
  <w:num w:numId="46">
    <w:abstractNumId w:val="23"/>
  </w:num>
  <w:num w:numId="47">
    <w:abstractNumId w:val="20"/>
  </w:num>
  <w:num w:numId="48">
    <w:abstractNumId w:val="17"/>
  </w:num>
  <w:num w:numId="49">
    <w:abstractNumId w:val="15"/>
  </w:num>
  <w:num w:numId="50">
    <w:abstractNumId w:val="14"/>
  </w:num>
  <w:num w:numId="51">
    <w:abstractNumId w:val="3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yNzAxMrQwMDYAAiUdpeDU4uLM/DyQAsNaAPgXQBosAAAA"/>
  </w:docVars>
  <w:rsids>
    <w:rsidRoot w:val="00C32BE5"/>
    <w:rsid w:val="0000017D"/>
    <w:rsid w:val="00000DA5"/>
    <w:rsid w:val="00000F11"/>
    <w:rsid w:val="00010928"/>
    <w:rsid w:val="00010978"/>
    <w:rsid w:val="000218C7"/>
    <w:rsid w:val="00023BFD"/>
    <w:rsid w:val="0002469C"/>
    <w:rsid w:val="00032072"/>
    <w:rsid w:val="00036318"/>
    <w:rsid w:val="0003688D"/>
    <w:rsid w:val="00041007"/>
    <w:rsid w:val="000439E0"/>
    <w:rsid w:val="00043BC1"/>
    <w:rsid w:val="000447C5"/>
    <w:rsid w:val="00045DDF"/>
    <w:rsid w:val="00051E7D"/>
    <w:rsid w:val="00057D4B"/>
    <w:rsid w:val="00060BFE"/>
    <w:rsid w:val="00064014"/>
    <w:rsid w:val="000650A4"/>
    <w:rsid w:val="0006681B"/>
    <w:rsid w:val="00066DE7"/>
    <w:rsid w:val="000713E5"/>
    <w:rsid w:val="00072429"/>
    <w:rsid w:val="00072C8A"/>
    <w:rsid w:val="00073260"/>
    <w:rsid w:val="00075CF9"/>
    <w:rsid w:val="00076360"/>
    <w:rsid w:val="000766C5"/>
    <w:rsid w:val="00077AB1"/>
    <w:rsid w:val="0008191D"/>
    <w:rsid w:val="00081CA3"/>
    <w:rsid w:val="00083206"/>
    <w:rsid w:val="000864BC"/>
    <w:rsid w:val="000869CB"/>
    <w:rsid w:val="000870AA"/>
    <w:rsid w:val="00087F7C"/>
    <w:rsid w:val="000949A1"/>
    <w:rsid w:val="00095188"/>
    <w:rsid w:val="00095201"/>
    <w:rsid w:val="000A1425"/>
    <w:rsid w:val="000A284E"/>
    <w:rsid w:val="000A3C47"/>
    <w:rsid w:val="000B2598"/>
    <w:rsid w:val="000B345F"/>
    <w:rsid w:val="000B53D8"/>
    <w:rsid w:val="000B7315"/>
    <w:rsid w:val="000C12E2"/>
    <w:rsid w:val="000C357B"/>
    <w:rsid w:val="000C4BAC"/>
    <w:rsid w:val="000C766F"/>
    <w:rsid w:val="000C7C8D"/>
    <w:rsid w:val="000D0F3E"/>
    <w:rsid w:val="000D328C"/>
    <w:rsid w:val="000D4C2F"/>
    <w:rsid w:val="000D688A"/>
    <w:rsid w:val="000E0359"/>
    <w:rsid w:val="000E22DB"/>
    <w:rsid w:val="000E504D"/>
    <w:rsid w:val="000F007E"/>
    <w:rsid w:val="000F11CC"/>
    <w:rsid w:val="000F17A8"/>
    <w:rsid w:val="000F29AF"/>
    <w:rsid w:val="000F63A7"/>
    <w:rsid w:val="00101057"/>
    <w:rsid w:val="00106B57"/>
    <w:rsid w:val="0010791A"/>
    <w:rsid w:val="00110970"/>
    <w:rsid w:val="00110B16"/>
    <w:rsid w:val="00111820"/>
    <w:rsid w:val="00111A4C"/>
    <w:rsid w:val="00114AC7"/>
    <w:rsid w:val="00114FC7"/>
    <w:rsid w:val="0011739E"/>
    <w:rsid w:val="00117ED0"/>
    <w:rsid w:val="00120F18"/>
    <w:rsid w:val="001252B8"/>
    <w:rsid w:val="001270D9"/>
    <w:rsid w:val="00131873"/>
    <w:rsid w:val="001361FE"/>
    <w:rsid w:val="00137A0E"/>
    <w:rsid w:val="00140FFF"/>
    <w:rsid w:val="00141472"/>
    <w:rsid w:val="00146F41"/>
    <w:rsid w:val="00150318"/>
    <w:rsid w:val="001519F7"/>
    <w:rsid w:val="00153EDC"/>
    <w:rsid w:val="001636C4"/>
    <w:rsid w:val="001654D6"/>
    <w:rsid w:val="00165829"/>
    <w:rsid w:val="00170B57"/>
    <w:rsid w:val="00171C98"/>
    <w:rsid w:val="00172BCA"/>
    <w:rsid w:val="00176322"/>
    <w:rsid w:val="0017707C"/>
    <w:rsid w:val="00180A8C"/>
    <w:rsid w:val="0019114B"/>
    <w:rsid w:val="001918FE"/>
    <w:rsid w:val="00194A97"/>
    <w:rsid w:val="00195B53"/>
    <w:rsid w:val="00195D92"/>
    <w:rsid w:val="0019622A"/>
    <w:rsid w:val="001A02AA"/>
    <w:rsid w:val="001B3ACF"/>
    <w:rsid w:val="001B3ED6"/>
    <w:rsid w:val="001B5CB0"/>
    <w:rsid w:val="001C05C6"/>
    <w:rsid w:val="001C1E49"/>
    <w:rsid w:val="001C37EA"/>
    <w:rsid w:val="001C7215"/>
    <w:rsid w:val="001D057C"/>
    <w:rsid w:val="001E1FD7"/>
    <w:rsid w:val="001E2BCB"/>
    <w:rsid w:val="001E7835"/>
    <w:rsid w:val="001F0223"/>
    <w:rsid w:val="001F109A"/>
    <w:rsid w:val="001F1C7C"/>
    <w:rsid w:val="001F2056"/>
    <w:rsid w:val="001F37F8"/>
    <w:rsid w:val="001F3E1D"/>
    <w:rsid w:val="001F4BB8"/>
    <w:rsid w:val="001F4F43"/>
    <w:rsid w:val="00200642"/>
    <w:rsid w:val="00203070"/>
    <w:rsid w:val="002036E0"/>
    <w:rsid w:val="0020567B"/>
    <w:rsid w:val="00207D1B"/>
    <w:rsid w:val="00210CE0"/>
    <w:rsid w:val="00212092"/>
    <w:rsid w:val="00212C38"/>
    <w:rsid w:val="00213859"/>
    <w:rsid w:val="00216B1C"/>
    <w:rsid w:val="00220BEA"/>
    <w:rsid w:val="0022104A"/>
    <w:rsid w:val="002213D1"/>
    <w:rsid w:val="002231C7"/>
    <w:rsid w:val="002321FD"/>
    <w:rsid w:val="00232EB1"/>
    <w:rsid w:val="00234433"/>
    <w:rsid w:val="00236779"/>
    <w:rsid w:val="00236D2E"/>
    <w:rsid w:val="00237525"/>
    <w:rsid w:val="00240840"/>
    <w:rsid w:val="00245B8D"/>
    <w:rsid w:val="00250976"/>
    <w:rsid w:val="00250F4A"/>
    <w:rsid w:val="00252039"/>
    <w:rsid w:val="0025465E"/>
    <w:rsid w:val="00256E4D"/>
    <w:rsid w:val="002662C9"/>
    <w:rsid w:val="002663A2"/>
    <w:rsid w:val="00267503"/>
    <w:rsid w:val="00274E28"/>
    <w:rsid w:val="00276915"/>
    <w:rsid w:val="00276D92"/>
    <w:rsid w:val="00276EFF"/>
    <w:rsid w:val="002868CB"/>
    <w:rsid w:val="00290278"/>
    <w:rsid w:val="00291E5B"/>
    <w:rsid w:val="00294274"/>
    <w:rsid w:val="00294639"/>
    <w:rsid w:val="002A1B31"/>
    <w:rsid w:val="002A27F6"/>
    <w:rsid w:val="002A3940"/>
    <w:rsid w:val="002A54C7"/>
    <w:rsid w:val="002B78D0"/>
    <w:rsid w:val="002C3128"/>
    <w:rsid w:val="002C3410"/>
    <w:rsid w:val="002C3C34"/>
    <w:rsid w:val="002C400F"/>
    <w:rsid w:val="002C5BAA"/>
    <w:rsid w:val="002D0789"/>
    <w:rsid w:val="002D09B1"/>
    <w:rsid w:val="002D1B86"/>
    <w:rsid w:val="002D1DB1"/>
    <w:rsid w:val="002D5C3D"/>
    <w:rsid w:val="002E1DCD"/>
    <w:rsid w:val="002E218F"/>
    <w:rsid w:val="002E3E0E"/>
    <w:rsid w:val="002E432E"/>
    <w:rsid w:val="002E4536"/>
    <w:rsid w:val="002E4DED"/>
    <w:rsid w:val="002E603E"/>
    <w:rsid w:val="002E7374"/>
    <w:rsid w:val="002E76D4"/>
    <w:rsid w:val="002F060D"/>
    <w:rsid w:val="002F1A66"/>
    <w:rsid w:val="002F1CAB"/>
    <w:rsid w:val="002F28F0"/>
    <w:rsid w:val="002F5CA1"/>
    <w:rsid w:val="002F6E32"/>
    <w:rsid w:val="002F7BF4"/>
    <w:rsid w:val="00300936"/>
    <w:rsid w:val="00307835"/>
    <w:rsid w:val="00310C16"/>
    <w:rsid w:val="00312C24"/>
    <w:rsid w:val="00314F7B"/>
    <w:rsid w:val="00321566"/>
    <w:rsid w:val="0032288E"/>
    <w:rsid w:val="003249D4"/>
    <w:rsid w:val="00333A62"/>
    <w:rsid w:val="00335D0D"/>
    <w:rsid w:val="00340044"/>
    <w:rsid w:val="00343636"/>
    <w:rsid w:val="00345DE2"/>
    <w:rsid w:val="0035574D"/>
    <w:rsid w:val="003560F1"/>
    <w:rsid w:val="00356744"/>
    <w:rsid w:val="00363F40"/>
    <w:rsid w:val="00366CED"/>
    <w:rsid w:val="003675BB"/>
    <w:rsid w:val="003721FF"/>
    <w:rsid w:val="0037508E"/>
    <w:rsid w:val="003766D5"/>
    <w:rsid w:val="00380C2F"/>
    <w:rsid w:val="00381D57"/>
    <w:rsid w:val="003879FC"/>
    <w:rsid w:val="00387C5F"/>
    <w:rsid w:val="0039463D"/>
    <w:rsid w:val="00397F9F"/>
    <w:rsid w:val="003A0EBB"/>
    <w:rsid w:val="003A2B2C"/>
    <w:rsid w:val="003A416A"/>
    <w:rsid w:val="003A7987"/>
    <w:rsid w:val="003B0EB2"/>
    <w:rsid w:val="003B16E3"/>
    <w:rsid w:val="003B6454"/>
    <w:rsid w:val="003B6E7B"/>
    <w:rsid w:val="003C31E7"/>
    <w:rsid w:val="003C3C19"/>
    <w:rsid w:val="003C431B"/>
    <w:rsid w:val="003C6BB2"/>
    <w:rsid w:val="003C6F7A"/>
    <w:rsid w:val="003D3D64"/>
    <w:rsid w:val="003E2F73"/>
    <w:rsid w:val="003E3065"/>
    <w:rsid w:val="003E3245"/>
    <w:rsid w:val="003E3506"/>
    <w:rsid w:val="003E3711"/>
    <w:rsid w:val="003F0D45"/>
    <w:rsid w:val="003F612A"/>
    <w:rsid w:val="004028E9"/>
    <w:rsid w:val="0041468A"/>
    <w:rsid w:val="004156BD"/>
    <w:rsid w:val="0041599C"/>
    <w:rsid w:val="00415B45"/>
    <w:rsid w:val="00416AD8"/>
    <w:rsid w:val="004171F9"/>
    <w:rsid w:val="00420C50"/>
    <w:rsid w:val="00423E3B"/>
    <w:rsid w:val="004263D1"/>
    <w:rsid w:val="0043151C"/>
    <w:rsid w:val="00432CD9"/>
    <w:rsid w:val="004334D4"/>
    <w:rsid w:val="00436D94"/>
    <w:rsid w:val="00441091"/>
    <w:rsid w:val="00443A55"/>
    <w:rsid w:val="00443B73"/>
    <w:rsid w:val="00443FE8"/>
    <w:rsid w:val="00444D59"/>
    <w:rsid w:val="00447A81"/>
    <w:rsid w:val="00453FDF"/>
    <w:rsid w:val="004571F0"/>
    <w:rsid w:val="004671D8"/>
    <w:rsid w:val="00467875"/>
    <w:rsid w:val="00470460"/>
    <w:rsid w:val="00474A8B"/>
    <w:rsid w:val="00475F5E"/>
    <w:rsid w:val="00477E52"/>
    <w:rsid w:val="0048177B"/>
    <w:rsid w:val="004823CE"/>
    <w:rsid w:val="004825BC"/>
    <w:rsid w:val="004846A4"/>
    <w:rsid w:val="004857B5"/>
    <w:rsid w:val="00490273"/>
    <w:rsid w:val="00493F92"/>
    <w:rsid w:val="004957A7"/>
    <w:rsid w:val="00497FED"/>
    <w:rsid w:val="004A0316"/>
    <w:rsid w:val="004A0A68"/>
    <w:rsid w:val="004A12AB"/>
    <w:rsid w:val="004A1601"/>
    <w:rsid w:val="004A3C66"/>
    <w:rsid w:val="004A3C6D"/>
    <w:rsid w:val="004A5AC5"/>
    <w:rsid w:val="004A7068"/>
    <w:rsid w:val="004A7D61"/>
    <w:rsid w:val="004B5758"/>
    <w:rsid w:val="004C4C56"/>
    <w:rsid w:val="004C5CDD"/>
    <w:rsid w:val="004D0D0D"/>
    <w:rsid w:val="004D31EC"/>
    <w:rsid w:val="004D6328"/>
    <w:rsid w:val="004E3EA2"/>
    <w:rsid w:val="004F0741"/>
    <w:rsid w:val="004F250E"/>
    <w:rsid w:val="004F29B1"/>
    <w:rsid w:val="004F2B0A"/>
    <w:rsid w:val="004F3A58"/>
    <w:rsid w:val="00500906"/>
    <w:rsid w:val="00510BBC"/>
    <w:rsid w:val="005120BB"/>
    <w:rsid w:val="00513613"/>
    <w:rsid w:val="00514755"/>
    <w:rsid w:val="005179F7"/>
    <w:rsid w:val="00524DEE"/>
    <w:rsid w:val="005268F7"/>
    <w:rsid w:val="00530D2F"/>
    <w:rsid w:val="00532B74"/>
    <w:rsid w:val="00533258"/>
    <w:rsid w:val="00533327"/>
    <w:rsid w:val="005368D3"/>
    <w:rsid w:val="005379A1"/>
    <w:rsid w:val="00546F73"/>
    <w:rsid w:val="005474B2"/>
    <w:rsid w:val="00555234"/>
    <w:rsid w:val="005569A9"/>
    <w:rsid w:val="00556C9A"/>
    <w:rsid w:val="0055768D"/>
    <w:rsid w:val="00557CDF"/>
    <w:rsid w:val="00560752"/>
    <w:rsid w:val="00566F2C"/>
    <w:rsid w:val="00567296"/>
    <w:rsid w:val="005674A9"/>
    <w:rsid w:val="0056785E"/>
    <w:rsid w:val="00570E15"/>
    <w:rsid w:val="0058255C"/>
    <w:rsid w:val="005866A4"/>
    <w:rsid w:val="00587000"/>
    <w:rsid w:val="005938E0"/>
    <w:rsid w:val="00593F97"/>
    <w:rsid w:val="005950A5"/>
    <w:rsid w:val="00597D97"/>
    <w:rsid w:val="005A3E6E"/>
    <w:rsid w:val="005B553C"/>
    <w:rsid w:val="005B5766"/>
    <w:rsid w:val="005B7D7F"/>
    <w:rsid w:val="005C0A1B"/>
    <w:rsid w:val="005C4E2F"/>
    <w:rsid w:val="005C7C76"/>
    <w:rsid w:val="005D0D83"/>
    <w:rsid w:val="005D36F5"/>
    <w:rsid w:val="005D3FE8"/>
    <w:rsid w:val="005D5673"/>
    <w:rsid w:val="005D6855"/>
    <w:rsid w:val="005E1D29"/>
    <w:rsid w:val="005E3460"/>
    <w:rsid w:val="005E5584"/>
    <w:rsid w:val="005E722B"/>
    <w:rsid w:val="005F2ECD"/>
    <w:rsid w:val="005F7AAD"/>
    <w:rsid w:val="00600711"/>
    <w:rsid w:val="006009BB"/>
    <w:rsid w:val="00605EB4"/>
    <w:rsid w:val="00606AF8"/>
    <w:rsid w:val="00610C74"/>
    <w:rsid w:val="0061102D"/>
    <w:rsid w:val="00611F6D"/>
    <w:rsid w:val="0061326D"/>
    <w:rsid w:val="00620443"/>
    <w:rsid w:val="00621ADA"/>
    <w:rsid w:val="00624867"/>
    <w:rsid w:val="00626184"/>
    <w:rsid w:val="00627214"/>
    <w:rsid w:val="00630B07"/>
    <w:rsid w:val="00633323"/>
    <w:rsid w:val="006359F6"/>
    <w:rsid w:val="00635E95"/>
    <w:rsid w:val="0064099C"/>
    <w:rsid w:val="006434E3"/>
    <w:rsid w:val="00644CE7"/>
    <w:rsid w:val="0065278A"/>
    <w:rsid w:val="00654996"/>
    <w:rsid w:val="00666F4B"/>
    <w:rsid w:val="00670FA8"/>
    <w:rsid w:val="006714C8"/>
    <w:rsid w:val="00674971"/>
    <w:rsid w:val="00675267"/>
    <w:rsid w:val="00676049"/>
    <w:rsid w:val="006764B0"/>
    <w:rsid w:val="006818AA"/>
    <w:rsid w:val="00690EE4"/>
    <w:rsid w:val="00696019"/>
    <w:rsid w:val="006A1F8A"/>
    <w:rsid w:val="006A4DEC"/>
    <w:rsid w:val="006A4E29"/>
    <w:rsid w:val="006B6399"/>
    <w:rsid w:val="006C2699"/>
    <w:rsid w:val="006C2F4B"/>
    <w:rsid w:val="006C67B1"/>
    <w:rsid w:val="006D7A8F"/>
    <w:rsid w:val="006E0440"/>
    <w:rsid w:val="006E1815"/>
    <w:rsid w:val="006E44C1"/>
    <w:rsid w:val="006E62EF"/>
    <w:rsid w:val="006E779B"/>
    <w:rsid w:val="006F0CA9"/>
    <w:rsid w:val="006F1EE5"/>
    <w:rsid w:val="006F2547"/>
    <w:rsid w:val="006F2B63"/>
    <w:rsid w:val="006F5372"/>
    <w:rsid w:val="006F5790"/>
    <w:rsid w:val="0070108F"/>
    <w:rsid w:val="00703544"/>
    <w:rsid w:val="007075F8"/>
    <w:rsid w:val="0071104F"/>
    <w:rsid w:val="007132CF"/>
    <w:rsid w:val="00715C3A"/>
    <w:rsid w:val="00722F0D"/>
    <w:rsid w:val="00723D47"/>
    <w:rsid w:val="0072554F"/>
    <w:rsid w:val="00725C32"/>
    <w:rsid w:val="00731004"/>
    <w:rsid w:val="00731098"/>
    <w:rsid w:val="00732D5F"/>
    <w:rsid w:val="007358B3"/>
    <w:rsid w:val="00742B02"/>
    <w:rsid w:val="00742DAA"/>
    <w:rsid w:val="007458CA"/>
    <w:rsid w:val="00745CF5"/>
    <w:rsid w:val="0074650F"/>
    <w:rsid w:val="007533A6"/>
    <w:rsid w:val="00754E24"/>
    <w:rsid w:val="00764503"/>
    <w:rsid w:val="0076527C"/>
    <w:rsid w:val="00766910"/>
    <w:rsid w:val="00766CD0"/>
    <w:rsid w:val="0077074C"/>
    <w:rsid w:val="00770EDA"/>
    <w:rsid w:val="00773DF9"/>
    <w:rsid w:val="00773EC8"/>
    <w:rsid w:val="00774314"/>
    <w:rsid w:val="007747DA"/>
    <w:rsid w:val="0078637A"/>
    <w:rsid w:val="007927AB"/>
    <w:rsid w:val="007938F9"/>
    <w:rsid w:val="00793AB9"/>
    <w:rsid w:val="007A04E3"/>
    <w:rsid w:val="007A541E"/>
    <w:rsid w:val="007B013D"/>
    <w:rsid w:val="007B45ED"/>
    <w:rsid w:val="007C49DA"/>
    <w:rsid w:val="007D0822"/>
    <w:rsid w:val="007D112B"/>
    <w:rsid w:val="007D1FBF"/>
    <w:rsid w:val="007D3B0F"/>
    <w:rsid w:val="007D4DE4"/>
    <w:rsid w:val="007E38C1"/>
    <w:rsid w:val="007E6D12"/>
    <w:rsid w:val="007F0A6E"/>
    <w:rsid w:val="007F119E"/>
    <w:rsid w:val="007F2E3D"/>
    <w:rsid w:val="007F2EC1"/>
    <w:rsid w:val="007F3AD3"/>
    <w:rsid w:val="00802BF7"/>
    <w:rsid w:val="00804497"/>
    <w:rsid w:val="00804ECA"/>
    <w:rsid w:val="00805084"/>
    <w:rsid w:val="00805A8F"/>
    <w:rsid w:val="00805F8D"/>
    <w:rsid w:val="00810C77"/>
    <w:rsid w:val="0081347F"/>
    <w:rsid w:val="0081613D"/>
    <w:rsid w:val="0081695F"/>
    <w:rsid w:val="00821148"/>
    <w:rsid w:val="0082299B"/>
    <w:rsid w:val="00822E94"/>
    <w:rsid w:val="008235F9"/>
    <w:rsid w:val="00826D60"/>
    <w:rsid w:val="00831AA6"/>
    <w:rsid w:val="00832626"/>
    <w:rsid w:val="00834505"/>
    <w:rsid w:val="0083745F"/>
    <w:rsid w:val="008427FD"/>
    <w:rsid w:val="0084448B"/>
    <w:rsid w:val="00845AAB"/>
    <w:rsid w:val="0085049E"/>
    <w:rsid w:val="0085267F"/>
    <w:rsid w:val="00852CE1"/>
    <w:rsid w:val="0085372B"/>
    <w:rsid w:val="008555DA"/>
    <w:rsid w:val="00855BD1"/>
    <w:rsid w:val="00861AF4"/>
    <w:rsid w:val="008700EF"/>
    <w:rsid w:val="00871248"/>
    <w:rsid w:val="0087125D"/>
    <w:rsid w:val="00871D73"/>
    <w:rsid w:val="008754C2"/>
    <w:rsid w:val="00877B74"/>
    <w:rsid w:val="00881F03"/>
    <w:rsid w:val="00883246"/>
    <w:rsid w:val="00883C9F"/>
    <w:rsid w:val="00886B9A"/>
    <w:rsid w:val="0089117E"/>
    <w:rsid w:val="00893C66"/>
    <w:rsid w:val="00895FEC"/>
    <w:rsid w:val="00897EB1"/>
    <w:rsid w:val="008A1DCF"/>
    <w:rsid w:val="008A48EE"/>
    <w:rsid w:val="008B4091"/>
    <w:rsid w:val="008B4BB6"/>
    <w:rsid w:val="008B53CE"/>
    <w:rsid w:val="008B5F3B"/>
    <w:rsid w:val="008B6210"/>
    <w:rsid w:val="008C0E19"/>
    <w:rsid w:val="008C5CF6"/>
    <w:rsid w:val="008C7ADC"/>
    <w:rsid w:val="008D041F"/>
    <w:rsid w:val="008D0F75"/>
    <w:rsid w:val="008D1DCB"/>
    <w:rsid w:val="008D65DB"/>
    <w:rsid w:val="008D7505"/>
    <w:rsid w:val="008F0B7D"/>
    <w:rsid w:val="008F6936"/>
    <w:rsid w:val="008F79AC"/>
    <w:rsid w:val="00900397"/>
    <w:rsid w:val="00902910"/>
    <w:rsid w:val="009078B0"/>
    <w:rsid w:val="00907B96"/>
    <w:rsid w:val="00910395"/>
    <w:rsid w:val="00910E2B"/>
    <w:rsid w:val="00911256"/>
    <w:rsid w:val="00911F7C"/>
    <w:rsid w:val="00911FF8"/>
    <w:rsid w:val="00917329"/>
    <w:rsid w:val="00917834"/>
    <w:rsid w:val="009203DD"/>
    <w:rsid w:val="009204FC"/>
    <w:rsid w:val="00921008"/>
    <w:rsid w:val="00923EA7"/>
    <w:rsid w:val="009263E5"/>
    <w:rsid w:val="00932A2D"/>
    <w:rsid w:val="009346EE"/>
    <w:rsid w:val="0093663E"/>
    <w:rsid w:val="0093784E"/>
    <w:rsid w:val="0094204A"/>
    <w:rsid w:val="00942BB0"/>
    <w:rsid w:val="00943859"/>
    <w:rsid w:val="00952201"/>
    <w:rsid w:val="009576BE"/>
    <w:rsid w:val="00960295"/>
    <w:rsid w:val="00960549"/>
    <w:rsid w:val="00960ED0"/>
    <w:rsid w:val="009633A6"/>
    <w:rsid w:val="009637D8"/>
    <w:rsid w:val="00963F62"/>
    <w:rsid w:val="009712B1"/>
    <w:rsid w:val="009720BC"/>
    <w:rsid w:val="00973F08"/>
    <w:rsid w:val="00974FF9"/>
    <w:rsid w:val="009774C2"/>
    <w:rsid w:val="009802E6"/>
    <w:rsid w:val="0099050A"/>
    <w:rsid w:val="00991DD6"/>
    <w:rsid w:val="0099471A"/>
    <w:rsid w:val="00994B73"/>
    <w:rsid w:val="00995265"/>
    <w:rsid w:val="00996329"/>
    <w:rsid w:val="009963DE"/>
    <w:rsid w:val="009A0AE2"/>
    <w:rsid w:val="009B013B"/>
    <w:rsid w:val="009B0ED3"/>
    <w:rsid w:val="009B1F51"/>
    <w:rsid w:val="009B7798"/>
    <w:rsid w:val="009B7CF6"/>
    <w:rsid w:val="009C0EFC"/>
    <w:rsid w:val="009E0C9C"/>
    <w:rsid w:val="009E290D"/>
    <w:rsid w:val="009E29E8"/>
    <w:rsid w:val="009E4D0B"/>
    <w:rsid w:val="009E7045"/>
    <w:rsid w:val="009E73C1"/>
    <w:rsid w:val="009F3DF4"/>
    <w:rsid w:val="00A019D5"/>
    <w:rsid w:val="00A15D9F"/>
    <w:rsid w:val="00A1650E"/>
    <w:rsid w:val="00A17141"/>
    <w:rsid w:val="00A21B35"/>
    <w:rsid w:val="00A267FC"/>
    <w:rsid w:val="00A273C6"/>
    <w:rsid w:val="00A278DA"/>
    <w:rsid w:val="00A27AA0"/>
    <w:rsid w:val="00A27EE6"/>
    <w:rsid w:val="00A32455"/>
    <w:rsid w:val="00A328C7"/>
    <w:rsid w:val="00A3346E"/>
    <w:rsid w:val="00A358BD"/>
    <w:rsid w:val="00A379FA"/>
    <w:rsid w:val="00A40ACC"/>
    <w:rsid w:val="00A42AA0"/>
    <w:rsid w:val="00A44D5D"/>
    <w:rsid w:val="00A4529E"/>
    <w:rsid w:val="00A453EF"/>
    <w:rsid w:val="00A45915"/>
    <w:rsid w:val="00A5069E"/>
    <w:rsid w:val="00A53321"/>
    <w:rsid w:val="00A55866"/>
    <w:rsid w:val="00A5666B"/>
    <w:rsid w:val="00A56A68"/>
    <w:rsid w:val="00A6140D"/>
    <w:rsid w:val="00A628C5"/>
    <w:rsid w:val="00A6480C"/>
    <w:rsid w:val="00A64944"/>
    <w:rsid w:val="00A6588D"/>
    <w:rsid w:val="00A67368"/>
    <w:rsid w:val="00A739E3"/>
    <w:rsid w:val="00A80086"/>
    <w:rsid w:val="00A818A8"/>
    <w:rsid w:val="00A84394"/>
    <w:rsid w:val="00A84698"/>
    <w:rsid w:val="00A84D14"/>
    <w:rsid w:val="00A85A7A"/>
    <w:rsid w:val="00A902D3"/>
    <w:rsid w:val="00A90305"/>
    <w:rsid w:val="00A90CE6"/>
    <w:rsid w:val="00A932EA"/>
    <w:rsid w:val="00A939EA"/>
    <w:rsid w:val="00A96138"/>
    <w:rsid w:val="00A96722"/>
    <w:rsid w:val="00A970CB"/>
    <w:rsid w:val="00A976FC"/>
    <w:rsid w:val="00AB3B55"/>
    <w:rsid w:val="00AB4414"/>
    <w:rsid w:val="00AB608D"/>
    <w:rsid w:val="00AB6F50"/>
    <w:rsid w:val="00AB7216"/>
    <w:rsid w:val="00AB7E37"/>
    <w:rsid w:val="00AC065B"/>
    <w:rsid w:val="00AC2130"/>
    <w:rsid w:val="00AC5022"/>
    <w:rsid w:val="00AC793D"/>
    <w:rsid w:val="00AD26E3"/>
    <w:rsid w:val="00AD4213"/>
    <w:rsid w:val="00AD43A9"/>
    <w:rsid w:val="00AD581A"/>
    <w:rsid w:val="00AD5FF5"/>
    <w:rsid w:val="00AD67BD"/>
    <w:rsid w:val="00AE2A15"/>
    <w:rsid w:val="00AE5EDD"/>
    <w:rsid w:val="00AE6EE4"/>
    <w:rsid w:val="00AF0822"/>
    <w:rsid w:val="00AF5F26"/>
    <w:rsid w:val="00B00238"/>
    <w:rsid w:val="00B05856"/>
    <w:rsid w:val="00B06606"/>
    <w:rsid w:val="00B10E1E"/>
    <w:rsid w:val="00B12CFA"/>
    <w:rsid w:val="00B14865"/>
    <w:rsid w:val="00B158F4"/>
    <w:rsid w:val="00B159A9"/>
    <w:rsid w:val="00B164B3"/>
    <w:rsid w:val="00B20F67"/>
    <w:rsid w:val="00B21752"/>
    <w:rsid w:val="00B21B16"/>
    <w:rsid w:val="00B2243F"/>
    <w:rsid w:val="00B272CB"/>
    <w:rsid w:val="00B276D2"/>
    <w:rsid w:val="00B30E5D"/>
    <w:rsid w:val="00B32CDA"/>
    <w:rsid w:val="00B32D7E"/>
    <w:rsid w:val="00B33721"/>
    <w:rsid w:val="00B37357"/>
    <w:rsid w:val="00B3785D"/>
    <w:rsid w:val="00B37FFD"/>
    <w:rsid w:val="00B40243"/>
    <w:rsid w:val="00B40A09"/>
    <w:rsid w:val="00B46C28"/>
    <w:rsid w:val="00B47B6D"/>
    <w:rsid w:val="00B51BEA"/>
    <w:rsid w:val="00B568B2"/>
    <w:rsid w:val="00B57881"/>
    <w:rsid w:val="00B57C43"/>
    <w:rsid w:val="00B611A8"/>
    <w:rsid w:val="00B62496"/>
    <w:rsid w:val="00B6445A"/>
    <w:rsid w:val="00B666D6"/>
    <w:rsid w:val="00B66A56"/>
    <w:rsid w:val="00B66C75"/>
    <w:rsid w:val="00B74478"/>
    <w:rsid w:val="00B77295"/>
    <w:rsid w:val="00B77906"/>
    <w:rsid w:val="00B801F5"/>
    <w:rsid w:val="00B81F0A"/>
    <w:rsid w:val="00B865E7"/>
    <w:rsid w:val="00B8730E"/>
    <w:rsid w:val="00B87892"/>
    <w:rsid w:val="00B911E7"/>
    <w:rsid w:val="00B911EB"/>
    <w:rsid w:val="00B91763"/>
    <w:rsid w:val="00B91A2A"/>
    <w:rsid w:val="00B91FCF"/>
    <w:rsid w:val="00BA216B"/>
    <w:rsid w:val="00BA4BDF"/>
    <w:rsid w:val="00BB0E31"/>
    <w:rsid w:val="00BB2532"/>
    <w:rsid w:val="00BB2E4D"/>
    <w:rsid w:val="00BB43A6"/>
    <w:rsid w:val="00BB4430"/>
    <w:rsid w:val="00BB4E9D"/>
    <w:rsid w:val="00BB6D1A"/>
    <w:rsid w:val="00BC11C4"/>
    <w:rsid w:val="00BC4DF9"/>
    <w:rsid w:val="00BC697E"/>
    <w:rsid w:val="00BD02AD"/>
    <w:rsid w:val="00BD051F"/>
    <w:rsid w:val="00BD3707"/>
    <w:rsid w:val="00BD71FE"/>
    <w:rsid w:val="00BE4D9A"/>
    <w:rsid w:val="00BE56E5"/>
    <w:rsid w:val="00BE6D54"/>
    <w:rsid w:val="00BF0FD6"/>
    <w:rsid w:val="00BF1ECC"/>
    <w:rsid w:val="00BF2C6F"/>
    <w:rsid w:val="00BF51C9"/>
    <w:rsid w:val="00BF64FB"/>
    <w:rsid w:val="00BF6C93"/>
    <w:rsid w:val="00C022E9"/>
    <w:rsid w:val="00C02B70"/>
    <w:rsid w:val="00C0364B"/>
    <w:rsid w:val="00C1183C"/>
    <w:rsid w:val="00C16724"/>
    <w:rsid w:val="00C21A58"/>
    <w:rsid w:val="00C24D72"/>
    <w:rsid w:val="00C306F6"/>
    <w:rsid w:val="00C31DD0"/>
    <w:rsid w:val="00C32BE5"/>
    <w:rsid w:val="00C4006A"/>
    <w:rsid w:val="00C42B53"/>
    <w:rsid w:val="00C44339"/>
    <w:rsid w:val="00C443E5"/>
    <w:rsid w:val="00C529DD"/>
    <w:rsid w:val="00C60184"/>
    <w:rsid w:val="00C6384F"/>
    <w:rsid w:val="00C64529"/>
    <w:rsid w:val="00C64BFC"/>
    <w:rsid w:val="00C64D3A"/>
    <w:rsid w:val="00C67657"/>
    <w:rsid w:val="00C6776F"/>
    <w:rsid w:val="00C701CB"/>
    <w:rsid w:val="00C749EA"/>
    <w:rsid w:val="00C74EE6"/>
    <w:rsid w:val="00C85A40"/>
    <w:rsid w:val="00C87030"/>
    <w:rsid w:val="00C91169"/>
    <w:rsid w:val="00C9138E"/>
    <w:rsid w:val="00C920B5"/>
    <w:rsid w:val="00C92302"/>
    <w:rsid w:val="00C9354F"/>
    <w:rsid w:val="00C96CB3"/>
    <w:rsid w:val="00CA4A22"/>
    <w:rsid w:val="00CA511B"/>
    <w:rsid w:val="00CA5B9F"/>
    <w:rsid w:val="00CB0D39"/>
    <w:rsid w:val="00CB4DA1"/>
    <w:rsid w:val="00CB6F29"/>
    <w:rsid w:val="00CC4B12"/>
    <w:rsid w:val="00CC6AA5"/>
    <w:rsid w:val="00CC6AF2"/>
    <w:rsid w:val="00CD583D"/>
    <w:rsid w:val="00CE2040"/>
    <w:rsid w:val="00CE4BBF"/>
    <w:rsid w:val="00CE59B4"/>
    <w:rsid w:val="00CF0856"/>
    <w:rsid w:val="00CF6713"/>
    <w:rsid w:val="00CF77E0"/>
    <w:rsid w:val="00D025D2"/>
    <w:rsid w:val="00D02D59"/>
    <w:rsid w:val="00D053FF"/>
    <w:rsid w:val="00D13173"/>
    <w:rsid w:val="00D17D56"/>
    <w:rsid w:val="00D17EAD"/>
    <w:rsid w:val="00D306D2"/>
    <w:rsid w:val="00D31DDD"/>
    <w:rsid w:val="00D3244C"/>
    <w:rsid w:val="00D34DD5"/>
    <w:rsid w:val="00D368C3"/>
    <w:rsid w:val="00D412BB"/>
    <w:rsid w:val="00D412DC"/>
    <w:rsid w:val="00D46DA2"/>
    <w:rsid w:val="00D47054"/>
    <w:rsid w:val="00D51238"/>
    <w:rsid w:val="00D53FF4"/>
    <w:rsid w:val="00D544C7"/>
    <w:rsid w:val="00D66F27"/>
    <w:rsid w:val="00D6738A"/>
    <w:rsid w:val="00D704A1"/>
    <w:rsid w:val="00D73663"/>
    <w:rsid w:val="00D74473"/>
    <w:rsid w:val="00D7546F"/>
    <w:rsid w:val="00D75D39"/>
    <w:rsid w:val="00D766A3"/>
    <w:rsid w:val="00D8062A"/>
    <w:rsid w:val="00D81D4D"/>
    <w:rsid w:val="00D8224B"/>
    <w:rsid w:val="00D82885"/>
    <w:rsid w:val="00D90E3C"/>
    <w:rsid w:val="00D93E2D"/>
    <w:rsid w:val="00D94A07"/>
    <w:rsid w:val="00D94E32"/>
    <w:rsid w:val="00DA2375"/>
    <w:rsid w:val="00DA2864"/>
    <w:rsid w:val="00DA540F"/>
    <w:rsid w:val="00DA5EA9"/>
    <w:rsid w:val="00DB4AC5"/>
    <w:rsid w:val="00DC39C1"/>
    <w:rsid w:val="00DC40FB"/>
    <w:rsid w:val="00DD07AF"/>
    <w:rsid w:val="00DD6DA7"/>
    <w:rsid w:val="00DE1CFA"/>
    <w:rsid w:val="00DE242C"/>
    <w:rsid w:val="00DF052E"/>
    <w:rsid w:val="00DF110B"/>
    <w:rsid w:val="00DF2BD7"/>
    <w:rsid w:val="00DF403A"/>
    <w:rsid w:val="00DF5E6E"/>
    <w:rsid w:val="00DF6086"/>
    <w:rsid w:val="00DF7332"/>
    <w:rsid w:val="00E009E8"/>
    <w:rsid w:val="00E00F03"/>
    <w:rsid w:val="00E13EC7"/>
    <w:rsid w:val="00E174D0"/>
    <w:rsid w:val="00E25553"/>
    <w:rsid w:val="00E25888"/>
    <w:rsid w:val="00E32EF7"/>
    <w:rsid w:val="00E35972"/>
    <w:rsid w:val="00E36840"/>
    <w:rsid w:val="00E418BE"/>
    <w:rsid w:val="00E43673"/>
    <w:rsid w:val="00E44B5E"/>
    <w:rsid w:val="00E45A7D"/>
    <w:rsid w:val="00E479C9"/>
    <w:rsid w:val="00E50E77"/>
    <w:rsid w:val="00E54BEE"/>
    <w:rsid w:val="00E56DB4"/>
    <w:rsid w:val="00E60803"/>
    <w:rsid w:val="00E615CE"/>
    <w:rsid w:val="00E678AA"/>
    <w:rsid w:val="00E71840"/>
    <w:rsid w:val="00E71A2D"/>
    <w:rsid w:val="00E71FA9"/>
    <w:rsid w:val="00E740E7"/>
    <w:rsid w:val="00E74971"/>
    <w:rsid w:val="00E77392"/>
    <w:rsid w:val="00E77FC8"/>
    <w:rsid w:val="00E80555"/>
    <w:rsid w:val="00E84ADD"/>
    <w:rsid w:val="00E91D7F"/>
    <w:rsid w:val="00E95D4B"/>
    <w:rsid w:val="00EA779B"/>
    <w:rsid w:val="00EB02FE"/>
    <w:rsid w:val="00EB130D"/>
    <w:rsid w:val="00EB1806"/>
    <w:rsid w:val="00EB644D"/>
    <w:rsid w:val="00EB699D"/>
    <w:rsid w:val="00EC1001"/>
    <w:rsid w:val="00EC6C52"/>
    <w:rsid w:val="00EC7576"/>
    <w:rsid w:val="00ED041A"/>
    <w:rsid w:val="00ED137B"/>
    <w:rsid w:val="00ED40D6"/>
    <w:rsid w:val="00ED5464"/>
    <w:rsid w:val="00ED5B89"/>
    <w:rsid w:val="00ED75DB"/>
    <w:rsid w:val="00ED7B81"/>
    <w:rsid w:val="00EE12B5"/>
    <w:rsid w:val="00EE4C97"/>
    <w:rsid w:val="00EE731F"/>
    <w:rsid w:val="00EF117E"/>
    <w:rsid w:val="00EF27DC"/>
    <w:rsid w:val="00EF4901"/>
    <w:rsid w:val="00EF56DE"/>
    <w:rsid w:val="00F031D6"/>
    <w:rsid w:val="00F03859"/>
    <w:rsid w:val="00F05B7F"/>
    <w:rsid w:val="00F1556C"/>
    <w:rsid w:val="00F2598F"/>
    <w:rsid w:val="00F25D84"/>
    <w:rsid w:val="00F25DF2"/>
    <w:rsid w:val="00F25EEE"/>
    <w:rsid w:val="00F3077B"/>
    <w:rsid w:val="00F30E90"/>
    <w:rsid w:val="00F34E0D"/>
    <w:rsid w:val="00F36661"/>
    <w:rsid w:val="00F36ACC"/>
    <w:rsid w:val="00F4058B"/>
    <w:rsid w:val="00F41A57"/>
    <w:rsid w:val="00F41C05"/>
    <w:rsid w:val="00F43086"/>
    <w:rsid w:val="00F43A0C"/>
    <w:rsid w:val="00F44A22"/>
    <w:rsid w:val="00F55FA6"/>
    <w:rsid w:val="00F612A3"/>
    <w:rsid w:val="00F61BAF"/>
    <w:rsid w:val="00F63C54"/>
    <w:rsid w:val="00F63DD8"/>
    <w:rsid w:val="00F66C24"/>
    <w:rsid w:val="00F70926"/>
    <w:rsid w:val="00F717DF"/>
    <w:rsid w:val="00F74F3F"/>
    <w:rsid w:val="00F756E9"/>
    <w:rsid w:val="00F76230"/>
    <w:rsid w:val="00F76B82"/>
    <w:rsid w:val="00F806CA"/>
    <w:rsid w:val="00F80F90"/>
    <w:rsid w:val="00F81211"/>
    <w:rsid w:val="00F81D2E"/>
    <w:rsid w:val="00F84B9D"/>
    <w:rsid w:val="00F85438"/>
    <w:rsid w:val="00F8659A"/>
    <w:rsid w:val="00F922FD"/>
    <w:rsid w:val="00F93A39"/>
    <w:rsid w:val="00F9790C"/>
    <w:rsid w:val="00FA0D5A"/>
    <w:rsid w:val="00FA11B0"/>
    <w:rsid w:val="00FA33F1"/>
    <w:rsid w:val="00FA345D"/>
    <w:rsid w:val="00FA5215"/>
    <w:rsid w:val="00FA5871"/>
    <w:rsid w:val="00FB0678"/>
    <w:rsid w:val="00FB0A12"/>
    <w:rsid w:val="00FB28C4"/>
    <w:rsid w:val="00FB6B8B"/>
    <w:rsid w:val="00FB7FFD"/>
    <w:rsid w:val="00FD14C4"/>
    <w:rsid w:val="00FD427C"/>
    <w:rsid w:val="00FD7573"/>
    <w:rsid w:val="00FE5330"/>
    <w:rsid w:val="00FF04A7"/>
    <w:rsid w:val="00FF1C64"/>
    <w:rsid w:val="00FF436C"/>
    <w:rsid w:val="00FF66C3"/>
    <w:rsid w:val="00FF686A"/>
    <w:rsid w:val="00FF6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22"/>
        <w:lang w:val="en-IN" w:eastAsia="en-IN" w:bidi="ar-SA"/>
      </w:rPr>
    </w:rPrDefault>
    <w:pPrDefault>
      <w:pPr>
        <w:spacing w:line="360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annotation text" w:uiPriority="99"/>
    <w:lsdException w:name="header" w:uiPriority="99"/>
    <w:lsdException w:name="foot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13D"/>
    <w:rPr>
      <w:lang w:val="en-US"/>
    </w:rPr>
  </w:style>
  <w:style w:type="paragraph" w:styleId="Heading1">
    <w:name w:val="heading 1"/>
    <w:basedOn w:val="Normal"/>
    <w:next w:val="Normal"/>
    <w:qFormat/>
    <w:rsid w:val="00106B57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06B57"/>
    <w:pPr>
      <w:keepNext/>
      <w:jc w:val="center"/>
      <w:outlineLvl w:val="1"/>
    </w:pPr>
    <w:rPr>
      <w:b/>
      <w:sz w:val="40"/>
      <w:szCs w:val="40"/>
    </w:rPr>
  </w:style>
  <w:style w:type="paragraph" w:styleId="Heading3">
    <w:name w:val="heading 3"/>
    <w:basedOn w:val="Normal"/>
    <w:next w:val="Normal"/>
    <w:qFormat/>
    <w:rsid w:val="00106B57"/>
    <w:pPr>
      <w:keepNext/>
      <w:ind w:left="720" w:firstLine="720"/>
      <w:outlineLvl w:val="2"/>
    </w:pPr>
    <w:rPr>
      <w:b/>
      <w:sz w:val="40"/>
    </w:rPr>
  </w:style>
  <w:style w:type="paragraph" w:styleId="Heading4">
    <w:name w:val="heading 4"/>
    <w:basedOn w:val="Normal"/>
    <w:next w:val="Normal"/>
    <w:qFormat/>
    <w:rsid w:val="009963D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963D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963DE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9963DE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963D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963DE"/>
    <w:p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106B57"/>
  </w:style>
  <w:style w:type="paragraph" w:styleId="Header">
    <w:name w:val="header"/>
    <w:basedOn w:val="Normal"/>
    <w:link w:val="HeaderChar"/>
    <w:uiPriority w:val="99"/>
    <w:rsid w:val="00106B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06B5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106B57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9963DE"/>
    <w:pPr>
      <w:spacing w:after="120"/>
      <w:ind w:left="1440" w:right="1440"/>
    </w:pPr>
  </w:style>
  <w:style w:type="paragraph" w:styleId="BodyText">
    <w:name w:val="Body Text"/>
    <w:basedOn w:val="Normal"/>
    <w:rsid w:val="009963DE"/>
    <w:pPr>
      <w:spacing w:after="120"/>
    </w:pPr>
  </w:style>
  <w:style w:type="paragraph" w:styleId="BodyText2">
    <w:name w:val="Body Text 2"/>
    <w:basedOn w:val="Normal"/>
    <w:rsid w:val="009963DE"/>
    <w:pPr>
      <w:spacing w:after="120" w:line="480" w:lineRule="auto"/>
    </w:pPr>
  </w:style>
  <w:style w:type="paragraph" w:styleId="BodyText3">
    <w:name w:val="Body Text 3"/>
    <w:basedOn w:val="Normal"/>
    <w:rsid w:val="009963DE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9963DE"/>
    <w:pPr>
      <w:ind w:firstLine="210"/>
    </w:pPr>
  </w:style>
  <w:style w:type="paragraph" w:styleId="BodyTextIndent">
    <w:name w:val="Body Text Indent"/>
    <w:basedOn w:val="Normal"/>
    <w:rsid w:val="009963DE"/>
    <w:pPr>
      <w:spacing w:after="120"/>
      <w:ind w:left="360"/>
    </w:pPr>
  </w:style>
  <w:style w:type="paragraph" w:styleId="BodyTextFirstIndent2">
    <w:name w:val="Body Text First Indent 2"/>
    <w:basedOn w:val="BodyTextIndent"/>
    <w:rsid w:val="009963DE"/>
    <w:pPr>
      <w:ind w:firstLine="210"/>
    </w:pPr>
  </w:style>
  <w:style w:type="paragraph" w:styleId="BodyTextIndent2">
    <w:name w:val="Body Text Indent 2"/>
    <w:basedOn w:val="Normal"/>
    <w:rsid w:val="009963DE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963DE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9963DE"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rsid w:val="009963DE"/>
    <w:pPr>
      <w:ind w:left="4320"/>
    </w:pPr>
  </w:style>
  <w:style w:type="paragraph" w:styleId="CommentText">
    <w:name w:val="annotation text"/>
    <w:basedOn w:val="Normal"/>
    <w:link w:val="CommentTextChar"/>
    <w:uiPriority w:val="99"/>
    <w:rsid w:val="009963DE"/>
    <w:rPr>
      <w:sz w:val="20"/>
    </w:rPr>
  </w:style>
  <w:style w:type="paragraph" w:styleId="CommentSubject">
    <w:name w:val="annotation subject"/>
    <w:basedOn w:val="CommentText"/>
    <w:next w:val="CommentText"/>
    <w:semiHidden/>
    <w:rsid w:val="009963DE"/>
    <w:rPr>
      <w:b/>
      <w:bCs/>
    </w:rPr>
  </w:style>
  <w:style w:type="paragraph" w:styleId="Date">
    <w:name w:val="Date"/>
    <w:basedOn w:val="Normal"/>
    <w:next w:val="Normal"/>
    <w:rsid w:val="009963DE"/>
  </w:style>
  <w:style w:type="paragraph" w:styleId="DocumentMap">
    <w:name w:val="Document Map"/>
    <w:basedOn w:val="Normal"/>
    <w:semiHidden/>
    <w:rsid w:val="009963DE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9963DE"/>
  </w:style>
  <w:style w:type="paragraph" w:styleId="EndnoteText">
    <w:name w:val="endnote text"/>
    <w:basedOn w:val="Normal"/>
    <w:semiHidden/>
    <w:rsid w:val="009963DE"/>
    <w:rPr>
      <w:sz w:val="20"/>
    </w:rPr>
  </w:style>
  <w:style w:type="paragraph" w:styleId="EnvelopeAddress">
    <w:name w:val="envelope address"/>
    <w:basedOn w:val="Normal"/>
    <w:rsid w:val="009963DE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9963DE"/>
    <w:rPr>
      <w:sz w:val="20"/>
    </w:rPr>
  </w:style>
  <w:style w:type="paragraph" w:styleId="FootnoteText">
    <w:name w:val="footnote text"/>
    <w:basedOn w:val="Normal"/>
    <w:semiHidden/>
    <w:rsid w:val="009963DE"/>
    <w:rPr>
      <w:sz w:val="20"/>
    </w:rPr>
  </w:style>
  <w:style w:type="paragraph" w:styleId="HTMLAddress">
    <w:name w:val="HTML Address"/>
    <w:basedOn w:val="Normal"/>
    <w:rsid w:val="009963DE"/>
    <w:rPr>
      <w:i/>
      <w:iCs/>
    </w:rPr>
  </w:style>
  <w:style w:type="paragraph" w:styleId="HTMLPreformatted">
    <w:name w:val="HTML Preformatted"/>
    <w:basedOn w:val="Normal"/>
    <w:rsid w:val="009963DE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9963DE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9963DE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9963DE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963DE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963DE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963DE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963DE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963DE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963DE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9963DE"/>
    <w:rPr>
      <w:b/>
      <w:bCs/>
    </w:rPr>
  </w:style>
  <w:style w:type="paragraph" w:styleId="List">
    <w:name w:val="List"/>
    <w:basedOn w:val="Normal"/>
    <w:rsid w:val="009963DE"/>
    <w:pPr>
      <w:ind w:left="360" w:hanging="360"/>
    </w:pPr>
  </w:style>
  <w:style w:type="paragraph" w:styleId="List2">
    <w:name w:val="List 2"/>
    <w:basedOn w:val="Normal"/>
    <w:rsid w:val="009963DE"/>
    <w:pPr>
      <w:ind w:left="720" w:hanging="360"/>
    </w:pPr>
  </w:style>
  <w:style w:type="paragraph" w:styleId="List3">
    <w:name w:val="List 3"/>
    <w:basedOn w:val="Normal"/>
    <w:rsid w:val="009963DE"/>
    <w:pPr>
      <w:ind w:left="1080" w:hanging="360"/>
    </w:pPr>
  </w:style>
  <w:style w:type="paragraph" w:styleId="List4">
    <w:name w:val="List 4"/>
    <w:basedOn w:val="Normal"/>
    <w:rsid w:val="009963DE"/>
    <w:pPr>
      <w:ind w:left="1440" w:hanging="360"/>
    </w:pPr>
  </w:style>
  <w:style w:type="paragraph" w:styleId="List5">
    <w:name w:val="List 5"/>
    <w:basedOn w:val="Normal"/>
    <w:rsid w:val="009963DE"/>
    <w:pPr>
      <w:ind w:left="1800" w:hanging="360"/>
    </w:pPr>
  </w:style>
  <w:style w:type="paragraph" w:styleId="ListBullet">
    <w:name w:val="List Bullet"/>
    <w:basedOn w:val="Normal"/>
    <w:autoRedefine/>
    <w:rsid w:val="009963DE"/>
    <w:pPr>
      <w:numPr>
        <w:numId w:val="1"/>
      </w:numPr>
    </w:pPr>
  </w:style>
  <w:style w:type="paragraph" w:styleId="ListBullet2">
    <w:name w:val="List Bullet 2"/>
    <w:basedOn w:val="Normal"/>
    <w:autoRedefine/>
    <w:rsid w:val="009963DE"/>
    <w:pPr>
      <w:numPr>
        <w:numId w:val="2"/>
      </w:numPr>
    </w:pPr>
  </w:style>
  <w:style w:type="paragraph" w:styleId="ListBullet3">
    <w:name w:val="List Bullet 3"/>
    <w:basedOn w:val="Normal"/>
    <w:autoRedefine/>
    <w:rsid w:val="009963DE"/>
    <w:pPr>
      <w:numPr>
        <w:numId w:val="3"/>
      </w:numPr>
    </w:pPr>
  </w:style>
  <w:style w:type="paragraph" w:styleId="ListBullet4">
    <w:name w:val="List Bullet 4"/>
    <w:basedOn w:val="Normal"/>
    <w:autoRedefine/>
    <w:rsid w:val="009963DE"/>
    <w:pPr>
      <w:numPr>
        <w:numId w:val="4"/>
      </w:numPr>
    </w:pPr>
  </w:style>
  <w:style w:type="paragraph" w:styleId="ListBullet5">
    <w:name w:val="List Bullet 5"/>
    <w:basedOn w:val="Normal"/>
    <w:autoRedefine/>
    <w:rsid w:val="009963DE"/>
    <w:pPr>
      <w:numPr>
        <w:numId w:val="5"/>
      </w:numPr>
    </w:pPr>
  </w:style>
  <w:style w:type="paragraph" w:styleId="ListContinue">
    <w:name w:val="List Continue"/>
    <w:basedOn w:val="Normal"/>
    <w:rsid w:val="009963DE"/>
    <w:pPr>
      <w:spacing w:after="120"/>
      <w:ind w:left="360"/>
    </w:pPr>
  </w:style>
  <w:style w:type="paragraph" w:styleId="ListContinue2">
    <w:name w:val="List Continue 2"/>
    <w:basedOn w:val="Normal"/>
    <w:rsid w:val="009963DE"/>
    <w:pPr>
      <w:spacing w:after="120"/>
      <w:ind w:left="720"/>
    </w:pPr>
  </w:style>
  <w:style w:type="paragraph" w:styleId="ListContinue3">
    <w:name w:val="List Continue 3"/>
    <w:basedOn w:val="Normal"/>
    <w:rsid w:val="009963DE"/>
    <w:pPr>
      <w:spacing w:after="120"/>
      <w:ind w:left="1080"/>
    </w:pPr>
  </w:style>
  <w:style w:type="paragraph" w:styleId="ListContinue4">
    <w:name w:val="List Continue 4"/>
    <w:basedOn w:val="Normal"/>
    <w:rsid w:val="009963DE"/>
    <w:pPr>
      <w:spacing w:after="120"/>
      <w:ind w:left="1440"/>
    </w:pPr>
  </w:style>
  <w:style w:type="paragraph" w:styleId="ListContinue5">
    <w:name w:val="List Continue 5"/>
    <w:basedOn w:val="Normal"/>
    <w:rsid w:val="009963DE"/>
    <w:pPr>
      <w:spacing w:after="120"/>
      <w:ind w:left="1800"/>
    </w:pPr>
  </w:style>
  <w:style w:type="paragraph" w:styleId="ListNumber">
    <w:name w:val="List Number"/>
    <w:basedOn w:val="Normal"/>
    <w:rsid w:val="009963DE"/>
    <w:pPr>
      <w:numPr>
        <w:numId w:val="6"/>
      </w:numPr>
    </w:pPr>
  </w:style>
  <w:style w:type="paragraph" w:styleId="ListNumber2">
    <w:name w:val="List Number 2"/>
    <w:basedOn w:val="Normal"/>
    <w:rsid w:val="009963DE"/>
    <w:pPr>
      <w:numPr>
        <w:numId w:val="7"/>
      </w:numPr>
    </w:pPr>
  </w:style>
  <w:style w:type="paragraph" w:styleId="ListNumber3">
    <w:name w:val="List Number 3"/>
    <w:basedOn w:val="Normal"/>
    <w:rsid w:val="009963DE"/>
    <w:pPr>
      <w:numPr>
        <w:numId w:val="8"/>
      </w:numPr>
    </w:pPr>
  </w:style>
  <w:style w:type="paragraph" w:styleId="ListNumber4">
    <w:name w:val="List Number 4"/>
    <w:basedOn w:val="Normal"/>
    <w:rsid w:val="009963DE"/>
    <w:pPr>
      <w:numPr>
        <w:numId w:val="9"/>
      </w:numPr>
    </w:pPr>
  </w:style>
  <w:style w:type="paragraph" w:styleId="ListNumber5">
    <w:name w:val="List Number 5"/>
    <w:basedOn w:val="Normal"/>
    <w:rsid w:val="009963DE"/>
    <w:pPr>
      <w:numPr>
        <w:numId w:val="10"/>
      </w:numPr>
    </w:pPr>
  </w:style>
  <w:style w:type="paragraph" w:styleId="MacroText">
    <w:name w:val="macro"/>
    <w:semiHidden/>
    <w:rsid w:val="009963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rsid w:val="009963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</w:style>
  <w:style w:type="paragraph" w:styleId="NormalWeb">
    <w:name w:val="Normal (Web)"/>
    <w:basedOn w:val="Normal"/>
    <w:rsid w:val="009963DE"/>
  </w:style>
  <w:style w:type="paragraph" w:styleId="NormalIndent">
    <w:name w:val="Normal Indent"/>
    <w:basedOn w:val="Normal"/>
    <w:rsid w:val="009963DE"/>
    <w:pPr>
      <w:ind w:left="720"/>
    </w:pPr>
  </w:style>
  <w:style w:type="paragraph" w:styleId="NoteHeading">
    <w:name w:val="Note Heading"/>
    <w:basedOn w:val="Normal"/>
    <w:next w:val="Normal"/>
    <w:rsid w:val="009963DE"/>
  </w:style>
  <w:style w:type="paragraph" w:styleId="PlainText">
    <w:name w:val="Plain Text"/>
    <w:basedOn w:val="Normal"/>
    <w:rsid w:val="009963DE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9963DE"/>
  </w:style>
  <w:style w:type="paragraph" w:styleId="Signature">
    <w:name w:val="Signature"/>
    <w:basedOn w:val="Normal"/>
    <w:rsid w:val="009963DE"/>
    <w:pPr>
      <w:ind w:left="4320"/>
    </w:pPr>
  </w:style>
  <w:style w:type="paragraph" w:styleId="Subtitle">
    <w:name w:val="Subtitle"/>
    <w:basedOn w:val="Normal"/>
    <w:qFormat/>
    <w:rsid w:val="009963DE"/>
    <w:pPr>
      <w:spacing w:after="60"/>
      <w:jc w:val="center"/>
      <w:outlineLvl w:val="1"/>
    </w:pPr>
  </w:style>
  <w:style w:type="table" w:styleId="Table3Deffects1">
    <w:name w:val="Table 3D effects 1"/>
    <w:basedOn w:val="TableNormal"/>
    <w:rsid w:val="009963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9963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9963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9963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9963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9963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9963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9963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9963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9963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9963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9963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9963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9963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9963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9963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9963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96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9963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9963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9963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9963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9963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9963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9963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9963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9963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9963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9963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9963DE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963DE"/>
    <w:pPr>
      <w:ind w:left="480" w:hanging="480"/>
    </w:pPr>
  </w:style>
  <w:style w:type="table" w:styleId="TableProfessional">
    <w:name w:val="Table Professional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9963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9963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9963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9963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96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9963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9963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9963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9963DE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9963DE"/>
    <w:pPr>
      <w:spacing w:before="120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9963DE"/>
  </w:style>
  <w:style w:type="paragraph" w:styleId="TOC2">
    <w:name w:val="toc 2"/>
    <w:basedOn w:val="Normal"/>
    <w:next w:val="Normal"/>
    <w:autoRedefine/>
    <w:semiHidden/>
    <w:rsid w:val="009963DE"/>
    <w:pPr>
      <w:ind w:left="240"/>
    </w:pPr>
  </w:style>
  <w:style w:type="paragraph" w:styleId="TOC3">
    <w:name w:val="toc 3"/>
    <w:basedOn w:val="Normal"/>
    <w:next w:val="Normal"/>
    <w:autoRedefine/>
    <w:semiHidden/>
    <w:rsid w:val="009963DE"/>
    <w:pPr>
      <w:ind w:left="480"/>
    </w:pPr>
  </w:style>
  <w:style w:type="paragraph" w:styleId="TOC4">
    <w:name w:val="toc 4"/>
    <w:basedOn w:val="Normal"/>
    <w:next w:val="Normal"/>
    <w:autoRedefine/>
    <w:semiHidden/>
    <w:rsid w:val="009963DE"/>
    <w:pPr>
      <w:ind w:left="720"/>
    </w:pPr>
  </w:style>
  <w:style w:type="paragraph" w:styleId="TOC5">
    <w:name w:val="toc 5"/>
    <w:basedOn w:val="Normal"/>
    <w:next w:val="Normal"/>
    <w:autoRedefine/>
    <w:semiHidden/>
    <w:rsid w:val="009963DE"/>
    <w:pPr>
      <w:ind w:left="960"/>
    </w:pPr>
  </w:style>
  <w:style w:type="paragraph" w:styleId="TOC6">
    <w:name w:val="toc 6"/>
    <w:basedOn w:val="Normal"/>
    <w:next w:val="Normal"/>
    <w:autoRedefine/>
    <w:semiHidden/>
    <w:rsid w:val="009963DE"/>
    <w:pPr>
      <w:ind w:left="1200"/>
    </w:pPr>
  </w:style>
  <w:style w:type="paragraph" w:styleId="TOC7">
    <w:name w:val="toc 7"/>
    <w:basedOn w:val="Normal"/>
    <w:next w:val="Normal"/>
    <w:autoRedefine/>
    <w:semiHidden/>
    <w:rsid w:val="009963DE"/>
    <w:pPr>
      <w:ind w:left="1440"/>
    </w:pPr>
  </w:style>
  <w:style w:type="paragraph" w:styleId="TOC8">
    <w:name w:val="toc 8"/>
    <w:basedOn w:val="Normal"/>
    <w:next w:val="Normal"/>
    <w:autoRedefine/>
    <w:semiHidden/>
    <w:rsid w:val="009963DE"/>
    <w:pPr>
      <w:ind w:left="1680"/>
    </w:pPr>
  </w:style>
  <w:style w:type="paragraph" w:styleId="TOC9">
    <w:name w:val="toc 9"/>
    <w:basedOn w:val="Normal"/>
    <w:next w:val="Normal"/>
    <w:autoRedefine/>
    <w:semiHidden/>
    <w:rsid w:val="009963DE"/>
    <w:pPr>
      <w:ind w:left="1920"/>
    </w:pPr>
  </w:style>
  <w:style w:type="character" w:styleId="Hyperlink">
    <w:name w:val="Hyperlink"/>
    <w:basedOn w:val="DefaultParagraphFont"/>
    <w:rsid w:val="00032072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3BFD"/>
    <w:rPr>
      <w:rFonts w:ascii="Courier" w:hAnsi="Courier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B0A12"/>
    <w:rPr>
      <w:rFonts w:ascii="Courier" w:hAnsi="Courier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11F6D"/>
    <w:rPr>
      <w:rFonts w:ascii="Courier" w:hAnsi="Courier"/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6764B0"/>
    <w:pPr>
      <w:ind w:left="720"/>
      <w:contextualSpacing/>
    </w:pPr>
  </w:style>
  <w:style w:type="paragraph" w:customStyle="1" w:styleId="NormalBold">
    <w:name w:val="NormalBold"/>
    <w:basedOn w:val="Normal"/>
    <w:link w:val="NormalBoldChar"/>
    <w:uiPriority w:val="99"/>
    <w:rsid w:val="00886B9A"/>
    <w:pPr>
      <w:widowControl w:val="0"/>
      <w:suppressAutoHyphens/>
    </w:pPr>
    <w:rPr>
      <w:rFonts w:ascii="Times New Roman" w:hAnsi="Times New Roman"/>
      <w:b/>
      <w:bCs/>
      <w:szCs w:val="24"/>
    </w:rPr>
  </w:style>
  <w:style w:type="paragraph" w:customStyle="1" w:styleId="TableContents">
    <w:name w:val="Table Contents"/>
    <w:basedOn w:val="BodyText"/>
    <w:link w:val="TableContentsChar"/>
    <w:uiPriority w:val="99"/>
    <w:rsid w:val="00886B9A"/>
    <w:pPr>
      <w:keepNext/>
      <w:widowControl w:val="0"/>
      <w:suppressLineNumbers/>
      <w:tabs>
        <w:tab w:val="right" w:pos="9923"/>
      </w:tabs>
      <w:suppressAutoHyphens/>
      <w:spacing w:before="100" w:beforeAutospacing="1" w:after="100" w:afterAutospacing="1"/>
      <w:jc w:val="both"/>
    </w:pPr>
    <w:rPr>
      <w:rFonts w:ascii="Times New Roman" w:hAnsi="Times New Roman"/>
      <w:szCs w:val="24"/>
    </w:rPr>
  </w:style>
  <w:style w:type="table" w:customStyle="1" w:styleId="FormTable">
    <w:name w:val="Form Table"/>
    <w:uiPriority w:val="99"/>
    <w:rsid w:val="00886B9A"/>
    <w:pPr>
      <w:keepNext/>
    </w:pPr>
    <w:rPr>
      <w:sz w:val="24"/>
      <w:szCs w:val="24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TableHead">
    <w:name w:val="TableHead"/>
    <w:basedOn w:val="Normal"/>
    <w:autoRedefine/>
    <w:uiPriority w:val="99"/>
    <w:rsid w:val="00886B9A"/>
    <w:pPr>
      <w:widowControl w:val="0"/>
      <w:suppressAutoHyphens/>
      <w:jc w:val="center"/>
    </w:pPr>
    <w:rPr>
      <w:rFonts w:ascii="Times New Roman" w:hAnsi="Times New Roman"/>
      <w:b/>
      <w:bCs/>
      <w:szCs w:val="24"/>
    </w:rPr>
  </w:style>
  <w:style w:type="character" w:customStyle="1" w:styleId="NormalBoldChar">
    <w:name w:val="NormalBold Char"/>
    <w:basedOn w:val="DefaultParagraphFont"/>
    <w:link w:val="NormalBold"/>
    <w:uiPriority w:val="99"/>
    <w:locked/>
    <w:rsid w:val="00886B9A"/>
    <w:rPr>
      <w:b/>
      <w:bCs/>
      <w:sz w:val="24"/>
      <w:szCs w:val="24"/>
      <w:lang w:val="en-US"/>
    </w:rPr>
  </w:style>
  <w:style w:type="character" w:customStyle="1" w:styleId="TableContentsChar">
    <w:name w:val="Table Contents Char"/>
    <w:basedOn w:val="DefaultParagraphFont"/>
    <w:link w:val="TableContents"/>
    <w:uiPriority w:val="99"/>
    <w:locked/>
    <w:rsid w:val="00886B9A"/>
    <w:rPr>
      <w:sz w:val="24"/>
      <w:szCs w:val="24"/>
      <w:lang w:val="en-US"/>
    </w:rPr>
  </w:style>
  <w:style w:type="paragraph" w:customStyle="1" w:styleId="ProcessTableNumber1">
    <w:name w:val="ProcessTableNumber1"/>
    <w:basedOn w:val="ListNumber"/>
    <w:uiPriority w:val="99"/>
    <w:rsid w:val="00886B9A"/>
    <w:pPr>
      <w:keepNext/>
      <w:widowControl w:val="0"/>
      <w:numPr>
        <w:numId w:val="11"/>
      </w:numPr>
      <w:suppressAutoHyphens/>
    </w:pPr>
    <w:rPr>
      <w:rFonts w:ascii="Times New Roman" w:hAnsi="Times New Roman"/>
      <w:szCs w:val="24"/>
    </w:rPr>
  </w:style>
  <w:style w:type="character" w:styleId="CommentReference">
    <w:name w:val="annotation reference"/>
    <w:basedOn w:val="DefaultParagraphFont"/>
    <w:uiPriority w:val="99"/>
    <w:rsid w:val="00886B9A"/>
    <w:rPr>
      <w:sz w:val="16"/>
      <w:szCs w:val="16"/>
    </w:rPr>
  </w:style>
  <w:style w:type="paragraph" w:customStyle="1" w:styleId="ProcessTableNumber2">
    <w:name w:val="ProcessTableNumber2"/>
    <w:basedOn w:val="Normal"/>
    <w:uiPriority w:val="99"/>
    <w:rsid w:val="00886B9A"/>
    <w:pPr>
      <w:widowControl w:val="0"/>
      <w:numPr>
        <w:ilvl w:val="1"/>
        <w:numId w:val="11"/>
      </w:numPr>
      <w:suppressAutoHyphens/>
    </w:pPr>
    <w:rPr>
      <w:rFonts w:ascii="Times New Roman" w:hAnsi="Times New Roman"/>
      <w:szCs w:val="24"/>
    </w:rPr>
  </w:style>
  <w:style w:type="paragraph" w:customStyle="1" w:styleId="SectionHead">
    <w:name w:val="SectionHead"/>
    <w:basedOn w:val="Normal"/>
    <w:link w:val="SectionHeadChar"/>
    <w:uiPriority w:val="99"/>
    <w:rsid w:val="00470460"/>
    <w:pPr>
      <w:widowControl w:val="0"/>
      <w:suppressAutoHyphens/>
      <w:ind w:left="345"/>
      <w:jc w:val="both"/>
    </w:pPr>
    <w:rPr>
      <w:rFonts w:ascii="Times New Roman" w:hAnsi="Times New Roman"/>
      <w:i/>
      <w:iCs/>
      <w:szCs w:val="24"/>
    </w:rPr>
  </w:style>
  <w:style w:type="character" w:customStyle="1" w:styleId="SectionHeadChar">
    <w:name w:val="SectionHead Char"/>
    <w:basedOn w:val="DefaultParagraphFont"/>
    <w:link w:val="SectionHead"/>
    <w:uiPriority w:val="99"/>
    <w:locked/>
    <w:rsid w:val="00470460"/>
    <w:rPr>
      <w:i/>
      <w:iCs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2"/>
        <w:szCs w:val="22"/>
        <w:lang w:val="en-IN" w:eastAsia="en-IN" w:bidi="ar-SA"/>
      </w:rPr>
    </w:rPrDefault>
    <w:pPrDefault>
      <w:pPr>
        <w:spacing w:line="360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annotation text" w:uiPriority="99"/>
    <w:lsdException w:name="header" w:uiPriority="99"/>
    <w:lsdException w:name="foot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13D"/>
    <w:rPr>
      <w:lang w:val="en-US"/>
    </w:rPr>
  </w:style>
  <w:style w:type="paragraph" w:styleId="Heading1">
    <w:name w:val="heading 1"/>
    <w:basedOn w:val="Normal"/>
    <w:next w:val="Normal"/>
    <w:qFormat/>
    <w:rsid w:val="00106B57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06B57"/>
    <w:pPr>
      <w:keepNext/>
      <w:jc w:val="center"/>
      <w:outlineLvl w:val="1"/>
    </w:pPr>
    <w:rPr>
      <w:b/>
      <w:sz w:val="40"/>
      <w:szCs w:val="40"/>
    </w:rPr>
  </w:style>
  <w:style w:type="paragraph" w:styleId="Heading3">
    <w:name w:val="heading 3"/>
    <w:basedOn w:val="Normal"/>
    <w:next w:val="Normal"/>
    <w:qFormat/>
    <w:rsid w:val="00106B57"/>
    <w:pPr>
      <w:keepNext/>
      <w:ind w:left="720" w:firstLine="720"/>
      <w:outlineLvl w:val="2"/>
    </w:pPr>
    <w:rPr>
      <w:b/>
      <w:sz w:val="40"/>
    </w:rPr>
  </w:style>
  <w:style w:type="paragraph" w:styleId="Heading4">
    <w:name w:val="heading 4"/>
    <w:basedOn w:val="Normal"/>
    <w:next w:val="Normal"/>
    <w:qFormat/>
    <w:rsid w:val="009963D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963D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963DE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9963DE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963D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963DE"/>
    <w:p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106B57"/>
  </w:style>
  <w:style w:type="paragraph" w:styleId="Header">
    <w:name w:val="header"/>
    <w:basedOn w:val="Normal"/>
    <w:link w:val="HeaderChar"/>
    <w:uiPriority w:val="99"/>
    <w:rsid w:val="00106B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06B5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106B57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9963DE"/>
    <w:pPr>
      <w:spacing w:after="120"/>
      <w:ind w:left="1440" w:right="1440"/>
    </w:pPr>
  </w:style>
  <w:style w:type="paragraph" w:styleId="BodyText">
    <w:name w:val="Body Text"/>
    <w:basedOn w:val="Normal"/>
    <w:rsid w:val="009963DE"/>
    <w:pPr>
      <w:spacing w:after="120"/>
    </w:pPr>
  </w:style>
  <w:style w:type="paragraph" w:styleId="BodyText2">
    <w:name w:val="Body Text 2"/>
    <w:basedOn w:val="Normal"/>
    <w:rsid w:val="009963DE"/>
    <w:pPr>
      <w:spacing w:after="120" w:line="480" w:lineRule="auto"/>
    </w:pPr>
  </w:style>
  <w:style w:type="paragraph" w:styleId="BodyText3">
    <w:name w:val="Body Text 3"/>
    <w:basedOn w:val="Normal"/>
    <w:rsid w:val="009963DE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9963DE"/>
    <w:pPr>
      <w:ind w:firstLine="210"/>
    </w:pPr>
  </w:style>
  <w:style w:type="paragraph" w:styleId="BodyTextIndent">
    <w:name w:val="Body Text Indent"/>
    <w:basedOn w:val="Normal"/>
    <w:rsid w:val="009963DE"/>
    <w:pPr>
      <w:spacing w:after="120"/>
      <w:ind w:left="360"/>
    </w:pPr>
  </w:style>
  <w:style w:type="paragraph" w:styleId="BodyTextFirstIndent2">
    <w:name w:val="Body Text First Indent 2"/>
    <w:basedOn w:val="BodyTextIndent"/>
    <w:rsid w:val="009963DE"/>
    <w:pPr>
      <w:ind w:firstLine="210"/>
    </w:pPr>
  </w:style>
  <w:style w:type="paragraph" w:styleId="BodyTextIndent2">
    <w:name w:val="Body Text Indent 2"/>
    <w:basedOn w:val="Normal"/>
    <w:rsid w:val="009963DE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963DE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9963DE"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rsid w:val="009963DE"/>
    <w:pPr>
      <w:ind w:left="4320"/>
    </w:pPr>
  </w:style>
  <w:style w:type="paragraph" w:styleId="CommentText">
    <w:name w:val="annotation text"/>
    <w:basedOn w:val="Normal"/>
    <w:link w:val="CommentTextChar"/>
    <w:uiPriority w:val="99"/>
    <w:rsid w:val="009963DE"/>
    <w:rPr>
      <w:sz w:val="20"/>
    </w:rPr>
  </w:style>
  <w:style w:type="paragraph" w:styleId="CommentSubject">
    <w:name w:val="annotation subject"/>
    <w:basedOn w:val="CommentText"/>
    <w:next w:val="CommentText"/>
    <w:semiHidden/>
    <w:rsid w:val="009963DE"/>
    <w:rPr>
      <w:b/>
      <w:bCs/>
    </w:rPr>
  </w:style>
  <w:style w:type="paragraph" w:styleId="Date">
    <w:name w:val="Date"/>
    <w:basedOn w:val="Normal"/>
    <w:next w:val="Normal"/>
    <w:rsid w:val="009963DE"/>
  </w:style>
  <w:style w:type="paragraph" w:styleId="DocumentMap">
    <w:name w:val="Document Map"/>
    <w:basedOn w:val="Normal"/>
    <w:semiHidden/>
    <w:rsid w:val="009963DE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9963DE"/>
  </w:style>
  <w:style w:type="paragraph" w:styleId="EndnoteText">
    <w:name w:val="endnote text"/>
    <w:basedOn w:val="Normal"/>
    <w:semiHidden/>
    <w:rsid w:val="009963DE"/>
    <w:rPr>
      <w:sz w:val="20"/>
    </w:rPr>
  </w:style>
  <w:style w:type="paragraph" w:styleId="EnvelopeAddress">
    <w:name w:val="envelope address"/>
    <w:basedOn w:val="Normal"/>
    <w:rsid w:val="009963DE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9963DE"/>
    <w:rPr>
      <w:sz w:val="20"/>
    </w:rPr>
  </w:style>
  <w:style w:type="paragraph" w:styleId="FootnoteText">
    <w:name w:val="footnote text"/>
    <w:basedOn w:val="Normal"/>
    <w:semiHidden/>
    <w:rsid w:val="009963DE"/>
    <w:rPr>
      <w:sz w:val="20"/>
    </w:rPr>
  </w:style>
  <w:style w:type="paragraph" w:styleId="HTMLAddress">
    <w:name w:val="HTML Address"/>
    <w:basedOn w:val="Normal"/>
    <w:rsid w:val="009963DE"/>
    <w:rPr>
      <w:i/>
      <w:iCs/>
    </w:rPr>
  </w:style>
  <w:style w:type="paragraph" w:styleId="HTMLPreformatted">
    <w:name w:val="HTML Preformatted"/>
    <w:basedOn w:val="Normal"/>
    <w:rsid w:val="009963DE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9963DE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9963DE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9963DE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963DE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963DE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963DE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963DE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963DE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963DE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9963DE"/>
    <w:rPr>
      <w:b/>
      <w:bCs/>
    </w:rPr>
  </w:style>
  <w:style w:type="paragraph" w:styleId="List">
    <w:name w:val="List"/>
    <w:basedOn w:val="Normal"/>
    <w:rsid w:val="009963DE"/>
    <w:pPr>
      <w:ind w:left="360" w:hanging="360"/>
    </w:pPr>
  </w:style>
  <w:style w:type="paragraph" w:styleId="List2">
    <w:name w:val="List 2"/>
    <w:basedOn w:val="Normal"/>
    <w:rsid w:val="009963DE"/>
    <w:pPr>
      <w:ind w:left="720" w:hanging="360"/>
    </w:pPr>
  </w:style>
  <w:style w:type="paragraph" w:styleId="List3">
    <w:name w:val="List 3"/>
    <w:basedOn w:val="Normal"/>
    <w:rsid w:val="009963DE"/>
    <w:pPr>
      <w:ind w:left="1080" w:hanging="360"/>
    </w:pPr>
  </w:style>
  <w:style w:type="paragraph" w:styleId="List4">
    <w:name w:val="List 4"/>
    <w:basedOn w:val="Normal"/>
    <w:rsid w:val="009963DE"/>
    <w:pPr>
      <w:ind w:left="1440" w:hanging="360"/>
    </w:pPr>
  </w:style>
  <w:style w:type="paragraph" w:styleId="List5">
    <w:name w:val="List 5"/>
    <w:basedOn w:val="Normal"/>
    <w:rsid w:val="009963DE"/>
    <w:pPr>
      <w:ind w:left="1800" w:hanging="360"/>
    </w:pPr>
  </w:style>
  <w:style w:type="paragraph" w:styleId="ListBullet">
    <w:name w:val="List Bullet"/>
    <w:basedOn w:val="Normal"/>
    <w:autoRedefine/>
    <w:rsid w:val="009963DE"/>
    <w:pPr>
      <w:numPr>
        <w:numId w:val="1"/>
      </w:numPr>
    </w:pPr>
  </w:style>
  <w:style w:type="paragraph" w:styleId="ListBullet2">
    <w:name w:val="List Bullet 2"/>
    <w:basedOn w:val="Normal"/>
    <w:autoRedefine/>
    <w:rsid w:val="009963DE"/>
    <w:pPr>
      <w:numPr>
        <w:numId w:val="2"/>
      </w:numPr>
    </w:pPr>
  </w:style>
  <w:style w:type="paragraph" w:styleId="ListBullet3">
    <w:name w:val="List Bullet 3"/>
    <w:basedOn w:val="Normal"/>
    <w:autoRedefine/>
    <w:rsid w:val="009963DE"/>
    <w:pPr>
      <w:numPr>
        <w:numId w:val="3"/>
      </w:numPr>
    </w:pPr>
  </w:style>
  <w:style w:type="paragraph" w:styleId="ListBullet4">
    <w:name w:val="List Bullet 4"/>
    <w:basedOn w:val="Normal"/>
    <w:autoRedefine/>
    <w:rsid w:val="009963DE"/>
    <w:pPr>
      <w:numPr>
        <w:numId w:val="4"/>
      </w:numPr>
    </w:pPr>
  </w:style>
  <w:style w:type="paragraph" w:styleId="ListBullet5">
    <w:name w:val="List Bullet 5"/>
    <w:basedOn w:val="Normal"/>
    <w:autoRedefine/>
    <w:rsid w:val="009963DE"/>
    <w:pPr>
      <w:numPr>
        <w:numId w:val="5"/>
      </w:numPr>
    </w:pPr>
  </w:style>
  <w:style w:type="paragraph" w:styleId="ListContinue">
    <w:name w:val="List Continue"/>
    <w:basedOn w:val="Normal"/>
    <w:rsid w:val="009963DE"/>
    <w:pPr>
      <w:spacing w:after="120"/>
      <w:ind w:left="360"/>
    </w:pPr>
  </w:style>
  <w:style w:type="paragraph" w:styleId="ListContinue2">
    <w:name w:val="List Continue 2"/>
    <w:basedOn w:val="Normal"/>
    <w:rsid w:val="009963DE"/>
    <w:pPr>
      <w:spacing w:after="120"/>
      <w:ind w:left="720"/>
    </w:pPr>
  </w:style>
  <w:style w:type="paragraph" w:styleId="ListContinue3">
    <w:name w:val="List Continue 3"/>
    <w:basedOn w:val="Normal"/>
    <w:rsid w:val="009963DE"/>
    <w:pPr>
      <w:spacing w:after="120"/>
      <w:ind w:left="1080"/>
    </w:pPr>
  </w:style>
  <w:style w:type="paragraph" w:styleId="ListContinue4">
    <w:name w:val="List Continue 4"/>
    <w:basedOn w:val="Normal"/>
    <w:rsid w:val="009963DE"/>
    <w:pPr>
      <w:spacing w:after="120"/>
      <w:ind w:left="1440"/>
    </w:pPr>
  </w:style>
  <w:style w:type="paragraph" w:styleId="ListContinue5">
    <w:name w:val="List Continue 5"/>
    <w:basedOn w:val="Normal"/>
    <w:rsid w:val="009963DE"/>
    <w:pPr>
      <w:spacing w:after="120"/>
      <w:ind w:left="1800"/>
    </w:pPr>
  </w:style>
  <w:style w:type="paragraph" w:styleId="ListNumber">
    <w:name w:val="List Number"/>
    <w:basedOn w:val="Normal"/>
    <w:rsid w:val="009963DE"/>
    <w:pPr>
      <w:numPr>
        <w:numId w:val="6"/>
      </w:numPr>
    </w:pPr>
  </w:style>
  <w:style w:type="paragraph" w:styleId="ListNumber2">
    <w:name w:val="List Number 2"/>
    <w:basedOn w:val="Normal"/>
    <w:rsid w:val="009963DE"/>
    <w:pPr>
      <w:numPr>
        <w:numId w:val="7"/>
      </w:numPr>
    </w:pPr>
  </w:style>
  <w:style w:type="paragraph" w:styleId="ListNumber3">
    <w:name w:val="List Number 3"/>
    <w:basedOn w:val="Normal"/>
    <w:rsid w:val="009963DE"/>
    <w:pPr>
      <w:numPr>
        <w:numId w:val="8"/>
      </w:numPr>
    </w:pPr>
  </w:style>
  <w:style w:type="paragraph" w:styleId="ListNumber4">
    <w:name w:val="List Number 4"/>
    <w:basedOn w:val="Normal"/>
    <w:rsid w:val="009963DE"/>
    <w:pPr>
      <w:numPr>
        <w:numId w:val="9"/>
      </w:numPr>
    </w:pPr>
  </w:style>
  <w:style w:type="paragraph" w:styleId="ListNumber5">
    <w:name w:val="List Number 5"/>
    <w:basedOn w:val="Normal"/>
    <w:rsid w:val="009963DE"/>
    <w:pPr>
      <w:numPr>
        <w:numId w:val="10"/>
      </w:numPr>
    </w:pPr>
  </w:style>
  <w:style w:type="paragraph" w:styleId="MacroText">
    <w:name w:val="macro"/>
    <w:semiHidden/>
    <w:rsid w:val="009963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rsid w:val="009963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</w:style>
  <w:style w:type="paragraph" w:styleId="NormalWeb">
    <w:name w:val="Normal (Web)"/>
    <w:basedOn w:val="Normal"/>
    <w:rsid w:val="009963DE"/>
  </w:style>
  <w:style w:type="paragraph" w:styleId="NormalIndent">
    <w:name w:val="Normal Indent"/>
    <w:basedOn w:val="Normal"/>
    <w:rsid w:val="009963DE"/>
    <w:pPr>
      <w:ind w:left="720"/>
    </w:pPr>
  </w:style>
  <w:style w:type="paragraph" w:styleId="NoteHeading">
    <w:name w:val="Note Heading"/>
    <w:basedOn w:val="Normal"/>
    <w:next w:val="Normal"/>
    <w:rsid w:val="009963DE"/>
  </w:style>
  <w:style w:type="paragraph" w:styleId="PlainText">
    <w:name w:val="Plain Text"/>
    <w:basedOn w:val="Normal"/>
    <w:rsid w:val="009963DE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9963DE"/>
  </w:style>
  <w:style w:type="paragraph" w:styleId="Signature">
    <w:name w:val="Signature"/>
    <w:basedOn w:val="Normal"/>
    <w:rsid w:val="009963DE"/>
    <w:pPr>
      <w:ind w:left="4320"/>
    </w:pPr>
  </w:style>
  <w:style w:type="paragraph" w:styleId="Subtitle">
    <w:name w:val="Subtitle"/>
    <w:basedOn w:val="Normal"/>
    <w:qFormat/>
    <w:rsid w:val="009963DE"/>
    <w:pPr>
      <w:spacing w:after="60"/>
      <w:jc w:val="center"/>
      <w:outlineLvl w:val="1"/>
    </w:pPr>
  </w:style>
  <w:style w:type="table" w:styleId="Table3Deffects1">
    <w:name w:val="Table 3D effects 1"/>
    <w:basedOn w:val="TableNormal"/>
    <w:rsid w:val="009963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9963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9963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9963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9963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9963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9963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9963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9963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9963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9963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9963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9963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9963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9963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9963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9963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96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9963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9963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9963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9963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9963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9963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9963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9963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9963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9963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9963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9963DE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963DE"/>
    <w:pPr>
      <w:ind w:left="480" w:hanging="480"/>
    </w:pPr>
  </w:style>
  <w:style w:type="table" w:styleId="TableProfessional">
    <w:name w:val="Table Professional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9963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9963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9963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9963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96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9963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9963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9963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9963DE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9963DE"/>
    <w:pPr>
      <w:spacing w:before="120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9963DE"/>
  </w:style>
  <w:style w:type="paragraph" w:styleId="TOC2">
    <w:name w:val="toc 2"/>
    <w:basedOn w:val="Normal"/>
    <w:next w:val="Normal"/>
    <w:autoRedefine/>
    <w:semiHidden/>
    <w:rsid w:val="009963DE"/>
    <w:pPr>
      <w:ind w:left="240"/>
    </w:pPr>
  </w:style>
  <w:style w:type="paragraph" w:styleId="TOC3">
    <w:name w:val="toc 3"/>
    <w:basedOn w:val="Normal"/>
    <w:next w:val="Normal"/>
    <w:autoRedefine/>
    <w:semiHidden/>
    <w:rsid w:val="009963DE"/>
    <w:pPr>
      <w:ind w:left="480"/>
    </w:pPr>
  </w:style>
  <w:style w:type="paragraph" w:styleId="TOC4">
    <w:name w:val="toc 4"/>
    <w:basedOn w:val="Normal"/>
    <w:next w:val="Normal"/>
    <w:autoRedefine/>
    <w:semiHidden/>
    <w:rsid w:val="009963DE"/>
    <w:pPr>
      <w:ind w:left="720"/>
    </w:pPr>
  </w:style>
  <w:style w:type="paragraph" w:styleId="TOC5">
    <w:name w:val="toc 5"/>
    <w:basedOn w:val="Normal"/>
    <w:next w:val="Normal"/>
    <w:autoRedefine/>
    <w:semiHidden/>
    <w:rsid w:val="009963DE"/>
    <w:pPr>
      <w:ind w:left="960"/>
    </w:pPr>
  </w:style>
  <w:style w:type="paragraph" w:styleId="TOC6">
    <w:name w:val="toc 6"/>
    <w:basedOn w:val="Normal"/>
    <w:next w:val="Normal"/>
    <w:autoRedefine/>
    <w:semiHidden/>
    <w:rsid w:val="009963DE"/>
    <w:pPr>
      <w:ind w:left="1200"/>
    </w:pPr>
  </w:style>
  <w:style w:type="paragraph" w:styleId="TOC7">
    <w:name w:val="toc 7"/>
    <w:basedOn w:val="Normal"/>
    <w:next w:val="Normal"/>
    <w:autoRedefine/>
    <w:semiHidden/>
    <w:rsid w:val="009963DE"/>
    <w:pPr>
      <w:ind w:left="1440"/>
    </w:pPr>
  </w:style>
  <w:style w:type="paragraph" w:styleId="TOC8">
    <w:name w:val="toc 8"/>
    <w:basedOn w:val="Normal"/>
    <w:next w:val="Normal"/>
    <w:autoRedefine/>
    <w:semiHidden/>
    <w:rsid w:val="009963DE"/>
    <w:pPr>
      <w:ind w:left="1680"/>
    </w:pPr>
  </w:style>
  <w:style w:type="paragraph" w:styleId="TOC9">
    <w:name w:val="toc 9"/>
    <w:basedOn w:val="Normal"/>
    <w:next w:val="Normal"/>
    <w:autoRedefine/>
    <w:semiHidden/>
    <w:rsid w:val="009963DE"/>
    <w:pPr>
      <w:ind w:left="1920"/>
    </w:pPr>
  </w:style>
  <w:style w:type="character" w:styleId="Hyperlink">
    <w:name w:val="Hyperlink"/>
    <w:basedOn w:val="DefaultParagraphFont"/>
    <w:rsid w:val="00032072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3BFD"/>
    <w:rPr>
      <w:rFonts w:ascii="Courier" w:hAnsi="Courier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B0A12"/>
    <w:rPr>
      <w:rFonts w:ascii="Courier" w:hAnsi="Courier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11F6D"/>
    <w:rPr>
      <w:rFonts w:ascii="Courier" w:hAnsi="Courier"/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6764B0"/>
    <w:pPr>
      <w:ind w:left="720"/>
      <w:contextualSpacing/>
    </w:pPr>
  </w:style>
  <w:style w:type="paragraph" w:customStyle="1" w:styleId="NormalBold">
    <w:name w:val="NormalBold"/>
    <w:basedOn w:val="Normal"/>
    <w:link w:val="NormalBoldChar"/>
    <w:uiPriority w:val="99"/>
    <w:rsid w:val="00886B9A"/>
    <w:pPr>
      <w:widowControl w:val="0"/>
      <w:suppressAutoHyphens/>
    </w:pPr>
    <w:rPr>
      <w:rFonts w:ascii="Times New Roman" w:hAnsi="Times New Roman"/>
      <w:b/>
      <w:bCs/>
      <w:szCs w:val="24"/>
    </w:rPr>
  </w:style>
  <w:style w:type="paragraph" w:customStyle="1" w:styleId="TableContents">
    <w:name w:val="Table Contents"/>
    <w:basedOn w:val="BodyText"/>
    <w:link w:val="TableContentsChar"/>
    <w:uiPriority w:val="99"/>
    <w:rsid w:val="00886B9A"/>
    <w:pPr>
      <w:keepNext/>
      <w:widowControl w:val="0"/>
      <w:suppressLineNumbers/>
      <w:tabs>
        <w:tab w:val="right" w:pos="9923"/>
      </w:tabs>
      <w:suppressAutoHyphens/>
      <w:spacing w:before="100" w:beforeAutospacing="1" w:after="100" w:afterAutospacing="1"/>
      <w:jc w:val="both"/>
    </w:pPr>
    <w:rPr>
      <w:rFonts w:ascii="Times New Roman" w:hAnsi="Times New Roman"/>
      <w:szCs w:val="24"/>
    </w:rPr>
  </w:style>
  <w:style w:type="table" w:customStyle="1" w:styleId="FormTable">
    <w:name w:val="Form Table"/>
    <w:uiPriority w:val="99"/>
    <w:rsid w:val="00886B9A"/>
    <w:pPr>
      <w:keepNext/>
    </w:pPr>
    <w:rPr>
      <w:sz w:val="24"/>
      <w:szCs w:val="24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TableHead">
    <w:name w:val="TableHead"/>
    <w:basedOn w:val="Normal"/>
    <w:autoRedefine/>
    <w:uiPriority w:val="99"/>
    <w:rsid w:val="00886B9A"/>
    <w:pPr>
      <w:widowControl w:val="0"/>
      <w:suppressAutoHyphens/>
      <w:jc w:val="center"/>
    </w:pPr>
    <w:rPr>
      <w:rFonts w:ascii="Times New Roman" w:hAnsi="Times New Roman"/>
      <w:b/>
      <w:bCs/>
      <w:szCs w:val="24"/>
    </w:rPr>
  </w:style>
  <w:style w:type="character" w:customStyle="1" w:styleId="NormalBoldChar">
    <w:name w:val="NormalBold Char"/>
    <w:basedOn w:val="DefaultParagraphFont"/>
    <w:link w:val="NormalBold"/>
    <w:uiPriority w:val="99"/>
    <w:locked/>
    <w:rsid w:val="00886B9A"/>
    <w:rPr>
      <w:b/>
      <w:bCs/>
      <w:sz w:val="24"/>
      <w:szCs w:val="24"/>
      <w:lang w:val="en-US"/>
    </w:rPr>
  </w:style>
  <w:style w:type="character" w:customStyle="1" w:styleId="TableContentsChar">
    <w:name w:val="Table Contents Char"/>
    <w:basedOn w:val="DefaultParagraphFont"/>
    <w:link w:val="TableContents"/>
    <w:uiPriority w:val="99"/>
    <w:locked/>
    <w:rsid w:val="00886B9A"/>
    <w:rPr>
      <w:sz w:val="24"/>
      <w:szCs w:val="24"/>
      <w:lang w:val="en-US"/>
    </w:rPr>
  </w:style>
  <w:style w:type="paragraph" w:customStyle="1" w:styleId="ProcessTableNumber1">
    <w:name w:val="ProcessTableNumber1"/>
    <w:basedOn w:val="ListNumber"/>
    <w:uiPriority w:val="99"/>
    <w:rsid w:val="00886B9A"/>
    <w:pPr>
      <w:keepNext/>
      <w:widowControl w:val="0"/>
      <w:numPr>
        <w:numId w:val="11"/>
      </w:numPr>
      <w:suppressAutoHyphens/>
    </w:pPr>
    <w:rPr>
      <w:rFonts w:ascii="Times New Roman" w:hAnsi="Times New Roman"/>
      <w:szCs w:val="24"/>
    </w:rPr>
  </w:style>
  <w:style w:type="character" w:styleId="CommentReference">
    <w:name w:val="annotation reference"/>
    <w:basedOn w:val="DefaultParagraphFont"/>
    <w:uiPriority w:val="99"/>
    <w:rsid w:val="00886B9A"/>
    <w:rPr>
      <w:sz w:val="16"/>
      <w:szCs w:val="16"/>
    </w:rPr>
  </w:style>
  <w:style w:type="paragraph" w:customStyle="1" w:styleId="ProcessTableNumber2">
    <w:name w:val="ProcessTableNumber2"/>
    <w:basedOn w:val="Normal"/>
    <w:uiPriority w:val="99"/>
    <w:rsid w:val="00886B9A"/>
    <w:pPr>
      <w:widowControl w:val="0"/>
      <w:numPr>
        <w:ilvl w:val="1"/>
        <w:numId w:val="11"/>
      </w:numPr>
      <w:suppressAutoHyphens/>
    </w:pPr>
    <w:rPr>
      <w:rFonts w:ascii="Times New Roman" w:hAnsi="Times New Roman"/>
      <w:szCs w:val="24"/>
    </w:rPr>
  </w:style>
  <w:style w:type="paragraph" w:customStyle="1" w:styleId="SectionHead">
    <w:name w:val="SectionHead"/>
    <w:basedOn w:val="Normal"/>
    <w:link w:val="SectionHeadChar"/>
    <w:uiPriority w:val="99"/>
    <w:rsid w:val="00470460"/>
    <w:pPr>
      <w:widowControl w:val="0"/>
      <w:suppressAutoHyphens/>
      <w:ind w:left="345"/>
      <w:jc w:val="both"/>
    </w:pPr>
    <w:rPr>
      <w:rFonts w:ascii="Times New Roman" w:hAnsi="Times New Roman"/>
      <w:i/>
      <w:iCs/>
      <w:szCs w:val="24"/>
    </w:rPr>
  </w:style>
  <w:style w:type="character" w:customStyle="1" w:styleId="SectionHeadChar">
    <w:name w:val="SectionHead Char"/>
    <w:basedOn w:val="DefaultParagraphFont"/>
    <w:link w:val="SectionHead"/>
    <w:uiPriority w:val="99"/>
    <w:locked/>
    <w:rsid w:val="00470460"/>
    <w:rPr>
      <w:i/>
      <w:i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lease%206\New%20Templates\For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C232E8AF94540A6CAB64AC1C60B86" ma:contentTypeVersion="1" ma:contentTypeDescription="Create a new document." ma:contentTypeScope="" ma:versionID="e2c0966d31d852e289dcd1d5ecb1a46d">
  <xsd:schema xmlns:xsd="http://www.w3.org/2001/XMLSchema" xmlns:xs="http://www.w3.org/2001/XMLSchema" xmlns:p="http://schemas.microsoft.com/office/2006/metadata/properties" xmlns:ns2="0f12e35b-8e23-4f7c-9e61-8223aee00151" targetNamespace="http://schemas.microsoft.com/office/2006/metadata/properties" ma:root="true" ma:fieldsID="c721e1725d344ca945403c1fb3fc5019" ns2:_="">
    <xsd:import namespace="0f12e35b-8e23-4f7c-9e61-8223aee00151"/>
    <xsd:element name="properties">
      <xsd:complexType>
        <xsd:sequence>
          <xsd:element name="documentManagement">
            <xsd:complexType>
              <xsd:all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2e35b-8e23-4f7c-9e61-8223aee00151" elementFormDefault="qualified">
    <xsd:import namespace="http://schemas.microsoft.com/office/2006/documentManagement/types"/>
    <xsd:import namespace="http://schemas.microsoft.com/office/infopath/2007/PartnerControls"/>
    <xsd:element name="Department" ma:index="8" nillable="true" ma:displayName="Department" ma:internalName="Department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ministration"/>
                    <xsd:enumeration value="Software Development"/>
                    <xsd:enumeration value="Software Maintenance"/>
                    <xsd:enumeration value="QA Testing"/>
                    <xsd:enumeration value="IT Support Services"/>
                    <xsd:enumeration value="Human Resources"/>
                    <xsd:enumeration value="IT Services"/>
                    <xsd:enumeration value="Quality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partment xmlns="0f12e35b-8e23-4f7c-9e61-8223aee00151">
      <Value>Software Development</Value>
    </Department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A8BBB-2D8E-42F4-A690-69BC15591D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66AC6C-CA21-41D6-B402-6CCCFE917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12e35b-8e23-4f7c-9e61-8223aee001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C4C827-8153-4E2A-9E05-F6336B060F62}">
  <ds:schemaRefs>
    <ds:schemaRef ds:uri="http://schemas.microsoft.com/office/2006/metadata/properties"/>
    <ds:schemaRef ds:uri="http://schemas.microsoft.com/office/infopath/2007/PartnerControls"/>
    <ds:schemaRef ds:uri="0f12e35b-8e23-4f7c-9e61-8223aee00151"/>
  </ds:schemaRefs>
</ds:datastoreItem>
</file>

<file path=customXml/itemProps4.xml><?xml version="1.0" encoding="utf-8"?>
<ds:datastoreItem xmlns:ds="http://schemas.openxmlformats.org/officeDocument/2006/customXml" ds:itemID="{35286974-B31E-4EDF-A4B4-D4CF46880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 Word Template</Template>
  <TotalTime>306</TotalTime>
  <Pages>4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</vt:lpstr>
    </vt:vector>
  </TitlesOfParts>
  <Company>Seneca Global IT Services Pvt. Ltd.</Company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</dc:title>
  <dc:creator>Kavitha Matta</dc:creator>
  <cp:lastModifiedBy>Sailaja Chelluri</cp:lastModifiedBy>
  <cp:revision>6</cp:revision>
  <cp:lastPrinted>2010-12-08T05:40:00Z</cp:lastPrinted>
  <dcterms:created xsi:type="dcterms:W3CDTF">2017-04-11T08:54:00Z</dcterms:created>
  <dcterms:modified xsi:type="dcterms:W3CDTF">2017-04-11T13:59:00Z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0x0101003C9C232E8AF94540A6CAB64AC1C60B86</vt:lpwstr>
  </property>
</Properties>
</file>